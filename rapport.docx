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7B" w:rsidRDefault="001B4B7B" w:rsidP="00593670">
      <w:pPr>
        <w:pStyle w:val="Titel"/>
      </w:pPr>
    </w:p>
    <w:p w:rsidR="00593670" w:rsidRPr="00593670" w:rsidRDefault="00593670" w:rsidP="00593670">
      <w:pPr>
        <w:pStyle w:val="Titel"/>
      </w:pPr>
      <w:r>
        <w:t>Inlämningsuppgift</w:t>
      </w:r>
      <w:r>
        <w:br/>
      </w:r>
      <w:r w:rsidR="00C201D3">
        <w:t>Mjukvarukomponenter i C++</w:t>
      </w:r>
      <w:r>
        <w:br/>
      </w:r>
      <w:r w:rsidR="000934C4">
        <w:t>(</w:t>
      </w:r>
      <w:r w:rsidR="00EB3C80">
        <w:t>HT</w:t>
      </w:r>
      <w:r w:rsidR="001E0673">
        <w:t xml:space="preserve"> </w:t>
      </w:r>
      <w:r w:rsidR="00EB3C80">
        <w:t>2013</w:t>
      </w:r>
      <w:r w:rsidR="000934C4">
        <w:t>)</w:t>
      </w:r>
    </w:p>
    <w:p w:rsidR="00E63D66" w:rsidRPr="00EB3C80" w:rsidRDefault="00EB3C80" w:rsidP="00593670">
      <w:pPr>
        <w:pStyle w:val="Personuppgift"/>
        <w:rPr>
          <w:lang w:val="en-US"/>
        </w:rPr>
      </w:pPr>
      <w:r w:rsidRPr="00EB3C80">
        <w:rPr>
          <w:lang w:val="en-US"/>
        </w:rPr>
        <w:t>Adam Näslund</w:t>
      </w:r>
    </w:p>
    <w:p w:rsidR="00E63D66" w:rsidRPr="00EB3C80" w:rsidRDefault="00EB3C80" w:rsidP="00593670">
      <w:pPr>
        <w:pStyle w:val="Personuppgift"/>
        <w:rPr>
          <w:lang w:val="en-US"/>
        </w:rPr>
      </w:pPr>
      <w:r w:rsidRPr="00EB3C80">
        <w:rPr>
          <w:lang w:val="en-US"/>
        </w:rPr>
        <w:t>a13adana@student.his.se</w:t>
      </w:r>
    </w:p>
    <w:p w:rsidR="00593670" w:rsidRDefault="00EB3C80" w:rsidP="00E63D66">
      <w:pPr>
        <w:pStyle w:val="Personuppgift"/>
      </w:pPr>
      <w:r>
        <w:t>0209</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D25D9B" w:rsidRDefault="00D25D9B">
      <w:pPr>
        <w:spacing w:before="0"/>
        <w:jc w:val="left"/>
        <w:rPr>
          <w:rFonts w:ascii="Arial" w:hAnsi="Arial" w:cs="Arial"/>
          <w:b/>
          <w:bCs/>
          <w:kern w:val="32"/>
          <w:sz w:val="36"/>
          <w:szCs w:val="32"/>
        </w:rPr>
      </w:pPr>
      <w:r>
        <w:br w:type="page"/>
      </w:r>
    </w:p>
    <w:p w:rsidR="00D25D9B" w:rsidRDefault="00D25D9B">
      <w:pPr>
        <w:spacing w:before="0"/>
        <w:jc w:val="left"/>
        <w:rPr>
          <w:rFonts w:ascii="Arial" w:hAnsi="Arial" w:cs="Arial"/>
          <w:b/>
          <w:bCs/>
          <w:kern w:val="32"/>
          <w:sz w:val="36"/>
          <w:szCs w:val="32"/>
        </w:rPr>
      </w:pPr>
      <w:r>
        <w:lastRenderedPageBreak/>
        <w:br w:type="page"/>
      </w:r>
    </w:p>
    <w:sdt>
      <w:sdtPr>
        <w:id w:val="2131515148"/>
        <w:docPartObj>
          <w:docPartGallery w:val="Table of Contents"/>
          <w:docPartUnique/>
        </w:docPartObj>
      </w:sdtPr>
      <w:sdtEndPr>
        <w:rPr>
          <w:rFonts w:ascii="Times New Roman" w:eastAsia="SimSun" w:hAnsi="Times New Roman" w:cs="Times New Roman"/>
          <w:b/>
          <w:bCs/>
          <w:color w:val="auto"/>
          <w:sz w:val="24"/>
          <w:szCs w:val="24"/>
          <w:lang w:eastAsia="zh-CN"/>
        </w:rPr>
      </w:sdtEndPr>
      <w:sdtContent>
        <w:p w:rsidR="00D25D9B" w:rsidRDefault="00D25D9B">
          <w:pPr>
            <w:pStyle w:val="TOCHeading"/>
          </w:pPr>
          <w:r>
            <w:t>Innehållsförteckning</w:t>
          </w:r>
        </w:p>
        <w:p w:rsidR="00D25D9B" w:rsidRDefault="00D25D9B">
          <w:pPr>
            <w:pStyle w:val="TOC1"/>
            <w:tabs>
              <w:tab w:val="right" w:leader="dot" w:pos="10430"/>
            </w:tabs>
            <w:rPr>
              <w:rFonts w:asciiTheme="minorHAnsi" w:eastAsiaTheme="minorEastAsia" w:hAnsiTheme="minorHAnsi" w:cstheme="minorBidi"/>
              <w:noProof/>
              <w:sz w:val="22"/>
              <w:szCs w:val="22"/>
              <w:lang w:eastAsia="sv-SE"/>
            </w:rPr>
          </w:pPr>
          <w:r>
            <w:fldChar w:fldCharType="begin"/>
          </w:r>
          <w:r>
            <w:instrText xml:space="preserve"> TOC \o "1-2" \h \z \u </w:instrText>
          </w:r>
          <w:r>
            <w:fldChar w:fldCharType="separate"/>
          </w:r>
          <w:hyperlink w:anchor="_Toc404621547" w:history="1">
            <w:r w:rsidRPr="008332CD">
              <w:rPr>
                <w:rStyle w:val="Hyperlink"/>
                <w:noProof/>
              </w:rPr>
              <w:t>1 Introduktion</w:t>
            </w:r>
            <w:r>
              <w:rPr>
                <w:noProof/>
                <w:webHidden/>
              </w:rPr>
              <w:tab/>
            </w:r>
            <w:r>
              <w:rPr>
                <w:noProof/>
                <w:webHidden/>
              </w:rPr>
              <w:fldChar w:fldCharType="begin"/>
            </w:r>
            <w:r>
              <w:rPr>
                <w:noProof/>
                <w:webHidden/>
              </w:rPr>
              <w:instrText xml:space="preserve"> PAGEREF _Toc404621547 \h </w:instrText>
            </w:r>
            <w:r>
              <w:rPr>
                <w:noProof/>
                <w:webHidden/>
              </w:rPr>
            </w:r>
            <w:r>
              <w:rPr>
                <w:noProof/>
                <w:webHidden/>
              </w:rPr>
              <w:fldChar w:fldCharType="separate"/>
            </w:r>
            <w:r>
              <w:rPr>
                <w:noProof/>
                <w:webHidden/>
              </w:rPr>
              <w:t>4</w:t>
            </w:r>
            <w:r>
              <w:rPr>
                <w:noProof/>
                <w:webHidden/>
              </w:rPr>
              <w:fldChar w:fldCharType="end"/>
            </w:r>
          </w:hyperlink>
        </w:p>
        <w:p w:rsidR="00D25D9B" w:rsidRDefault="00D25D9B">
          <w:pPr>
            <w:pStyle w:val="TOC1"/>
            <w:tabs>
              <w:tab w:val="right" w:leader="dot" w:pos="10430"/>
            </w:tabs>
            <w:rPr>
              <w:rFonts w:asciiTheme="minorHAnsi" w:eastAsiaTheme="minorEastAsia" w:hAnsiTheme="minorHAnsi" w:cstheme="minorBidi"/>
              <w:noProof/>
              <w:sz w:val="22"/>
              <w:szCs w:val="22"/>
              <w:lang w:eastAsia="sv-SE"/>
            </w:rPr>
          </w:pPr>
          <w:hyperlink w:anchor="_Toc404621548" w:history="1">
            <w:r w:rsidRPr="008332CD">
              <w:rPr>
                <w:rStyle w:val="Hyperlink"/>
                <w:noProof/>
              </w:rPr>
              <w:t>2 Tekniker</w:t>
            </w:r>
            <w:r>
              <w:rPr>
                <w:noProof/>
                <w:webHidden/>
              </w:rPr>
              <w:tab/>
            </w:r>
            <w:r>
              <w:rPr>
                <w:noProof/>
                <w:webHidden/>
              </w:rPr>
              <w:fldChar w:fldCharType="begin"/>
            </w:r>
            <w:r>
              <w:rPr>
                <w:noProof/>
                <w:webHidden/>
              </w:rPr>
              <w:instrText xml:space="preserve"> PAGEREF _Toc404621548 \h </w:instrText>
            </w:r>
            <w:r>
              <w:rPr>
                <w:noProof/>
                <w:webHidden/>
              </w:rPr>
            </w:r>
            <w:r>
              <w:rPr>
                <w:noProof/>
                <w:webHidden/>
              </w:rPr>
              <w:fldChar w:fldCharType="separate"/>
            </w:r>
            <w:r>
              <w:rPr>
                <w:noProof/>
                <w:webHidden/>
              </w:rPr>
              <w:t>5</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49" w:history="1">
            <w:r w:rsidRPr="008332CD">
              <w:rPr>
                <w:rStyle w:val="Hyperlink"/>
                <w:noProof/>
              </w:rPr>
              <w:t>2.1 Designmönster</w:t>
            </w:r>
            <w:r>
              <w:rPr>
                <w:noProof/>
                <w:webHidden/>
              </w:rPr>
              <w:tab/>
            </w:r>
            <w:r>
              <w:rPr>
                <w:noProof/>
                <w:webHidden/>
              </w:rPr>
              <w:fldChar w:fldCharType="begin"/>
            </w:r>
            <w:r>
              <w:rPr>
                <w:noProof/>
                <w:webHidden/>
              </w:rPr>
              <w:instrText xml:space="preserve"> PAGEREF _Toc404621549 \h </w:instrText>
            </w:r>
            <w:r>
              <w:rPr>
                <w:noProof/>
                <w:webHidden/>
              </w:rPr>
            </w:r>
            <w:r>
              <w:rPr>
                <w:noProof/>
                <w:webHidden/>
              </w:rPr>
              <w:fldChar w:fldCharType="separate"/>
            </w:r>
            <w:r>
              <w:rPr>
                <w:noProof/>
                <w:webHidden/>
              </w:rPr>
              <w:t>5</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0" w:history="1">
            <w:r w:rsidRPr="008332CD">
              <w:rPr>
                <w:rStyle w:val="Hyperlink"/>
                <w:noProof/>
              </w:rPr>
              <w:t>2.2 Isolering</w:t>
            </w:r>
            <w:r>
              <w:rPr>
                <w:noProof/>
                <w:webHidden/>
              </w:rPr>
              <w:tab/>
            </w:r>
            <w:r>
              <w:rPr>
                <w:noProof/>
                <w:webHidden/>
              </w:rPr>
              <w:fldChar w:fldCharType="begin"/>
            </w:r>
            <w:r>
              <w:rPr>
                <w:noProof/>
                <w:webHidden/>
              </w:rPr>
              <w:instrText xml:space="preserve"> PAGEREF _Toc404621550 \h </w:instrText>
            </w:r>
            <w:r>
              <w:rPr>
                <w:noProof/>
                <w:webHidden/>
              </w:rPr>
            </w:r>
            <w:r>
              <w:rPr>
                <w:noProof/>
                <w:webHidden/>
              </w:rPr>
              <w:fldChar w:fldCharType="separate"/>
            </w:r>
            <w:r>
              <w:rPr>
                <w:noProof/>
                <w:webHidden/>
              </w:rPr>
              <w:t>14</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1" w:history="1">
            <w:r w:rsidRPr="008332CD">
              <w:rPr>
                <w:rStyle w:val="Hyperlink"/>
                <w:noProof/>
              </w:rPr>
              <w:t>2.3 Kontrakt</w:t>
            </w:r>
            <w:r>
              <w:rPr>
                <w:noProof/>
                <w:webHidden/>
              </w:rPr>
              <w:tab/>
            </w:r>
            <w:r>
              <w:rPr>
                <w:noProof/>
                <w:webHidden/>
              </w:rPr>
              <w:fldChar w:fldCharType="begin"/>
            </w:r>
            <w:r>
              <w:rPr>
                <w:noProof/>
                <w:webHidden/>
              </w:rPr>
              <w:instrText xml:space="preserve"> PAGEREF _Toc404621551 \h </w:instrText>
            </w:r>
            <w:r>
              <w:rPr>
                <w:noProof/>
                <w:webHidden/>
              </w:rPr>
            </w:r>
            <w:r>
              <w:rPr>
                <w:noProof/>
                <w:webHidden/>
              </w:rPr>
              <w:fldChar w:fldCharType="separate"/>
            </w:r>
            <w:r>
              <w:rPr>
                <w:noProof/>
                <w:webHidden/>
              </w:rPr>
              <w:t>18</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2" w:history="1">
            <w:r w:rsidRPr="008332CD">
              <w:rPr>
                <w:rStyle w:val="Hyperlink"/>
                <w:noProof/>
              </w:rPr>
              <w:t>2.4 Testning</w:t>
            </w:r>
            <w:r>
              <w:rPr>
                <w:noProof/>
                <w:webHidden/>
              </w:rPr>
              <w:tab/>
            </w:r>
            <w:r>
              <w:rPr>
                <w:noProof/>
                <w:webHidden/>
              </w:rPr>
              <w:fldChar w:fldCharType="begin"/>
            </w:r>
            <w:r>
              <w:rPr>
                <w:noProof/>
                <w:webHidden/>
              </w:rPr>
              <w:instrText xml:space="preserve"> PAGEREF _Toc404621552 \h </w:instrText>
            </w:r>
            <w:r>
              <w:rPr>
                <w:noProof/>
                <w:webHidden/>
              </w:rPr>
            </w:r>
            <w:r>
              <w:rPr>
                <w:noProof/>
                <w:webHidden/>
              </w:rPr>
              <w:fldChar w:fldCharType="separate"/>
            </w:r>
            <w:r>
              <w:rPr>
                <w:noProof/>
                <w:webHidden/>
              </w:rPr>
              <w:t>25</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3" w:history="1">
            <w:r w:rsidRPr="008332CD">
              <w:rPr>
                <w:rStyle w:val="Hyperlink"/>
                <w:noProof/>
              </w:rPr>
              <w:t>2.5 Beroenden</w:t>
            </w:r>
            <w:r>
              <w:rPr>
                <w:noProof/>
                <w:webHidden/>
              </w:rPr>
              <w:tab/>
            </w:r>
            <w:r>
              <w:rPr>
                <w:noProof/>
                <w:webHidden/>
              </w:rPr>
              <w:fldChar w:fldCharType="begin"/>
            </w:r>
            <w:r>
              <w:rPr>
                <w:noProof/>
                <w:webHidden/>
              </w:rPr>
              <w:instrText xml:space="preserve"> PAGEREF _Toc404621553 \h </w:instrText>
            </w:r>
            <w:r>
              <w:rPr>
                <w:noProof/>
                <w:webHidden/>
              </w:rPr>
            </w:r>
            <w:r>
              <w:rPr>
                <w:noProof/>
                <w:webHidden/>
              </w:rPr>
              <w:fldChar w:fldCharType="separate"/>
            </w:r>
            <w:r>
              <w:rPr>
                <w:noProof/>
                <w:webHidden/>
              </w:rPr>
              <w:t>29</w:t>
            </w:r>
            <w:r>
              <w:rPr>
                <w:noProof/>
                <w:webHidden/>
              </w:rPr>
              <w:fldChar w:fldCharType="end"/>
            </w:r>
          </w:hyperlink>
        </w:p>
        <w:p w:rsidR="00D25D9B" w:rsidRDefault="00D25D9B">
          <w:pPr>
            <w:pStyle w:val="TOC1"/>
            <w:tabs>
              <w:tab w:val="right" w:leader="dot" w:pos="10430"/>
            </w:tabs>
            <w:rPr>
              <w:rFonts w:asciiTheme="minorHAnsi" w:eastAsiaTheme="minorEastAsia" w:hAnsiTheme="minorHAnsi" w:cstheme="minorBidi"/>
              <w:noProof/>
              <w:sz w:val="22"/>
              <w:szCs w:val="22"/>
              <w:lang w:eastAsia="sv-SE"/>
            </w:rPr>
          </w:pPr>
          <w:hyperlink w:anchor="_Toc404621554" w:history="1">
            <w:r w:rsidRPr="008332CD">
              <w:rPr>
                <w:rStyle w:val="Hyperlink"/>
                <w:noProof/>
              </w:rPr>
              <w:t>3 Applikation</w:t>
            </w:r>
            <w:r>
              <w:rPr>
                <w:noProof/>
                <w:webHidden/>
              </w:rPr>
              <w:tab/>
            </w:r>
            <w:r>
              <w:rPr>
                <w:noProof/>
                <w:webHidden/>
              </w:rPr>
              <w:fldChar w:fldCharType="begin"/>
            </w:r>
            <w:r>
              <w:rPr>
                <w:noProof/>
                <w:webHidden/>
              </w:rPr>
              <w:instrText xml:space="preserve"> PAGEREF _Toc404621554 \h </w:instrText>
            </w:r>
            <w:r>
              <w:rPr>
                <w:noProof/>
                <w:webHidden/>
              </w:rPr>
            </w:r>
            <w:r>
              <w:rPr>
                <w:noProof/>
                <w:webHidden/>
              </w:rPr>
              <w:fldChar w:fldCharType="separate"/>
            </w:r>
            <w:r>
              <w:rPr>
                <w:noProof/>
                <w:webHidden/>
              </w:rPr>
              <w:t>37</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5" w:history="1">
            <w:r w:rsidRPr="008332CD">
              <w:rPr>
                <w:rStyle w:val="Hyperlink"/>
                <w:noProof/>
              </w:rPr>
              <w:t>3.1 Problem</w:t>
            </w:r>
            <w:r>
              <w:rPr>
                <w:noProof/>
                <w:webHidden/>
              </w:rPr>
              <w:tab/>
            </w:r>
            <w:r>
              <w:rPr>
                <w:noProof/>
                <w:webHidden/>
              </w:rPr>
              <w:fldChar w:fldCharType="begin"/>
            </w:r>
            <w:r>
              <w:rPr>
                <w:noProof/>
                <w:webHidden/>
              </w:rPr>
              <w:instrText xml:space="preserve"> PAGEREF _Toc404621555 \h </w:instrText>
            </w:r>
            <w:r>
              <w:rPr>
                <w:noProof/>
                <w:webHidden/>
              </w:rPr>
            </w:r>
            <w:r>
              <w:rPr>
                <w:noProof/>
                <w:webHidden/>
              </w:rPr>
              <w:fldChar w:fldCharType="separate"/>
            </w:r>
            <w:r>
              <w:rPr>
                <w:noProof/>
                <w:webHidden/>
              </w:rPr>
              <w:t>37</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6" w:history="1">
            <w:r w:rsidRPr="008332CD">
              <w:rPr>
                <w:rStyle w:val="Hyperlink"/>
                <w:noProof/>
              </w:rPr>
              <w:t>3.2 Design</w:t>
            </w:r>
            <w:r>
              <w:rPr>
                <w:noProof/>
                <w:webHidden/>
              </w:rPr>
              <w:tab/>
            </w:r>
            <w:r>
              <w:rPr>
                <w:noProof/>
                <w:webHidden/>
              </w:rPr>
              <w:fldChar w:fldCharType="begin"/>
            </w:r>
            <w:r>
              <w:rPr>
                <w:noProof/>
                <w:webHidden/>
              </w:rPr>
              <w:instrText xml:space="preserve"> PAGEREF _Toc404621556 \h </w:instrText>
            </w:r>
            <w:r>
              <w:rPr>
                <w:noProof/>
                <w:webHidden/>
              </w:rPr>
            </w:r>
            <w:r>
              <w:rPr>
                <w:noProof/>
                <w:webHidden/>
              </w:rPr>
              <w:fldChar w:fldCharType="separate"/>
            </w:r>
            <w:r>
              <w:rPr>
                <w:noProof/>
                <w:webHidden/>
              </w:rPr>
              <w:t>37</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7" w:history="1">
            <w:r w:rsidRPr="008332CD">
              <w:rPr>
                <w:rStyle w:val="Hyperlink"/>
                <w:noProof/>
              </w:rPr>
              <w:t>3.3 Kod</w:t>
            </w:r>
            <w:r>
              <w:rPr>
                <w:noProof/>
                <w:webHidden/>
              </w:rPr>
              <w:tab/>
            </w:r>
            <w:r>
              <w:rPr>
                <w:noProof/>
                <w:webHidden/>
              </w:rPr>
              <w:fldChar w:fldCharType="begin"/>
            </w:r>
            <w:r>
              <w:rPr>
                <w:noProof/>
                <w:webHidden/>
              </w:rPr>
              <w:instrText xml:space="preserve"> PAGEREF _Toc404621557 \h </w:instrText>
            </w:r>
            <w:r>
              <w:rPr>
                <w:noProof/>
                <w:webHidden/>
              </w:rPr>
            </w:r>
            <w:r>
              <w:rPr>
                <w:noProof/>
                <w:webHidden/>
              </w:rPr>
              <w:fldChar w:fldCharType="separate"/>
            </w:r>
            <w:r>
              <w:rPr>
                <w:noProof/>
                <w:webHidden/>
              </w:rPr>
              <w:t>37</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8" w:history="1">
            <w:r w:rsidRPr="008332CD">
              <w:rPr>
                <w:rStyle w:val="Hyperlink"/>
                <w:noProof/>
              </w:rPr>
              <w:t>3.4 Körexempel</w:t>
            </w:r>
            <w:r>
              <w:rPr>
                <w:noProof/>
                <w:webHidden/>
              </w:rPr>
              <w:tab/>
            </w:r>
            <w:r>
              <w:rPr>
                <w:noProof/>
                <w:webHidden/>
              </w:rPr>
              <w:fldChar w:fldCharType="begin"/>
            </w:r>
            <w:r>
              <w:rPr>
                <w:noProof/>
                <w:webHidden/>
              </w:rPr>
              <w:instrText xml:space="preserve"> PAGEREF _Toc404621558 \h </w:instrText>
            </w:r>
            <w:r>
              <w:rPr>
                <w:noProof/>
                <w:webHidden/>
              </w:rPr>
            </w:r>
            <w:r>
              <w:rPr>
                <w:noProof/>
                <w:webHidden/>
              </w:rPr>
              <w:fldChar w:fldCharType="separate"/>
            </w:r>
            <w:r>
              <w:rPr>
                <w:noProof/>
                <w:webHidden/>
              </w:rPr>
              <w:t>37</w:t>
            </w:r>
            <w:r>
              <w:rPr>
                <w:noProof/>
                <w:webHidden/>
              </w:rPr>
              <w:fldChar w:fldCharType="end"/>
            </w:r>
          </w:hyperlink>
        </w:p>
        <w:p w:rsidR="00D25D9B" w:rsidRDefault="00D25D9B">
          <w:pPr>
            <w:pStyle w:val="TOC2"/>
            <w:tabs>
              <w:tab w:val="right" w:leader="dot" w:pos="10430"/>
            </w:tabs>
            <w:rPr>
              <w:rFonts w:asciiTheme="minorHAnsi" w:eastAsiaTheme="minorEastAsia" w:hAnsiTheme="minorHAnsi" w:cstheme="minorBidi"/>
              <w:noProof/>
              <w:sz w:val="22"/>
              <w:szCs w:val="22"/>
              <w:lang w:eastAsia="sv-SE"/>
            </w:rPr>
          </w:pPr>
          <w:hyperlink w:anchor="_Toc404621559" w:history="1">
            <w:r w:rsidRPr="008332CD">
              <w:rPr>
                <w:rStyle w:val="Hyperlink"/>
                <w:noProof/>
              </w:rPr>
              <w:t>3.5 Analys</w:t>
            </w:r>
            <w:r>
              <w:rPr>
                <w:noProof/>
                <w:webHidden/>
              </w:rPr>
              <w:tab/>
            </w:r>
            <w:r>
              <w:rPr>
                <w:noProof/>
                <w:webHidden/>
              </w:rPr>
              <w:fldChar w:fldCharType="begin"/>
            </w:r>
            <w:r>
              <w:rPr>
                <w:noProof/>
                <w:webHidden/>
              </w:rPr>
              <w:instrText xml:space="preserve"> PAGEREF _Toc404621559 \h </w:instrText>
            </w:r>
            <w:r>
              <w:rPr>
                <w:noProof/>
                <w:webHidden/>
              </w:rPr>
            </w:r>
            <w:r>
              <w:rPr>
                <w:noProof/>
                <w:webHidden/>
              </w:rPr>
              <w:fldChar w:fldCharType="separate"/>
            </w:r>
            <w:r>
              <w:rPr>
                <w:noProof/>
                <w:webHidden/>
              </w:rPr>
              <w:t>38</w:t>
            </w:r>
            <w:r>
              <w:rPr>
                <w:noProof/>
                <w:webHidden/>
              </w:rPr>
              <w:fldChar w:fldCharType="end"/>
            </w:r>
          </w:hyperlink>
        </w:p>
        <w:p w:rsidR="00D25D9B" w:rsidRDefault="00D25D9B">
          <w:pPr>
            <w:pStyle w:val="TOC1"/>
            <w:tabs>
              <w:tab w:val="right" w:leader="dot" w:pos="10430"/>
            </w:tabs>
            <w:rPr>
              <w:rFonts w:asciiTheme="minorHAnsi" w:eastAsiaTheme="minorEastAsia" w:hAnsiTheme="minorHAnsi" w:cstheme="minorBidi"/>
              <w:noProof/>
              <w:sz w:val="22"/>
              <w:szCs w:val="22"/>
              <w:lang w:eastAsia="sv-SE"/>
            </w:rPr>
          </w:pPr>
          <w:hyperlink w:anchor="_Toc404621560" w:history="1">
            <w:r w:rsidRPr="008332CD">
              <w:rPr>
                <w:rStyle w:val="Hyperlink"/>
                <w:noProof/>
              </w:rPr>
              <w:t>4 Slutsats</w:t>
            </w:r>
            <w:r>
              <w:rPr>
                <w:noProof/>
                <w:webHidden/>
              </w:rPr>
              <w:tab/>
            </w:r>
            <w:r>
              <w:rPr>
                <w:noProof/>
                <w:webHidden/>
              </w:rPr>
              <w:fldChar w:fldCharType="begin"/>
            </w:r>
            <w:r>
              <w:rPr>
                <w:noProof/>
                <w:webHidden/>
              </w:rPr>
              <w:instrText xml:space="preserve"> PAGEREF _Toc404621560 \h </w:instrText>
            </w:r>
            <w:r>
              <w:rPr>
                <w:noProof/>
                <w:webHidden/>
              </w:rPr>
            </w:r>
            <w:r>
              <w:rPr>
                <w:noProof/>
                <w:webHidden/>
              </w:rPr>
              <w:fldChar w:fldCharType="separate"/>
            </w:r>
            <w:r>
              <w:rPr>
                <w:noProof/>
                <w:webHidden/>
              </w:rPr>
              <w:t>39</w:t>
            </w:r>
            <w:r>
              <w:rPr>
                <w:noProof/>
                <w:webHidden/>
              </w:rPr>
              <w:fldChar w:fldCharType="end"/>
            </w:r>
          </w:hyperlink>
        </w:p>
        <w:p w:rsidR="00D25D9B" w:rsidRDefault="00D25D9B">
          <w:r>
            <w:fldChar w:fldCharType="end"/>
          </w:r>
        </w:p>
      </w:sdtContent>
    </w:sdt>
    <w:p w:rsidR="00D25D9B" w:rsidRDefault="00D25D9B">
      <w:pPr>
        <w:spacing w:before="0"/>
        <w:jc w:val="left"/>
        <w:rPr>
          <w:rFonts w:ascii="Arial" w:hAnsi="Arial" w:cs="Arial"/>
          <w:b/>
          <w:bCs/>
          <w:kern w:val="32"/>
          <w:sz w:val="36"/>
          <w:szCs w:val="32"/>
        </w:rPr>
      </w:pPr>
      <w:r>
        <w:rPr>
          <w:rFonts w:ascii="Arial" w:hAnsi="Arial" w:cs="Arial"/>
          <w:b/>
          <w:bCs/>
          <w:kern w:val="32"/>
          <w:sz w:val="36"/>
          <w:szCs w:val="32"/>
        </w:rPr>
        <w:t>/</w:t>
      </w:r>
      <w:r w:rsidRPr="00D25D9B">
        <w:rPr>
          <w:rFonts w:ascii="Arial" w:hAnsi="Arial" w:cs="Arial"/>
          <w:b/>
          <w:bCs/>
          <w:kern w:val="32"/>
          <w:sz w:val="36"/>
          <w:szCs w:val="32"/>
          <w:highlight w:val="red"/>
        </w:rPr>
        <w:t>/TODO: Uppdater</w:t>
      </w:r>
      <w:r>
        <w:rPr>
          <w:rFonts w:ascii="Arial" w:hAnsi="Arial" w:cs="Arial"/>
          <w:b/>
          <w:bCs/>
          <w:kern w:val="32"/>
          <w:sz w:val="36"/>
          <w:szCs w:val="32"/>
        </w:rPr>
        <w:t>a</w:t>
      </w:r>
    </w:p>
    <w:p w:rsidR="004302BD" w:rsidRDefault="005E6ABA" w:rsidP="004302BD">
      <w:pPr>
        <w:pStyle w:val="Heading1"/>
      </w:pPr>
      <w:bookmarkStart w:id="0" w:name="_Toc404621547"/>
      <w:r>
        <w:t>Introduktion</w:t>
      </w:r>
      <w:bookmarkEnd w:id="0"/>
    </w:p>
    <w:p w:rsidR="00C91B40" w:rsidRDefault="008F5F28" w:rsidP="00A15D11">
      <w:r>
        <w:t>D</w:t>
      </w:r>
      <w:r w:rsidR="006E3BC1">
        <w:t>enna rapport presentera</w:t>
      </w:r>
      <w:r>
        <w:t>r</w:t>
      </w:r>
      <w:r w:rsidR="006E3BC1">
        <w:t xml:space="preserve"> resultatet från de olika delmoment</w:t>
      </w:r>
      <w:r w:rsidR="00954ADA">
        <w:t xml:space="preserve"> som utgjorde laborationsdelen av</w:t>
      </w:r>
      <w:r w:rsidR="006E3BC1">
        <w:t xml:space="preserve"> kursen Mjukvarukomponenter i C++</w:t>
      </w:r>
      <w:r w:rsidR="00F92391">
        <w:t xml:space="preserve"> HT 13</w:t>
      </w:r>
      <w:r w:rsidR="006E3BC1">
        <w:t>.</w:t>
      </w:r>
    </w:p>
    <w:p w:rsidR="006E3BC1" w:rsidRDefault="00C91B40" w:rsidP="00A15D11">
      <w:r>
        <w:t>Delmomenten</w:t>
      </w:r>
      <w:r w:rsidR="006E3BC1">
        <w:t xml:space="preserve"> bestod av att hitta ett lämpligt exempelproblem</w:t>
      </w:r>
      <w:r>
        <w:t>, utforma en lösning på detta problem som använde relevanta tekniker, implementera lösningen i C++</w:t>
      </w:r>
      <w:r w:rsidR="00BA52B3">
        <w:t>, skriva exempelkod för att visa att problemet hade lösts</w:t>
      </w:r>
      <w:r>
        <w:t xml:space="preserve"> och </w:t>
      </w:r>
      <w:r w:rsidR="00722400">
        <w:t xml:space="preserve">slutligen </w:t>
      </w:r>
      <w:r>
        <w:t>analysera lösningens styrkor och svagheter.</w:t>
      </w:r>
      <w:r w:rsidR="00AF3C5D">
        <w:t xml:space="preserve"> Detta </w:t>
      </w:r>
      <w:r w:rsidR="000E4C85">
        <w:t xml:space="preserve">förfarande </w:t>
      </w:r>
      <w:r w:rsidR="00AF3C5D">
        <w:t xml:space="preserve">speglar </w:t>
      </w:r>
      <w:r w:rsidR="000B1FBA">
        <w:t xml:space="preserve">till viss del </w:t>
      </w:r>
      <w:r w:rsidR="00AF3C5D">
        <w:t xml:space="preserve">de </w:t>
      </w:r>
      <w:r w:rsidR="00950970">
        <w:t xml:space="preserve">fem </w:t>
      </w:r>
      <w:r w:rsidR="00AF3C5D">
        <w:t>stegen i programutvecklingsprocessen, vilka</w:t>
      </w:r>
      <w:r w:rsidR="00050234">
        <w:t xml:space="preserve"> illustreras</w:t>
      </w:r>
      <w:r w:rsidR="00AF3C5D">
        <w:t xml:space="preserve"> </w:t>
      </w:r>
      <w:r w:rsidR="00DE2101">
        <w:t xml:space="preserve">i </w:t>
      </w:r>
      <w:r w:rsidR="00BA25FD">
        <w:t>f</w:t>
      </w:r>
      <w:r w:rsidR="00DE2101">
        <w:t>igur</w:t>
      </w:r>
      <w:r w:rsidR="00BA25FD">
        <w:t xml:space="preserve"> 1</w:t>
      </w:r>
      <w:r w:rsidR="00BD3168">
        <w:t xml:space="preserve"> nedan</w:t>
      </w:r>
      <w:r w:rsidR="00CB536A">
        <w:t>.</w:t>
      </w:r>
    </w:p>
    <w:p w:rsidR="00F42A0A" w:rsidRDefault="00F42A0A" w:rsidP="003C7120">
      <w:pPr>
        <w:pStyle w:val="Figur"/>
      </w:pPr>
      <w:r w:rsidRPr="003C7120">
        <w:drawing>
          <wp:inline distT="0" distB="0" distL="0" distR="0" wp14:anchorId="49281DDA" wp14:editId="230E22DE">
            <wp:extent cx="3324225" cy="5457334"/>
            <wp:effectExtent l="0" t="0" r="0" b="0"/>
            <wp:docPr id="9" name="Picture 9" descr="P:\Documents\mjukkomp_da327g\utv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ocuments\mjukkomp_da327g\utvpro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5457334"/>
                    </a:xfrm>
                    <a:prstGeom prst="rect">
                      <a:avLst/>
                    </a:prstGeom>
                    <a:noFill/>
                    <a:ln>
                      <a:noFill/>
                    </a:ln>
                  </pic:spPr>
                </pic:pic>
              </a:graphicData>
            </a:graphic>
          </wp:inline>
        </w:drawing>
      </w:r>
    </w:p>
    <w:p w:rsidR="00F42A0A" w:rsidRDefault="00F42A0A" w:rsidP="00B56977">
      <w:pPr>
        <w:pStyle w:val="Figurtext"/>
      </w:pPr>
      <w:r>
        <w:t>Figur</w:t>
      </w:r>
      <w:r w:rsidR="00BA25FD">
        <w:t xml:space="preserve"> 1</w:t>
      </w:r>
      <w:r>
        <w:t>, programutvecklingsprocessen.</w:t>
      </w:r>
    </w:p>
    <w:p w:rsidR="00DF2195" w:rsidRDefault="00DF2195" w:rsidP="00B56977">
      <w:pPr>
        <w:pStyle w:val="Figurtext"/>
      </w:pPr>
      <w:r>
        <w:t xml:space="preserve">Analysdelen av delmomenten innehåller viss bedömning av </w:t>
      </w:r>
      <w:r w:rsidR="006C6C7F">
        <w:t>lösningarnas kvalitet.</w:t>
      </w:r>
      <w:r w:rsidR="00511BAD">
        <w:t xml:space="preserve"> Programkvalitet består av många olika delar som exempelvis utbyggbarhet, effektivitet, testbarhet, tillförlitlighet, användbarhet </w:t>
      </w:r>
      <w:r w:rsidR="00BC4FA3">
        <w:t xml:space="preserve">och </w:t>
      </w:r>
      <w:r w:rsidR="00E25FC1">
        <w:t xml:space="preserve">förståelighet. </w:t>
      </w:r>
      <w:r w:rsidR="00BB4249">
        <w:t>Alla delar är dock inte li</w:t>
      </w:r>
      <w:r w:rsidR="00A06F9D">
        <w:t xml:space="preserve">ka relevanta för varje program och de kan i vissa fall stå </w:t>
      </w:r>
      <w:r w:rsidR="00A368CD">
        <w:t>mot varandra</w:t>
      </w:r>
      <w:r w:rsidR="00B40C5F">
        <w:t>,</w:t>
      </w:r>
      <w:r w:rsidR="005E3390">
        <w:t xml:space="preserve"> </w:t>
      </w:r>
      <w:r w:rsidR="00F04419">
        <w:t>varför varje</w:t>
      </w:r>
      <w:r w:rsidR="00EA4336">
        <w:t xml:space="preserve"> programs kvalitet alltid </w:t>
      </w:r>
      <w:r w:rsidR="006D2805">
        <w:t xml:space="preserve">måste </w:t>
      </w:r>
      <w:r w:rsidR="00EA4336">
        <w:t xml:space="preserve">utvärderas </w:t>
      </w:r>
      <w:r w:rsidR="00D177B7">
        <w:t>baserat på dess</w:t>
      </w:r>
      <w:r w:rsidR="005340A4">
        <w:t xml:space="preserve"> syfte</w:t>
      </w:r>
      <w:r w:rsidR="00110561">
        <w:t xml:space="preserve"> </w:t>
      </w:r>
      <w:r w:rsidR="00C567A2">
        <w:t>och sammanhang</w:t>
      </w:r>
      <w:r w:rsidR="005340A4">
        <w:t>.</w:t>
      </w:r>
    </w:p>
    <w:p w:rsidR="00B3550C" w:rsidRDefault="00F91F34" w:rsidP="00B56977">
      <w:pPr>
        <w:pStyle w:val="Figurtext"/>
      </w:pPr>
      <w:r>
        <w:t xml:space="preserve">Rapporten är strukturerad så att det för varje delmoment finns fem sektioner, Problem, Design, Kod, Körexempel och Analys; som </w:t>
      </w:r>
      <w:r w:rsidR="00603CEE">
        <w:t xml:space="preserve">respektive </w:t>
      </w:r>
      <w:r w:rsidR="00E77E93">
        <w:t>innehåller</w:t>
      </w:r>
      <w:r>
        <w:t xml:space="preserve"> det exempelproblem som löstes, lösningens utformning, </w:t>
      </w:r>
      <w:r w:rsidR="003D0631">
        <w:t xml:space="preserve">lösningens implementation i C++, resultatet från </w:t>
      </w:r>
      <w:r w:rsidR="00B27133">
        <w:t xml:space="preserve">körning </w:t>
      </w:r>
      <w:r w:rsidR="00C056D8">
        <w:t xml:space="preserve">av </w:t>
      </w:r>
      <w:bookmarkStart w:id="1" w:name="_GoBack"/>
      <w:bookmarkEnd w:id="1"/>
      <w:r w:rsidR="003D0631">
        <w:t xml:space="preserve">exempelkoden </w:t>
      </w:r>
      <w:r w:rsidR="00EC189F">
        <w:t>samt en analys av lösningens kvalitet.</w:t>
      </w:r>
    </w:p>
    <w:p w:rsidR="005E6ABA" w:rsidRDefault="000934C4" w:rsidP="00043FB6">
      <w:pPr>
        <w:pStyle w:val="Heading1"/>
      </w:pPr>
      <w:bookmarkStart w:id="2" w:name="_Toc404621548"/>
      <w:r>
        <w:t>Tekniker</w:t>
      </w:r>
      <w:bookmarkEnd w:id="2"/>
    </w:p>
    <w:p w:rsidR="001569BE" w:rsidRDefault="001569BE" w:rsidP="001569BE">
      <w:pPr>
        <w:pStyle w:val="Heading2"/>
      </w:pPr>
      <w:bookmarkStart w:id="3" w:name="_Toc404621549"/>
      <w:r>
        <w:t>Designmönster</w:t>
      </w:r>
      <w:bookmarkEnd w:id="3"/>
    </w:p>
    <w:p w:rsidR="001569BE" w:rsidRDefault="001569BE" w:rsidP="001569BE">
      <w:pPr>
        <w:pStyle w:val="Heading3"/>
      </w:pPr>
      <w:r>
        <w:t>Problem</w:t>
      </w:r>
    </w:p>
    <w:p w:rsidR="00A112DC" w:rsidRPr="00A112DC" w:rsidRDefault="00A26546" w:rsidP="00A112DC">
      <w:r>
        <w:t>Ett tvådimensionellt spel behöver representera</w:t>
      </w:r>
      <w:r w:rsidR="006B2333">
        <w:t xml:space="preserve"> </w:t>
      </w:r>
      <w:r>
        <w:t>riktning</w:t>
      </w:r>
      <w:r w:rsidR="006B2333">
        <w:t xml:space="preserve"> och position för entiteter i spelvärlden. Lösningen</w:t>
      </w:r>
      <w:r>
        <w:t xml:space="preserve"> ska </w:t>
      </w:r>
      <w:r w:rsidR="006B2333">
        <w:t xml:space="preserve">göra det enkelt att flytta entiteter i </w:t>
      </w:r>
      <w:r w:rsidR="00666BE9">
        <w:t>sin</w:t>
      </w:r>
      <w:r w:rsidR="006B2333">
        <w:t xml:space="preserve"> riktning och tillhandahålla </w:t>
      </w:r>
      <w:r>
        <w:t>gr</w:t>
      </w:r>
      <w:r w:rsidR="00666BE9">
        <w:t>undläggande funktionalitet som kan vara</w:t>
      </w:r>
      <w:r>
        <w:t xml:space="preserve"> användbar för spelet.</w:t>
      </w:r>
    </w:p>
    <w:p w:rsidR="001569BE" w:rsidRDefault="001569BE" w:rsidP="001569BE">
      <w:pPr>
        <w:pStyle w:val="Heading3"/>
      </w:pPr>
      <w:r>
        <w:t>Design</w:t>
      </w:r>
    </w:p>
    <w:p w:rsidR="00D71221" w:rsidRDefault="006B2333" w:rsidP="00D71221">
      <w:r>
        <w:t>Jag valde att representera</w:t>
      </w:r>
      <w:r w:rsidR="00B353DF">
        <w:t xml:space="preserve"> både</w:t>
      </w:r>
      <w:r>
        <w:t xml:space="preserve"> riktning och position so</w:t>
      </w:r>
      <w:r w:rsidR="00B353DF">
        <w:t>m vektorer på grund av att detta gör det mycket enkelt att använda dem tillsammans</w:t>
      </w:r>
      <w:r w:rsidR="00D71221">
        <w:t xml:space="preserve"> för förflyttning och för att detta enkelt möjliggör annan funktionalitet som kan vara användbar för ett spel, till exempel att ta reda på riktning eller avstånd från en entitet till en annan.</w:t>
      </w:r>
    </w:p>
    <w:p w:rsidR="00D71221" w:rsidRDefault="00D71221" w:rsidP="00D71221">
      <w:r>
        <w:t>Då riktningens längd in</w:t>
      </w:r>
      <w:r w:rsidR="0073139A">
        <w:t>te</w:t>
      </w:r>
      <w:r>
        <w:t xml:space="preserve"> ska vara av betydelse valde jag att representera riktningen som en enhetsvektor. Enhetsvektorn</w:t>
      </w:r>
      <w:r w:rsidR="00E93D06">
        <w:t>s klass</w:t>
      </w:r>
      <w:r>
        <w:t xml:space="preserve"> UnitVector</w:t>
      </w:r>
      <w:r w:rsidR="00E93D06">
        <w:t>2D implementeras som en modifierad version av en vanlig vektor (StandardVector2D) med hjälp av designmönstret Proxy. Båda klasserna UnitVector2D och StandardVector2D ärver från den abstrakta basklassen Vector2D vilken ger det gemensamma gränssni</w:t>
      </w:r>
      <w:r w:rsidR="003C7E31">
        <w:t>tt genom vilket de kan användas, se</w:t>
      </w:r>
      <w:r w:rsidR="004D6379">
        <w:t xml:space="preserve"> </w:t>
      </w:r>
      <w:r w:rsidR="007B45B7">
        <w:t>figur 2</w:t>
      </w:r>
      <w:r w:rsidR="004D6379">
        <w:t xml:space="preserve"> nedan</w:t>
      </w:r>
      <w:r w:rsidR="003C7E31">
        <w:t>.</w:t>
      </w:r>
    </w:p>
    <w:p w:rsidR="00807DF6" w:rsidRDefault="00807DF6" w:rsidP="006B2333"/>
    <w:p w:rsidR="00807DF6" w:rsidRDefault="00807DF6" w:rsidP="00536AA4">
      <w:pPr>
        <w:pStyle w:val="Figur"/>
      </w:pPr>
      <w:r>
        <w:rPr>
          <w:noProof/>
          <w:lang w:eastAsia="sv-SE"/>
        </w:rPr>
        <w:drawing>
          <wp:inline distT="0" distB="0" distL="0" distR="0" wp14:anchorId="705C5CFC" wp14:editId="2268348C">
            <wp:extent cx="4838700" cy="3257550"/>
            <wp:effectExtent l="0" t="0" r="0" b="0"/>
            <wp:docPr id="6" name="Picture 6" descr="\\hsnas3\StudentHome\2013\a13adana\Documents\mjukkomp_da327g\1_1_Vector2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nas3\StudentHome\2013\a13adana\Documents\mjukkomp_da327g\1_1_Vector2D\k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57550"/>
                    </a:xfrm>
                    <a:prstGeom prst="rect">
                      <a:avLst/>
                    </a:prstGeom>
                    <a:noFill/>
                    <a:ln>
                      <a:noFill/>
                    </a:ln>
                  </pic:spPr>
                </pic:pic>
              </a:graphicData>
            </a:graphic>
          </wp:inline>
        </w:drawing>
      </w:r>
    </w:p>
    <w:p w:rsidR="00536AA4" w:rsidRDefault="00536AA4" w:rsidP="00240BB0">
      <w:pPr>
        <w:pStyle w:val="Figurtext"/>
      </w:pPr>
      <w:r>
        <w:t xml:space="preserve">Figur </w:t>
      </w:r>
      <w:r w:rsidR="007B45B7">
        <w:t>2</w:t>
      </w:r>
      <w:r w:rsidR="003C7E31">
        <w:t>, k</w:t>
      </w:r>
      <w:r>
        <w:t>lassdiagram</w:t>
      </w:r>
      <w:r w:rsidR="003C7E31">
        <w:t xml:space="preserve"> </w:t>
      </w:r>
      <w:r w:rsidR="004D6379">
        <w:t>för Vector2D samt subklasser.</w:t>
      </w:r>
    </w:p>
    <w:p w:rsidR="003C7E31" w:rsidRDefault="004D6379" w:rsidP="00BE5CE5">
      <w:r>
        <w:t>I lösningen finns, förutom själva vektorklasserna, även exempelkod som visar hur klassen kan användas för att flytta två stycken spelentiteter</w:t>
      </w:r>
      <w:r w:rsidR="00BE5CE5">
        <w:t xml:space="preserve"> av typen gameEntity och ändra riktning på den ena av dem så att den alltid är vänd bort från den första</w:t>
      </w:r>
      <w:r>
        <w:t>. Komponentdiagram som</w:t>
      </w:r>
      <w:r w:rsidR="00BE5CE5">
        <w:t xml:space="preserve"> visar </w:t>
      </w:r>
      <w:r w:rsidR="00121391">
        <w:t xml:space="preserve">hur komponenterna använder varandra tillsammans med exempelkoden finns i </w:t>
      </w:r>
      <w:r w:rsidR="006F250A">
        <w:t>figur 3</w:t>
      </w:r>
      <w:r w:rsidR="00121391">
        <w:t>.</w:t>
      </w:r>
    </w:p>
    <w:p w:rsidR="00BE5CE5" w:rsidRDefault="00BE5CE5" w:rsidP="00BE5CE5">
      <w:pPr>
        <w:pStyle w:val="Figur"/>
      </w:pPr>
      <w:r>
        <w:rPr>
          <w:noProof/>
          <w:lang w:eastAsia="sv-SE"/>
        </w:rPr>
        <w:drawing>
          <wp:inline distT="0" distB="0" distL="0" distR="0" wp14:anchorId="12B4A239" wp14:editId="36C0237F">
            <wp:extent cx="6252210" cy="3381375"/>
            <wp:effectExtent l="0" t="0" r="0" b="9525"/>
            <wp:docPr id="3" name="Picture 3" descr="\\hsnas3\StudentHome\2013\a13adana\Documents\mjukkomp_da327g\1_1_Vector2D\k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nas3\StudentHome\2013\a13adana\Documents\mjukkomp_da327g\1_1_Vector2D\k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210" cy="3381375"/>
                    </a:xfrm>
                    <a:prstGeom prst="rect">
                      <a:avLst/>
                    </a:prstGeom>
                    <a:noFill/>
                    <a:ln>
                      <a:noFill/>
                    </a:ln>
                  </pic:spPr>
                </pic:pic>
              </a:graphicData>
            </a:graphic>
          </wp:inline>
        </w:drawing>
      </w:r>
    </w:p>
    <w:p w:rsidR="00536AA4" w:rsidRPr="00536AA4" w:rsidRDefault="006F250A" w:rsidP="00BE5CE5">
      <w:pPr>
        <w:pStyle w:val="Figurtext"/>
      </w:pPr>
      <w:r>
        <w:t>Figur 3</w:t>
      </w:r>
      <w:r w:rsidR="00BE5CE5">
        <w:t>, k</w:t>
      </w:r>
      <w:r w:rsidR="00536AA4">
        <w:t>omponentdiagram</w:t>
      </w:r>
      <w:r w:rsidR="00BE5CE5">
        <w:t xml:space="preserve"> för Vector2D </w:t>
      </w:r>
      <w:r w:rsidR="00121391">
        <w:t xml:space="preserve">med </w:t>
      </w:r>
      <w:r w:rsidR="00BE5CE5">
        <w:t xml:space="preserve">subklasser </w:t>
      </w:r>
      <w:r w:rsidR="00121391">
        <w:t>och kod som ger exempel på användning.</w:t>
      </w:r>
    </w:p>
    <w:p w:rsidR="005E05DA" w:rsidRDefault="005E05DA">
      <w:pPr>
        <w:spacing w:before="0"/>
        <w:jc w:val="left"/>
        <w:rPr>
          <w:rFonts w:ascii="Arial" w:hAnsi="Arial" w:cs="Arial"/>
          <w:b/>
          <w:bCs/>
          <w:sz w:val="28"/>
          <w:szCs w:val="26"/>
        </w:rPr>
      </w:pPr>
      <w:r>
        <w:br w:type="page"/>
      </w:r>
    </w:p>
    <w:p w:rsidR="001569BE" w:rsidRDefault="001569BE" w:rsidP="001569BE">
      <w:pPr>
        <w:pStyle w:val="Heading3"/>
      </w:pPr>
      <w:r>
        <w:t>Kod</w:t>
      </w:r>
    </w:p>
    <w:p w:rsidR="00750A42" w:rsidRDefault="00730B65" w:rsidP="00750A42">
      <w:pPr>
        <w:pStyle w:val="Heading4"/>
      </w:pPr>
      <w:r>
        <w:t>main</w:t>
      </w:r>
      <w:r w:rsidR="00750A42">
        <w:t>.cpp</w:t>
      </w:r>
    </w:p>
    <w:p w:rsidR="00D74BFE" w:rsidRPr="00D74BFE" w:rsidRDefault="00D74BFE" w:rsidP="00D74BFE">
      <w:pPr>
        <w:pStyle w:val="ProgramkodFirst"/>
      </w:pPr>
      <w:r w:rsidRPr="00D74BFE">
        <w:t>#include "StandardVector2D.h"</w:t>
      </w:r>
    </w:p>
    <w:p w:rsidR="00D74BFE" w:rsidRPr="00D74BFE" w:rsidRDefault="00D74BFE" w:rsidP="00D74BFE">
      <w:pPr>
        <w:pStyle w:val="Programkod"/>
      </w:pPr>
      <w:r w:rsidRPr="00D74BFE">
        <w:t>#include "UnitVector2D.h"</w:t>
      </w:r>
    </w:p>
    <w:p w:rsidR="00D74BFE" w:rsidRPr="00D74BFE" w:rsidRDefault="00D74BFE" w:rsidP="00D74BFE">
      <w:pPr>
        <w:pStyle w:val="Programkod"/>
      </w:pPr>
    </w:p>
    <w:p w:rsidR="00D74BFE" w:rsidRPr="00D74BFE" w:rsidRDefault="00D74BFE" w:rsidP="00D74BFE">
      <w:pPr>
        <w:pStyle w:val="Programkod"/>
      </w:pPr>
      <w:r w:rsidRPr="00D74BFE">
        <w:t>#include &lt;iostream&gt;</w:t>
      </w:r>
    </w:p>
    <w:p w:rsidR="00D74BFE" w:rsidRPr="00D74BFE" w:rsidRDefault="00D74BFE" w:rsidP="00D74BFE">
      <w:pPr>
        <w:pStyle w:val="Programkod"/>
      </w:pPr>
    </w:p>
    <w:p w:rsidR="00D74BFE" w:rsidRPr="00D74BFE" w:rsidRDefault="00D74BFE" w:rsidP="00D74BFE">
      <w:pPr>
        <w:pStyle w:val="Programkod"/>
      </w:pPr>
      <w:r w:rsidRPr="00D74BFE">
        <w:t>/* This is a simple mockup of how a game entity could use the classes for movement */</w:t>
      </w:r>
    </w:p>
    <w:p w:rsidR="00D74BFE" w:rsidRPr="00D74BFE" w:rsidRDefault="00D74BFE" w:rsidP="00D74BFE">
      <w:pPr>
        <w:pStyle w:val="Programkod"/>
      </w:pPr>
      <w:r w:rsidRPr="00D74BFE">
        <w:t>struct GameEntity</w:t>
      </w:r>
    </w:p>
    <w:p w:rsidR="00D74BFE" w:rsidRPr="00D74BFE" w:rsidRDefault="00D74BFE" w:rsidP="00D74BFE">
      <w:pPr>
        <w:pStyle w:val="Programkod"/>
      </w:pPr>
      <w:r w:rsidRPr="00D74BFE">
        <w:t>{</w:t>
      </w:r>
    </w:p>
    <w:p w:rsidR="00D74BFE" w:rsidRDefault="00D74BFE" w:rsidP="00D74BFE">
      <w:pPr>
        <w:pStyle w:val="Programkod"/>
        <w:ind w:firstLine="600"/>
      </w:pPr>
      <w:r>
        <w:t xml:space="preserve">/* Holding pointers to these vectors doesn't really make a lot of sense in this </w:t>
      </w:r>
    </w:p>
    <w:p w:rsidR="00D74BFE" w:rsidRDefault="00D74BFE" w:rsidP="00D74BFE">
      <w:pPr>
        <w:pStyle w:val="Programkod"/>
      </w:pPr>
      <w:r>
        <w:tab/>
        <w:t xml:space="preserve">   context, but we are more or less forced to as the base class is abstract. */</w:t>
      </w:r>
    </w:p>
    <w:p w:rsidR="00D74BFE" w:rsidRDefault="00D74BFE" w:rsidP="00D74BFE">
      <w:pPr>
        <w:pStyle w:val="Programkod"/>
      </w:pPr>
      <w:r>
        <w:tab/>
        <w:t>Vector2D *position, *direction;</w:t>
      </w:r>
    </w:p>
    <w:p w:rsidR="00D74BFE" w:rsidRPr="00D74BFE" w:rsidRDefault="00D74BFE" w:rsidP="00D74BFE">
      <w:pPr>
        <w:pStyle w:val="Programkod"/>
      </w:pPr>
      <w:r>
        <w:tab/>
        <w:t>float speed;</w:t>
      </w:r>
    </w:p>
    <w:p w:rsidR="00D74BFE" w:rsidRPr="00D74BFE" w:rsidRDefault="00D74BFE" w:rsidP="00D74BFE">
      <w:pPr>
        <w:pStyle w:val="Programkod"/>
      </w:pPr>
    </w:p>
    <w:p w:rsidR="00D74BFE" w:rsidRPr="00D74BFE" w:rsidRDefault="00D74BFE" w:rsidP="00D74BFE">
      <w:pPr>
        <w:pStyle w:val="Programkod"/>
      </w:pPr>
      <w:r w:rsidRPr="00D74BFE">
        <w:tab/>
        <w:t>GameEntity(float speed, Vector2D *position, Vector2D *direction)</w:t>
      </w:r>
    </w:p>
    <w:p w:rsidR="00D74BFE" w:rsidRPr="00D74BFE" w:rsidRDefault="00D74BFE" w:rsidP="00D74BFE">
      <w:pPr>
        <w:pStyle w:val="Programkod"/>
      </w:pPr>
      <w:r w:rsidRPr="00D74BFE">
        <w:tab/>
      </w:r>
      <w:r w:rsidRPr="00D74BFE">
        <w:tab/>
        <w:t>: speed(speed), position(position), direction(direction)</w:t>
      </w:r>
    </w:p>
    <w:p w:rsidR="00D74BFE" w:rsidRPr="00D74BFE" w:rsidRDefault="00D74BFE" w:rsidP="00D74BFE">
      <w:pPr>
        <w:pStyle w:val="Programkod"/>
      </w:pPr>
      <w:r w:rsidRPr="00D74BFE">
        <w:tab/>
        <w:t>{</w:t>
      </w:r>
    </w:p>
    <w:p w:rsidR="00D74BFE" w:rsidRPr="00D74BFE" w:rsidRDefault="00D74BFE" w:rsidP="00D74BFE">
      <w:pPr>
        <w:pStyle w:val="Programkod"/>
      </w:pPr>
      <w:r w:rsidRPr="00D74BFE">
        <w:tab/>
        <w:t>}</w:t>
      </w:r>
    </w:p>
    <w:p w:rsidR="00D74BFE" w:rsidRPr="00D74BFE" w:rsidRDefault="00D74BFE" w:rsidP="00D74BFE">
      <w:pPr>
        <w:pStyle w:val="Programkod"/>
      </w:pPr>
    </w:p>
    <w:p w:rsidR="00D74BFE" w:rsidRPr="00D74BFE" w:rsidRDefault="00D74BFE" w:rsidP="00D74BFE">
      <w:pPr>
        <w:pStyle w:val="Programkod"/>
      </w:pPr>
      <w:r w:rsidRPr="00D74BFE">
        <w:tab/>
        <w:t>void move(float deltaTime)</w:t>
      </w:r>
    </w:p>
    <w:p w:rsidR="00D74BFE" w:rsidRPr="00D74BFE" w:rsidRDefault="00D74BFE" w:rsidP="00D74BFE">
      <w:pPr>
        <w:pStyle w:val="Programkod"/>
      </w:pPr>
      <w:r w:rsidRPr="00D74BFE">
        <w:tab/>
        <w:t>{</w:t>
      </w:r>
    </w:p>
    <w:p w:rsidR="00D74BFE" w:rsidRPr="00D74BFE" w:rsidRDefault="00D74BFE" w:rsidP="00D74BFE">
      <w:pPr>
        <w:pStyle w:val="Programkod"/>
      </w:pPr>
      <w:r w:rsidRPr="00D74BFE">
        <w:tab/>
      </w:r>
      <w:r w:rsidRPr="00D74BFE">
        <w:tab/>
        <w:t>/* Here we can see the simple usage of the vector classes for movement. */</w:t>
      </w:r>
    </w:p>
    <w:p w:rsidR="00D74BFE" w:rsidRPr="00D74BFE" w:rsidRDefault="00D74BFE" w:rsidP="00D74BFE">
      <w:pPr>
        <w:pStyle w:val="Programkod"/>
      </w:pPr>
      <w:r w:rsidRPr="00D74BFE">
        <w:tab/>
      </w:r>
      <w:r w:rsidRPr="00D74BFE">
        <w:tab/>
        <w:t>StandardVector2D step(*direction);</w:t>
      </w:r>
    </w:p>
    <w:p w:rsidR="00D74BFE" w:rsidRPr="00D74BFE" w:rsidRDefault="00D74BFE" w:rsidP="00D74BFE">
      <w:pPr>
        <w:pStyle w:val="Programkod"/>
      </w:pPr>
      <w:r w:rsidRPr="00D74BFE">
        <w:tab/>
      </w:r>
      <w:r w:rsidRPr="00D74BFE">
        <w:tab/>
        <w:t>step.multiply(speed * deltaTime);</w:t>
      </w:r>
    </w:p>
    <w:p w:rsidR="00D74BFE" w:rsidRPr="00D74BFE" w:rsidRDefault="00D74BFE" w:rsidP="00D74BFE">
      <w:pPr>
        <w:pStyle w:val="Programkod"/>
      </w:pPr>
      <w:r w:rsidRPr="00D74BFE">
        <w:tab/>
      </w:r>
      <w:r w:rsidRPr="00D74BFE">
        <w:tab/>
        <w:t>position-&gt;add(step);</w:t>
      </w:r>
    </w:p>
    <w:p w:rsidR="00D74BFE" w:rsidRPr="00D74BFE" w:rsidRDefault="00D74BFE" w:rsidP="00D74BFE">
      <w:pPr>
        <w:pStyle w:val="Programkod"/>
      </w:pPr>
      <w:r w:rsidRPr="00D74BFE">
        <w:tab/>
        <w:t>}</w:t>
      </w:r>
    </w:p>
    <w:p w:rsidR="00D74BFE" w:rsidRPr="00D74BFE" w:rsidRDefault="00D74BFE" w:rsidP="00D74BFE">
      <w:pPr>
        <w:pStyle w:val="Programkod"/>
      </w:pPr>
    </w:p>
    <w:p w:rsidR="00D74BFE" w:rsidRPr="00D74BFE" w:rsidRDefault="00D74BFE" w:rsidP="00D74BFE">
      <w:pPr>
        <w:pStyle w:val="Programkod"/>
      </w:pPr>
      <w:r w:rsidRPr="00D74BFE">
        <w:tab/>
        <w:t>~GameEntity()</w:t>
      </w:r>
    </w:p>
    <w:p w:rsidR="00D74BFE" w:rsidRPr="00D74BFE" w:rsidRDefault="00D74BFE" w:rsidP="00D74BFE">
      <w:pPr>
        <w:pStyle w:val="Programkod"/>
      </w:pPr>
      <w:r w:rsidRPr="00D74BFE">
        <w:tab/>
        <w:t>{</w:t>
      </w:r>
    </w:p>
    <w:p w:rsidR="00D74BFE" w:rsidRPr="00D74BFE" w:rsidRDefault="00D74BFE" w:rsidP="00D74BFE">
      <w:pPr>
        <w:pStyle w:val="Programkod"/>
      </w:pPr>
      <w:r w:rsidRPr="00D74BFE">
        <w:tab/>
      </w:r>
      <w:r w:rsidRPr="00D74BFE">
        <w:tab/>
        <w:t>delete position;</w:t>
      </w:r>
    </w:p>
    <w:p w:rsidR="00D74BFE" w:rsidRPr="00D74BFE" w:rsidRDefault="00D74BFE" w:rsidP="00D74BFE">
      <w:pPr>
        <w:pStyle w:val="Programkod"/>
      </w:pPr>
      <w:r w:rsidRPr="00D74BFE">
        <w:tab/>
      </w:r>
      <w:r w:rsidRPr="00D74BFE">
        <w:tab/>
        <w:t>delete direction;</w:t>
      </w:r>
    </w:p>
    <w:p w:rsidR="00D74BFE" w:rsidRPr="00D74BFE" w:rsidRDefault="00D74BFE" w:rsidP="00D74BFE">
      <w:pPr>
        <w:pStyle w:val="Programkod"/>
      </w:pPr>
      <w:r w:rsidRPr="00D74BFE">
        <w:tab/>
        <w:t>}</w:t>
      </w:r>
    </w:p>
    <w:p w:rsidR="00D74BFE" w:rsidRPr="00D74BFE" w:rsidRDefault="00D74BFE" w:rsidP="00D74BFE">
      <w:pPr>
        <w:pStyle w:val="Programkod"/>
      </w:pPr>
      <w:r w:rsidRPr="00D74BFE">
        <w:t>};</w:t>
      </w:r>
    </w:p>
    <w:p w:rsidR="00D74BFE" w:rsidRPr="00D74BFE" w:rsidRDefault="00D74BFE" w:rsidP="00D74BFE">
      <w:pPr>
        <w:pStyle w:val="Programkod"/>
      </w:pPr>
    </w:p>
    <w:p w:rsidR="00D74BFE" w:rsidRPr="00D74BFE" w:rsidRDefault="00D74BFE" w:rsidP="00D74BFE">
      <w:pPr>
        <w:pStyle w:val="Programkod"/>
      </w:pPr>
      <w:r w:rsidRPr="00D74BFE">
        <w:t>int main()</w:t>
      </w:r>
    </w:p>
    <w:p w:rsidR="00D74BFE" w:rsidRPr="00D74BFE" w:rsidRDefault="00D74BFE" w:rsidP="00D74BFE">
      <w:pPr>
        <w:pStyle w:val="Programkod"/>
      </w:pPr>
      <w:r w:rsidRPr="00D74BFE">
        <w:t>{</w:t>
      </w:r>
    </w:p>
    <w:p w:rsidR="00D74BFE" w:rsidRPr="00D74BFE" w:rsidRDefault="00D74BFE" w:rsidP="00D74BFE">
      <w:pPr>
        <w:pStyle w:val="Programkod"/>
      </w:pPr>
      <w:r w:rsidRPr="00D74BFE">
        <w:tab/>
        <w:t>GameEntity entity1(2, new StandardVector2D(0, 0), new UnitVector2D(2, 1));</w:t>
      </w:r>
    </w:p>
    <w:p w:rsidR="00D74BFE" w:rsidRPr="00D74BFE" w:rsidRDefault="00D74BFE" w:rsidP="00D74BFE">
      <w:pPr>
        <w:pStyle w:val="Programkod"/>
      </w:pPr>
      <w:r w:rsidRPr="00D74BFE">
        <w:tab/>
        <w:t>GameEntity entity2(1, new StandardVector2D(1, 1), new UnitVector2D());</w:t>
      </w:r>
    </w:p>
    <w:p w:rsidR="00D74BFE" w:rsidRPr="00D74BFE" w:rsidRDefault="00D74BFE" w:rsidP="00D74BFE">
      <w:pPr>
        <w:pStyle w:val="Programkod"/>
      </w:pPr>
    </w:p>
    <w:p w:rsidR="00D74BFE" w:rsidRPr="00D74BFE" w:rsidRDefault="00D74BFE" w:rsidP="00D74BFE">
      <w:pPr>
        <w:pStyle w:val="Programkod"/>
      </w:pPr>
      <w:r w:rsidRPr="00D74BFE">
        <w:tab/>
        <w:t>float deltaTime = 0;</w:t>
      </w:r>
    </w:p>
    <w:p w:rsidR="00D74BFE" w:rsidRPr="00D74BFE" w:rsidRDefault="00D74BFE" w:rsidP="00D74BFE">
      <w:pPr>
        <w:pStyle w:val="Programkod"/>
      </w:pPr>
      <w:r w:rsidRPr="00D74BFE">
        <w:tab/>
        <w:t>for(int i = 0; i &lt; 10; ++i)</w:t>
      </w:r>
    </w:p>
    <w:p w:rsidR="00D74BFE" w:rsidRPr="00D74BFE" w:rsidRDefault="00D74BFE" w:rsidP="00D74BFE">
      <w:pPr>
        <w:pStyle w:val="Programkod"/>
      </w:pPr>
      <w:r w:rsidRPr="00D74BFE">
        <w:tab/>
        <w:t>{</w:t>
      </w:r>
    </w:p>
    <w:p w:rsidR="00D74BFE" w:rsidRPr="00D74BFE" w:rsidRDefault="00D74BFE" w:rsidP="00D74BFE">
      <w:pPr>
        <w:pStyle w:val="Programkod"/>
      </w:pPr>
      <w:r w:rsidRPr="00D74BFE">
        <w:tab/>
      </w:r>
      <w:r w:rsidRPr="00D74BFE">
        <w:tab/>
        <w:t xml:space="preserve">deltaTime = 1.0f; </w:t>
      </w:r>
    </w:p>
    <w:p w:rsidR="00D74BFE" w:rsidRPr="00D74BFE" w:rsidRDefault="00D74BFE" w:rsidP="00D74BFE">
      <w:pPr>
        <w:pStyle w:val="Programkod"/>
      </w:pPr>
      <w:r w:rsidRPr="00D74BFE">
        <w:tab/>
      </w:r>
      <w:r w:rsidRPr="00D74BFE">
        <w:tab/>
        <w:t>// Delta time would normally be set to the time since last update.</w:t>
      </w:r>
    </w:p>
    <w:p w:rsidR="00D74BFE" w:rsidRPr="00D74BFE" w:rsidRDefault="00D74BFE" w:rsidP="00D74BFE">
      <w:pPr>
        <w:pStyle w:val="Programkod"/>
      </w:pPr>
      <w:r w:rsidRPr="00D74BFE">
        <w:tab/>
      </w:r>
      <w:r w:rsidRPr="00D74BFE">
        <w:tab/>
      </w:r>
    </w:p>
    <w:p w:rsidR="00D74BFE" w:rsidRPr="00D74BFE" w:rsidRDefault="00D74BFE" w:rsidP="00D74BFE">
      <w:pPr>
        <w:pStyle w:val="Programkod"/>
      </w:pPr>
      <w:r w:rsidRPr="00D74BFE">
        <w:tab/>
      </w:r>
      <w:r w:rsidRPr="00D74BFE">
        <w:tab/>
        <w:t>std::cout&lt;&lt;"Entity1 Position: "&lt;&lt;entity1.position-&gt;getX()&lt;&lt;", "&lt;&lt;entity1.position-&gt;getY()</w:t>
      </w:r>
    </w:p>
    <w:p w:rsidR="00D74BFE" w:rsidRPr="00D74BFE" w:rsidRDefault="00D74BFE" w:rsidP="00D74BFE">
      <w:pPr>
        <w:pStyle w:val="Programkod"/>
      </w:pPr>
      <w:r w:rsidRPr="00D74BFE">
        <w:tab/>
      </w:r>
      <w:r w:rsidRPr="00D74BFE">
        <w:tab/>
      </w:r>
      <w:r w:rsidRPr="00D74BFE">
        <w:tab/>
        <w:t>&lt;&lt;" \tDirection: "&lt;&lt;entity1.direction-&gt;getX()&lt;&lt;", "&lt;&lt;entity2.direction-&gt;getY()&lt;&lt;std::endl;</w:t>
      </w:r>
    </w:p>
    <w:p w:rsidR="00D74BFE" w:rsidRPr="00D74BFE" w:rsidRDefault="00D74BFE" w:rsidP="00D74BFE">
      <w:pPr>
        <w:pStyle w:val="Programkod"/>
      </w:pPr>
      <w:r w:rsidRPr="00D74BFE">
        <w:tab/>
      </w:r>
      <w:r w:rsidRPr="00D74BFE">
        <w:tab/>
        <w:t>std::cout&lt;&lt;"Entity2 Position: "&lt;&lt;entity2.position-&gt;getX()&lt;&lt;", "&lt;&lt;entity2.position-&gt;getY()</w:t>
      </w:r>
    </w:p>
    <w:p w:rsidR="00D74BFE" w:rsidRPr="00D74BFE" w:rsidRDefault="00D74BFE" w:rsidP="00D74BFE">
      <w:pPr>
        <w:pStyle w:val="Programkod"/>
      </w:pPr>
      <w:r w:rsidRPr="00D74BFE">
        <w:tab/>
      </w:r>
      <w:r w:rsidRPr="00D74BFE">
        <w:tab/>
      </w:r>
      <w:r w:rsidRPr="00D74BFE">
        <w:tab/>
        <w:t>&lt;&lt;" \tDirection: "&lt;&lt;entity2.direction-&gt;getX()&lt;&lt;", "&lt;&lt;entity2.direction-&gt;getY()&lt;&lt;std::endl;</w:t>
      </w:r>
    </w:p>
    <w:p w:rsidR="00D74BFE" w:rsidRPr="00D74BFE" w:rsidRDefault="00D74BFE" w:rsidP="00D74BFE">
      <w:pPr>
        <w:pStyle w:val="Programkod"/>
      </w:pPr>
      <w:r w:rsidRPr="00D74BFE">
        <w:tab/>
      </w:r>
      <w:r w:rsidRPr="00D74BFE">
        <w:tab/>
        <w:t>std::cout&lt;&lt;std::endl;</w:t>
      </w:r>
    </w:p>
    <w:p w:rsidR="00D74BFE" w:rsidRPr="00D74BFE" w:rsidRDefault="00D74BFE" w:rsidP="00D74BFE">
      <w:pPr>
        <w:pStyle w:val="Programkod"/>
      </w:pPr>
      <w:r w:rsidRPr="00D74BFE">
        <w:tab/>
      </w:r>
      <w:r w:rsidRPr="00D74BFE">
        <w:tab/>
      </w:r>
    </w:p>
    <w:p w:rsidR="00D74BFE" w:rsidRPr="00D74BFE" w:rsidRDefault="00D74BFE" w:rsidP="00D74BFE">
      <w:pPr>
        <w:pStyle w:val="Programkod"/>
      </w:pPr>
      <w:r w:rsidRPr="00D74BFE">
        <w:tab/>
      </w:r>
      <w:r w:rsidRPr="00D74BFE">
        <w:tab/>
        <w:t>entity1.move(deltaTime);</w:t>
      </w:r>
    </w:p>
    <w:p w:rsidR="00D74BFE" w:rsidRPr="00D74BFE" w:rsidRDefault="00D74BFE" w:rsidP="00D74BFE">
      <w:pPr>
        <w:pStyle w:val="Programkod"/>
      </w:pPr>
      <w:r w:rsidRPr="00D74BFE">
        <w:tab/>
      </w:r>
      <w:r w:rsidRPr="00D74BFE">
        <w:tab/>
        <w:t>entity2.move(deltaTime);</w:t>
      </w:r>
    </w:p>
    <w:p w:rsidR="00D74BFE" w:rsidRPr="00D74BFE" w:rsidRDefault="00D74BFE" w:rsidP="00D74BFE">
      <w:pPr>
        <w:pStyle w:val="Programkod"/>
      </w:pPr>
    </w:p>
    <w:p w:rsidR="00D74BFE" w:rsidRPr="00D74BFE" w:rsidRDefault="00D74BFE" w:rsidP="00D74BFE">
      <w:pPr>
        <w:pStyle w:val="Programkod"/>
      </w:pPr>
      <w:r w:rsidRPr="00D74BFE">
        <w:tab/>
      </w:r>
      <w:r w:rsidRPr="00D74BFE">
        <w:tab/>
        <w:t>/* To show off the power and simplicity of the solution</w:t>
      </w:r>
    </w:p>
    <w:p w:rsidR="00D74BFE" w:rsidRPr="00D74BFE" w:rsidRDefault="00D74BFE" w:rsidP="00D74BFE">
      <w:pPr>
        <w:pStyle w:val="Programkod"/>
      </w:pPr>
      <w:r w:rsidRPr="00D74BFE">
        <w:tab/>
      </w:r>
      <w:r w:rsidRPr="00D74BFE">
        <w:tab/>
        <w:t xml:space="preserve">   let's have entity2 change its direction away from entity1</w:t>
      </w:r>
    </w:p>
    <w:p w:rsidR="00D74BFE" w:rsidRPr="00D74BFE" w:rsidRDefault="00D74BFE" w:rsidP="00D74BFE">
      <w:pPr>
        <w:pStyle w:val="Programkod"/>
      </w:pPr>
      <w:r w:rsidRPr="00D74BFE">
        <w:tab/>
      </w:r>
      <w:r w:rsidRPr="00D74BFE">
        <w:tab/>
        <w:t xml:space="preserve">   each iteration. Effectively fleeing from it. */</w:t>
      </w:r>
    </w:p>
    <w:p w:rsidR="00D74BFE" w:rsidRPr="00D74BFE" w:rsidRDefault="00D74BFE" w:rsidP="00D74BFE">
      <w:pPr>
        <w:pStyle w:val="Programkod"/>
      </w:pPr>
      <w:r w:rsidRPr="00D74BFE">
        <w:tab/>
      </w:r>
      <w:r w:rsidRPr="00D74BFE">
        <w:tab/>
        <w:t>StandardVector2D v(*entity2.position);</w:t>
      </w:r>
    </w:p>
    <w:p w:rsidR="00D74BFE" w:rsidRPr="00D74BFE" w:rsidRDefault="00D74BFE" w:rsidP="00D74BFE">
      <w:pPr>
        <w:pStyle w:val="Programkod"/>
      </w:pPr>
      <w:r w:rsidRPr="00D74BFE">
        <w:tab/>
      </w:r>
      <w:r w:rsidRPr="00D74BFE">
        <w:tab/>
        <w:t>v.subtract(*entity1.position);</w:t>
      </w:r>
    </w:p>
    <w:p w:rsidR="00D74BFE" w:rsidRPr="00D74BFE" w:rsidRDefault="00D74BFE" w:rsidP="00D74BFE">
      <w:pPr>
        <w:pStyle w:val="Programkod"/>
      </w:pPr>
      <w:r w:rsidRPr="00D74BFE">
        <w:tab/>
      </w:r>
      <w:r w:rsidRPr="00D74BFE">
        <w:tab/>
        <w:t>entity2.direction-&gt;set(v.getX(), v.getY());</w:t>
      </w:r>
    </w:p>
    <w:p w:rsidR="00D74BFE" w:rsidRPr="00D74BFE" w:rsidRDefault="00D74BFE" w:rsidP="00D74BFE">
      <w:pPr>
        <w:pStyle w:val="Programkod"/>
      </w:pPr>
      <w:r w:rsidRPr="00D74BFE">
        <w:tab/>
        <w:t>}</w:t>
      </w:r>
    </w:p>
    <w:p w:rsidR="00D74BFE" w:rsidRPr="00D74BFE" w:rsidRDefault="00D74BFE" w:rsidP="00D74BFE">
      <w:pPr>
        <w:pStyle w:val="Programkod"/>
      </w:pPr>
    </w:p>
    <w:p w:rsidR="00D74BFE" w:rsidRPr="00D74BFE" w:rsidRDefault="00D74BFE" w:rsidP="00D74BFE">
      <w:pPr>
        <w:pStyle w:val="Programkod"/>
      </w:pPr>
      <w:r w:rsidRPr="00D74BFE">
        <w:tab/>
        <w:t>char a;</w:t>
      </w:r>
    </w:p>
    <w:p w:rsidR="00D74BFE" w:rsidRPr="00D74BFE" w:rsidRDefault="00D74BFE" w:rsidP="00D74BFE">
      <w:pPr>
        <w:pStyle w:val="Programkod"/>
      </w:pPr>
      <w:r w:rsidRPr="00D74BFE">
        <w:tab/>
        <w:t>std::cin&gt;&gt;a; // Wait for input as a hack so the console stays open</w:t>
      </w:r>
    </w:p>
    <w:p w:rsidR="00D74BFE" w:rsidRPr="00D74BFE" w:rsidRDefault="00D74BFE" w:rsidP="00D74BFE">
      <w:pPr>
        <w:pStyle w:val="Programkod"/>
      </w:pPr>
    </w:p>
    <w:p w:rsidR="00D74BFE" w:rsidRPr="007A628B" w:rsidRDefault="00D74BFE" w:rsidP="00D74BFE">
      <w:pPr>
        <w:pStyle w:val="Programkod"/>
      </w:pPr>
      <w:r w:rsidRPr="00D74BFE">
        <w:tab/>
      </w:r>
      <w:r w:rsidRPr="007A628B">
        <w:t>return 0;</w:t>
      </w:r>
    </w:p>
    <w:p w:rsidR="005E05DA" w:rsidRPr="006F3DF1" w:rsidRDefault="00D74BFE" w:rsidP="006F3DF1">
      <w:pPr>
        <w:pStyle w:val="ProgramkodLast"/>
      </w:pPr>
      <w:r w:rsidRPr="007A628B">
        <w:t>}</w:t>
      </w:r>
    </w:p>
    <w:p w:rsidR="00750A42" w:rsidRPr="00A43544" w:rsidRDefault="00A43544" w:rsidP="00750A42">
      <w:pPr>
        <w:pStyle w:val="Heading4"/>
        <w:rPr>
          <w:lang w:val="en-US"/>
        </w:rPr>
      </w:pPr>
      <w:r w:rsidRPr="00A43544">
        <w:rPr>
          <w:lang w:val="en-US"/>
        </w:rPr>
        <w:t>Vector2D</w:t>
      </w:r>
      <w:r w:rsidR="00750A42" w:rsidRPr="00A43544">
        <w:rPr>
          <w:lang w:val="en-US"/>
        </w:rPr>
        <w:t>.h</w:t>
      </w:r>
    </w:p>
    <w:p w:rsidR="00A43544" w:rsidRDefault="00A43544" w:rsidP="00A43544">
      <w:pPr>
        <w:pStyle w:val="ProgramkodFirst"/>
      </w:pPr>
      <w:r>
        <w:t>#ifndef VECTOR2D_H</w:t>
      </w:r>
    </w:p>
    <w:p w:rsidR="00A43544" w:rsidRDefault="00A43544" w:rsidP="00A43544">
      <w:pPr>
        <w:pStyle w:val="Programkod"/>
      </w:pPr>
      <w:r>
        <w:t>#define VECTOR2D_H</w:t>
      </w:r>
    </w:p>
    <w:p w:rsidR="00A43544" w:rsidRDefault="00A43544" w:rsidP="00A43544">
      <w:pPr>
        <w:pStyle w:val="Programkod"/>
      </w:pPr>
    </w:p>
    <w:p w:rsidR="00A43544" w:rsidRDefault="00A43544" w:rsidP="00A43544">
      <w:pPr>
        <w:pStyle w:val="Programkod"/>
      </w:pPr>
      <w:r>
        <w:t>class Vector2D</w:t>
      </w:r>
    </w:p>
    <w:p w:rsidR="00A43544" w:rsidRDefault="00A43544" w:rsidP="00A43544">
      <w:pPr>
        <w:pStyle w:val="Programkod"/>
      </w:pPr>
      <w:r>
        <w:t>{</w:t>
      </w:r>
    </w:p>
    <w:p w:rsidR="00A43544" w:rsidRDefault="00A43544" w:rsidP="00A43544">
      <w:pPr>
        <w:pStyle w:val="Programkod"/>
      </w:pPr>
      <w:r>
        <w:t>public:</w:t>
      </w:r>
    </w:p>
    <w:p w:rsidR="00A43544" w:rsidRDefault="00A43544" w:rsidP="00A43544">
      <w:pPr>
        <w:pStyle w:val="Programkod"/>
      </w:pPr>
      <w:r>
        <w:tab/>
        <w:t>virtual ~Vector2D() {};</w:t>
      </w:r>
    </w:p>
    <w:p w:rsidR="00A43544" w:rsidRDefault="00A43544" w:rsidP="00A43544">
      <w:pPr>
        <w:pStyle w:val="Programkod"/>
      </w:pPr>
      <w:r>
        <w:tab/>
        <w:t>virtual float getX() const = 0;</w:t>
      </w:r>
    </w:p>
    <w:p w:rsidR="00A43544" w:rsidRDefault="00A43544" w:rsidP="00A43544">
      <w:pPr>
        <w:pStyle w:val="Programkod"/>
      </w:pPr>
      <w:r>
        <w:tab/>
        <w:t>virtual float getY() const = 0;</w:t>
      </w:r>
    </w:p>
    <w:p w:rsidR="00A43544" w:rsidRDefault="00A43544" w:rsidP="00A43544">
      <w:pPr>
        <w:pStyle w:val="Programkod"/>
      </w:pPr>
      <w:r>
        <w:tab/>
        <w:t>virtual void set(float x, float y) = 0;</w:t>
      </w:r>
    </w:p>
    <w:p w:rsidR="00A43544" w:rsidRDefault="00A43544" w:rsidP="00A43544">
      <w:pPr>
        <w:pStyle w:val="Programkod"/>
      </w:pPr>
      <w:r>
        <w:tab/>
        <w:t>virtual void setX(float x) = 0;</w:t>
      </w:r>
    </w:p>
    <w:p w:rsidR="00A43544" w:rsidRDefault="00A43544" w:rsidP="00A43544">
      <w:pPr>
        <w:pStyle w:val="Programkod"/>
      </w:pPr>
      <w:r>
        <w:tab/>
        <w:t>virtual void setY(float y) = 0;</w:t>
      </w:r>
    </w:p>
    <w:p w:rsidR="00A43544" w:rsidRDefault="00A43544" w:rsidP="00A43544">
      <w:pPr>
        <w:pStyle w:val="Programkod"/>
      </w:pPr>
      <w:r>
        <w:tab/>
        <w:t>virtual void add(const Vector2D &amp;vector) = 0;</w:t>
      </w:r>
    </w:p>
    <w:p w:rsidR="00A43544" w:rsidRDefault="00A43544" w:rsidP="00A43544">
      <w:pPr>
        <w:pStyle w:val="Programkod"/>
      </w:pPr>
      <w:r>
        <w:tab/>
        <w:t>virtual void subtract(const Vector2D &amp;vector) = 0;</w:t>
      </w:r>
    </w:p>
    <w:p w:rsidR="00A43544" w:rsidRDefault="00A43544" w:rsidP="00A43544">
      <w:pPr>
        <w:pStyle w:val="Programkod"/>
      </w:pPr>
      <w:r>
        <w:tab/>
        <w:t>virtual void multiply(const float scalar) = 0;</w:t>
      </w:r>
    </w:p>
    <w:p w:rsidR="00A43544" w:rsidRDefault="00A43544" w:rsidP="00A43544">
      <w:pPr>
        <w:pStyle w:val="Programkod"/>
      </w:pPr>
      <w:r>
        <w:tab/>
        <w:t>virtual void normalize() = 0;</w:t>
      </w:r>
    </w:p>
    <w:p w:rsidR="00A43544" w:rsidRDefault="00A43544" w:rsidP="00A43544">
      <w:pPr>
        <w:pStyle w:val="Programkod"/>
      </w:pP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Last"/>
      </w:pPr>
      <w:r>
        <w:t>#endif // VECTOR2D_H</w:t>
      </w:r>
    </w:p>
    <w:p w:rsidR="00A43544" w:rsidRDefault="00A43544" w:rsidP="00A43544">
      <w:pPr>
        <w:pStyle w:val="Heading4"/>
        <w:rPr>
          <w:lang w:val="en-US"/>
        </w:rPr>
      </w:pPr>
      <w:r w:rsidRPr="00A43544">
        <w:rPr>
          <w:lang w:val="en-US"/>
        </w:rPr>
        <w:t>StandardVector2D.h</w:t>
      </w:r>
    </w:p>
    <w:p w:rsidR="00A43544" w:rsidRDefault="00A43544" w:rsidP="00A43544">
      <w:pPr>
        <w:pStyle w:val="ProgramkodFirst"/>
      </w:pPr>
      <w:r>
        <w:t>#ifndef STANDARDVECTOR2D_H</w:t>
      </w:r>
    </w:p>
    <w:p w:rsidR="00A43544" w:rsidRDefault="00A43544" w:rsidP="00A43544">
      <w:pPr>
        <w:pStyle w:val="Programkod"/>
      </w:pPr>
      <w:r>
        <w:t>#define STANDARDVECTOR2D_H</w:t>
      </w:r>
    </w:p>
    <w:p w:rsidR="00A43544" w:rsidRDefault="00A43544" w:rsidP="00A43544">
      <w:pPr>
        <w:pStyle w:val="Programkod"/>
      </w:pPr>
    </w:p>
    <w:p w:rsidR="00A43544" w:rsidRDefault="00A43544" w:rsidP="00A43544">
      <w:pPr>
        <w:pStyle w:val="Programkod"/>
      </w:pPr>
      <w:r>
        <w:t>#include "Vector2D.h"</w:t>
      </w:r>
    </w:p>
    <w:p w:rsidR="00A43544" w:rsidRDefault="00A43544" w:rsidP="00A43544">
      <w:pPr>
        <w:pStyle w:val="Programkod"/>
      </w:pPr>
    </w:p>
    <w:p w:rsidR="00A43544" w:rsidRDefault="00A43544" w:rsidP="00A43544">
      <w:pPr>
        <w:pStyle w:val="Programkod"/>
      </w:pPr>
      <w:r>
        <w:t>class StandardVector2D : public Vector2D</w:t>
      </w:r>
    </w:p>
    <w:p w:rsidR="00A43544" w:rsidRDefault="00A43544" w:rsidP="00A43544">
      <w:pPr>
        <w:pStyle w:val="Programkod"/>
      </w:pPr>
      <w:r>
        <w:t>{</w:t>
      </w:r>
    </w:p>
    <w:p w:rsidR="00A43544" w:rsidRDefault="00A43544" w:rsidP="00A43544">
      <w:pPr>
        <w:pStyle w:val="Programkod"/>
      </w:pPr>
      <w:r>
        <w:t>public:</w:t>
      </w:r>
    </w:p>
    <w:p w:rsidR="00A43544" w:rsidRDefault="00A43544" w:rsidP="00A43544">
      <w:pPr>
        <w:pStyle w:val="Programkod"/>
      </w:pPr>
      <w:r>
        <w:tab/>
        <w:t>StandardVector2D();</w:t>
      </w:r>
    </w:p>
    <w:p w:rsidR="00A43544" w:rsidRDefault="00A43544" w:rsidP="00A43544">
      <w:pPr>
        <w:pStyle w:val="Programkod"/>
      </w:pPr>
      <w:r>
        <w:tab/>
        <w:t>StandardVector2D(float x, float y);</w:t>
      </w:r>
    </w:p>
    <w:p w:rsidR="00A43544" w:rsidRDefault="00A43544" w:rsidP="00A43544">
      <w:pPr>
        <w:pStyle w:val="Programkod"/>
      </w:pPr>
      <w:r>
        <w:tab/>
        <w:t>explicit StandardVector2D(const Vector2D &amp;vector);</w:t>
      </w:r>
    </w:p>
    <w:p w:rsidR="00A43544" w:rsidRDefault="00A43544" w:rsidP="00A43544">
      <w:pPr>
        <w:pStyle w:val="Programkod"/>
      </w:pPr>
      <w:r>
        <w:tab/>
        <w:t>virtual float getX() const override;</w:t>
      </w:r>
    </w:p>
    <w:p w:rsidR="00A43544" w:rsidRDefault="00A43544" w:rsidP="00A43544">
      <w:pPr>
        <w:pStyle w:val="Programkod"/>
      </w:pPr>
      <w:r>
        <w:tab/>
        <w:t>virtual float getY() const override;</w:t>
      </w:r>
    </w:p>
    <w:p w:rsidR="00A43544" w:rsidRDefault="00A43544" w:rsidP="00A43544">
      <w:pPr>
        <w:pStyle w:val="Programkod"/>
      </w:pPr>
      <w:r>
        <w:tab/>
        <w:t>virtual void set(float x, float y) override;</w:t>
      </w:r>
    </w:p>
    <w:p w:rsidR="00A43544" w:rsidRDefault="00A43544" w:rsidP="00A43544">
      <w:pPr>
        <w:pStyle w:val="Programkod"/>
      </w:pPr>
      <w:r>
        <w:tab/>
        <w:t>virtual void setX(float x) override;</w:t>
      </w:r>
    </w:p>
    <w:p w:rsidR="00A43544" w:rsidRDefault="00A43544" w:rsidP="00A43544">
      <w:pPr>
        <w:pStyle w:val="Programkod"/>
      </w:pPr>
      <w:r>
        <w:tab/>
        <w:t>virtual void setY(float y) override;</w:t>
      </w:r>
    </w:p>
    <w:p w:rsidR="00A43544" w:rsidRDefault="00A43544" w:rsidP="00A43544">
      <w:pPr>
        <w:pStyle w:val="Programkod"/>
      </w:pPr>
      <w:r>
        <w:tab/>
        <w:t>virtual void add(const Vector2D &amp;vector) override;</w:t>
      </w:r>
    </w:p>
    <w:p w:rsidR="00A43544" w:rsidRDefault="00A43544" w:rsidP="00A43544">
      <w:pPr>
        <w:pStyle w:val="Programkod"/>
      </w:pPr>
      <w:r>
        <w:tab/>
        <w:t>virtual void subtract(const Vector2D &amp;vector) override;</w:t>
      </w:r>
    </w:p>
    <w:p w:rsidR="00A43544" w:rsidRDefault="00A43544" w:rsidP="00A43544">
      <w:pPr>
        <w:pStyle w:val="Programkod"/>
      </w:pPr>
      <w:r>
        <w:tab/>
        <w:t>virtual void multiply(const float scalar) override;</w:t>
      </w:r>
    </w:p>
    <w:p w:rsidR="00A43544" w:rsidRDefault="00A43544" w:rsidP="00A43544">
      <w:pPr>
        <w:pStyle w:val="Programkod"/>
      </w:pPr>
      <w:r>
        <w:tab/>
        <w:t>virtual void normalize() override;</w:t>
      </w:r>
    </w:p>
    <w:p w:rsidR="00A43544" w:rsidRDefault="00A43544" w:rsidP="00A43544">
      <w:pPr>
        <w:pStyle w:val="Programkod"/>
      </w:pPr>
    </w:p>
    <w:p w:rsidR="00A43544" w:rsidRDefault="00A43544" w:rsidP="00A43544">
      <w:pPr>
        <w:pStyle w:val="Programkod"/>
      </w:pPr>
      <w:r>
        <w:t>private:</w:t>
      </w:r>
    </w:p>
    <w:p w:rsidR="00A43544" w:rsidRDefault="00A43544" w:rsidP="00A43544">
      <w:pPr>
        <w:pStyle w:val="Programkod"/>
      </w:pPr>
      <w:r>
        <w:tab/>
        <w:t>float x, y;</w:t>
      </w:r>
    </w:p>
    <w:p w:rsidR="00A43544" w:rsidRDefault="00A43544" w:rsidP="00A43544">
      <w:pPr>
        <w:pStyle w:val="Programkod"/>
      </w:pPr>
      <w:r>
        <w:t>};</w:t>
      </w:r>
    </w:p>
    <w:p w:rsidR="00A43544" w:rsidRDefault="00A43544" w:rsidP="00A43544">
      <w:pPr>
        <w:pStyle w:val="Programkod"/>
      </w:pPr>
    </w:p>
    <w:p w:rsidR="00A43544" w:rsidRPr="00A43544" w:rsidRDefault="00A43544" w:rsidP="00A43544">
      <w:pPr>
        <w:pStyle w:val="ProgramkodLast"/>
      </w:pPr>
      <w:r>
        <w:t>#endif // STANDARDVECTOR2D_H</w:t>
      </w:r>
    </w:p>
    <w:p w:rsidR="00A43544" w:rsidRPr="007A628B" w:rsidRDefault="00A43544" w:rsidP="00A43544">
      <w:pPr>
        <w:pStyle w:val="Heading4"/>
        <w:rPr>
          <w:lang w:val="en-US"/>
        </w:rPr>
      </w:pPr>
      <w:r w:rsidRPr="00A43544">
        <w:rPr>
          <w:lang w:val="en-US"/>
        </w:rPr>
        <w:t>StandardVector2D</w:t>
      </w:r>
      <w:r w:rsidRPr="007A628B">
        <w:rPr>
          <w:lang w:val="en-US"/>
        </w:rPr>
        <w:t>.cpp</w:t>
      </w:r>
    </w:p>
    <w:p w:rsidR="003311F4" w:rsidRDefault="003311F4" w:rsidP="003311F4">
      <w:pPr>
        <w:pStyle w:val="ProgramkodFirst"/>
      </w:pPr>
      <w:r>
        <w:t>#include "StandardVector2D.h"</w:t>
      </w:r>
    </w:p>
    <w:p w:rsidR="003311F4" w:rsidRDefault="003311F4" w:rsidP="003311F4">
      <w:pPr>
        <w:pStyle w:val="Programkod"/>
      </w:pPr>
    </w:p>
    <w:p w:rsidR="003311F4" w:rsidRDefault="003311F4" w:rsidP="003311F4">
      <w:pPr>
        <w:pStyle w:val="Programkod"/>
      </w:pPr>
      <w:r>
        <w:t>#include &lt;math.h&gt;</w:t>
      </w:r>
    </w:p>
    <w:p w:rsidR="003311F4" w:rsidRDefault="003311F4" w:rsidP="003311F4">
      <w:pPr>
        <w:pStyle w:val="Programkod"/>
      </w:pPr>
    </w:p>
    <w:p w:rsidR="003311F4" w:rsidRDefault="003311F4" w:rsidP="003311F4">
      <w:pPr>
        <w:pStyle w:val="Programkod"/>
      </w:pPr>
      <w:r>
        <w:t>StandardVector2D::StandardVector2D(float x, float y)</w:t>
      </w:r>
    </w:p>
    <w:p w:rsidR="003311F4" w:rsidRDefault="003311F4" w:rsidP="003311F4">
      <w:pPr>
        <w:pStyle w:val="Programkod"/>
      </w:pPr>
      <w:r>
        <w:tab/>
        <w:t>: x(x), y(y)</w:t>
      </w:r>
    </w:p>
    <w:p w:rsidR="003311F4" w:rsidRDefault="003311F4" w:rsidP="003311F4">
      <w:pPr>
        <w:pStyle w:val="Programkod"/>
      </w:pPr>
      <w:r>
        <w:t>{</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StandardVector2D::StandardVector2D()</w:t>
      </w:r>
    </w:p>
    <w:p w:rsidR="003311F4" w:rsidRDefault="003311F4" w:rsidP="003311F4">
      <w:pPr>
        <w:pStyle w:val="Programkod"/>
      </w:pPr>
      <w:r>
        <w:tab/>
        <w:t>: x(0), y(0)</w:t>
      </w:r>
    </w:p>
    <w:p w:rsidR="003311F4" w:rsidRDefault="003311F4" w:rsidP="003311F4">
      <w:pPr>
        <w:pStyle w:val="Programkod"/>
      </w:pPr>
      <w:r>
        <w:t>{</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StandardVector2D::StandardVector2D(const Vector2D &amp;vector)</w:t>
      </w:r>
    </w:p>
    <w:p w:rsidR="003311F4" w:rsidRDefault="003311F4" w:rsidP="003311F4">
      <w:pPr>
        <w:pStyle w:val="Programkod"/>
      </w:pPr>
      <w:r>
        <w:tab/>
        <w:t>: x(vector.getX()), y(vector.getY())</w:t>
      </w:r>
    </w:p>
    <w:p w:rsidR="003311F4" w:rsidRDefault="003311F4" w:rsidP="003311F4">
      <w:pPr>
        <w:pStyle w:val="Programkod"/>
      </w:pPr>
      <w:r>
        <w:t>{</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float StandardVector2D::getX() const</w:t>
      </w:r>
    </w:p>
    <w:p w:rsidR="003311F4" w:rsidRDefault="003311F4" w:rsidP="003311F4">
      <w:pPr>
        <w:pStyle w:val="Programkod"/>
      </w:pPr>
      <w:r>
        <w:t>{</w:t>
      </w:r>
    </w:p>
    <w:p w:rsidR="003311F4" w:rsidRDefault="003311F4" w:rsidP="003311F4">
      <w:pPr>
        <w:pStyle w:val="Programkod"/>
      </w:pPr>
      <w:r>
        <w:tab/>
        <w:t>return x;</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float StandardVector2D::getY() const</w:t>
      </w:r>
    </w:p>
    <w:p w:rsidR="003311F4" w:rsidRDefault="003311F4" w:rsidP="003311F4">
      <w:pPr>
        <w:pStyle w:val="Programkod"/>
      </w:pPr>
      <w:r>
        <w:t>{</w:t>
      </w:r>
    </w:p>
    <w:p w:rsidR="003311F4" w:rsidRDefault="003311F4" w:rsidP="003311F4">
      <w:pPr>
        <w:pStyle w:val="Programkod"/>
      </w:pPr>
      <w:r>
        <w:tab/>
        <w:t>return y;</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StandardVector2D::set(float x, float y)</w:t>
      </w:r>
    </w:p>
    <w:p w:rsidR="003311F4" w:rsidRDefault="003311F4" w:rsidP="003311F4">
      <w:pPr>
        <w:pStyle w:val="Programkod"/>
      </w:pPr>
      <w:r>
        <w:t>{</w:t>
      </w:r>
    </w:p>
    <w:p w:rsidR="003311F4" w:rsidRDefault="003311F4" w:rsidP="003311F4">
      <w:pPr>
        <w:pStyle w:val="Programkod"/>
      </w:pPr>
      <w:r>
        <w:tab/>
        <w:t>this-&gt;x = x;</w:t>
      </w:r>
    </w:p>
    <w:p w:rsidR="003311F4" w:rsidRDefault="003311F4" w:rsidP="003311F4">
      <w:pPr>
        <w:pStyle w:val="Programkod"/>
      </w:pPr>
      <w:r>
        <w:tab/>
        <w:t>this-&gt;y = y;</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StandardVector2D::setX(float x)</w:t>
      </w:r>
    </w:p>
    <w:p w:rsidR="003311F4" w:rsidRDefault="003311F4" w:rsidP="003311F4">
      <w:pPr>
        <w:pStyle w:val="Programkod"/>
      </w:pPr>
      <w:r>
        <w:t>{</w:t>
      </w:r>
    </w:p>
    <w:p w:rsidR="003311F4" w:rsidRDefault="003311F4" w:rsidP="003311F4">
      <w:pPr>
        <w:pStyle w:val="Programkod"/>
      </w:pPr>
      <w:r>
        <w:tab/>
        <w:t>this-&gt;x = x;</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StandardVector2D::setY(float y)</w:t>
      </w:r>
    </w:p>
    <w:p w:rsidR="003311F4" w:rsidRDefault="003311F4" w:rsidP="003311F4">
      <w:pPr>
        <w:pStyle w:val="Programkod"/>
      </w:pPr>
      <w:r>
        <w:t>{</w:t>
      </w:r>
    </w:p>
    <w:p w:rsidR="003311F4" w:rsidRDefault="003311F4" w:rsidP="003311F4">
      <w:pPr>
        <w:pStyle w:val="Programkod"/>
      </w:pPr>
      <w:r>
        <w:tab/>
        <w:t>this-&gt;y = y;</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StandardVector2D::add(const Vector2D &amp;vector)</w:t>
      </w:r>
    </w:p>
    <w:p w:rsidR="003311F4" w:rsidRDefault="003311F4" w:rsidP="003311F4">
      <w:pPr>
        <w:pStyle w:val="Programkod"/>
      </w:pPr>
      <w:r>
        <w:t>{</w:t>
      </w:r>
    </w:p>
    <w:p w:rsidR="003311F4" w:rsidRDefault="003311F4" w:rsidP="003311F4">
      <w:pPr>
        <w:pStyle w:val="Programkod"/>
      </w:pPr>
      <w:r>
        <w:tab/>
        <w:t>x+=vector.getX();</w:t>
      </w:r>
    </w:p>
    <w:p w:rsidR="003311F4" w:rsidRDefault="003311F4" w:rsidP="003311F4">
      <w:pPr>
        <w:pStyle w:val="Programkod"/>
      </w:pPr>
      <w:r>
        <w:tab/>
        <w:t>y+=vector.getY();</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StandardVector2D::subtract(const Vector2D &amp;vector)</w:t>
      </w:r>
    </w:p>
    <w:p w:rsidR="003311F4" w:rsidRDefault="003311F4" w:rsidP="003311F4">
      <w:pPr>
        <w:pStyle w:val="Programkod"/>
      </w:pPr>
      <w:r>
        <w:t>{</w:t>
      </w:r>
    </w:p>
    <w:p w:rsidR="003311F4" w:rsidRDefault="003311F4" w:rsidP="003311F4">
      <w:pPr>
        <w:pStyle w:val="Programkod"/>
      </w:pPr>
      <w:r>
        <w:tab/>
        <w:t>x-=vector.getX();</w:t>
      </w:r>
    </w:p>
    <w:p w:rsidR="003311F4" w:rsidRDefault="003311F4" w:rsidP="003311F4">
      <w:pPr>
        <w:pStyle w:val="Programkod"/>
      </w:pPr>
      <w:r>
        <w:tab/>
        <w:t>y-=vector.getY();</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StandardVector2D::multiply(float scalar)</w:t>
      </w:r>
    </w:p>
    <w:p w:rsidR="003311F4" w:rsidRDefault="003311F4" w:rsidP="003311F4">
      <w:pPr>
        <w:pStyle w:val="Programkod"/>
      </w:pPr>
      <w:r>
        <w:t>{</w:t>
      </w:r>
    </w:p>
    <w:p w:rsidR="003311F4" w:rsidRDefault="003311F4" w:rsidP="003311F4">
      <w:pPr>
        <w:pStyle w:val="Programkod"/>
      </w:pPr>
      <w:r>
        <w:tab/>
        <w:t>x*=scalar;</w:t>
      </w:r>
    </w:p>
    <w:p w:rsidR="003311F4" w:rsidRDefault="003311F4" w:rsidP="003311F4">
      <w:pPr>
        <w:pStyle w:val="Programkod"/>
      </w:pPr>
      <w:r>
        <w:tab/>
        <w:t>y*=scalar;</w:t>
      </w:r>
    </w:p>
    <w:p w:rsidR="003311F4" w:rsidRDefault="003311F4" w:rsidP="003311F4">
      <w:pPr>
        <w:pStyle w:val="Programkod"/>
      </w:pPr>
      <w:r>
        <w:t>}</w:t>
      </w:r>
    </w:p>
    <w:p w:rsidR="003311F4" w:rsidRDefault="003311F4" w:rsidP="003311F4">
      <w:pPr>
        <w:pStyle w:val="Programkod"/>
      </w:pPr>
    </w:p>
    <w:p w:rsidR="003311F4" w:rsidRDefault="003311F4" w:rsidP="003311F4">
      <w:pPr>
        <w:pStyle w:val="Programkod"/>
      </w:pPr>
      <w:r>
        <w:t>void StandardVector2D::normalize()</w:t>
      </w:r>
    </w:p>
    <w:p w:rsidR="003311F4" w:rsidRDefault="003311F4" w:rsidP="003311F4">
      <w:pPr>
        <w:pStyle w:val="Programkod"/>
      </w:pPr>
      <w:r>
        <w:t>{</w:t>
      </w:r>
    </w:p>
    <w:p w:rsidR="003311F4" w:rsidRDefault="003311F4" w:rsidP="003311F4">
      <w:pPr>
        <w:pStyle w:val="Programkod"/>
      </w:pPr>
      <w:r>
        <w:tab/>
        <w:t>if(!(x == 0 &amp;&amp; y == 0))</w:t>
      </w:r>
    </w:p>
    <w:p w:rsidR="003311F4" w:rsidRDefault="003311F4" w:rsidP="003311F4">
      <w:pPr>
        <w:pStyle w:val="Programkod"/>
      </w:pPr>
      <w:r>
        <w:tab/>
        <w:t>{ // We can't normalise the zero vector</w:t>
      </w:r>
    </w:p>
    <w:p w:rsidR="003311F4" w:rsidRDefault="003311F4" w:rsidP="003311F4">
      <w:pPr>
        <w:pStyle w:val="Programkod"/>
      </w:pPr>
      <w:r>
        <w:tab/>
      </w:r>
      <w:r>
        <w:tab/>
        <w:t>float length = sqrt((x * x) + (y * y));</w:t>
      </w:r>
    </w:p>
    <w:p w:rsidR="003311F4" w:rsidRDefault="003311F4" w:rsidP="003311F4">
      <w:pPr>
        <w:pStyle w:val="Programkod"/>
      </w:pPr>
      <w:r>
        <w:tab/>
      </w:r>
      <w:r>
        <w:tab/>
        <w:t>x/=length;</w:t>
      </w:r>
    </w:p>
    <w:p w:rsidR="003311F4" w:rsidRDefault="003311F4" w:rsidP="003311F4">
      <w:pPr>
        <w:pStyle w:val="Programkod"/>
      </w:pPr>
      <w:r>
        <w:tab/>
      </w:r>
      <w:r>
        <w:tab/>
        <w:t>y/=length;</w:t>
      </w:r>
    </w:p>
    <w:p w:rsidR="003311F4" w:rsidRDefault="003311F4" w:rsidP="003311F4">
      <w:pPr>
        <w:pStyle w:val="Programkod"/>
      </w:pPr>
      <w:r>
        <w:tab/>
        <w:t>}</w:t>
      </w:r>
    </w:p>
    <w:p w:rsidR="005E05DA" w:rsidRDefault="003311F4" w:rsidP="003311F4">
      <w:pPr>
        <w:pStyle w:val="ProgramkodLast"/>
        <w:rPr>
          <w:sz w:val="28"/>
          <w:szCs w:val="28"/>
        </w:rPr>
      </w:pPr>
      <w:r>
        <w:t>}</w:t>
      </w:r>
      <w:r w:rsidR="005E05DA">
        <w:br w:type="page"/>
      </w:r>
    </w:p>
    <w:p w:rsidR="00A43544" w:rsidRDefault="00A43544" w:rsidP="00A43544">
      <w:pPr>
        <w:pStyle w:val="Heading4"/>
        <w:rPr>
          <w:lang w:val="en-US"/>
        </w:rPr>
      </w:pPr>
      <w:r>
        <w:rPr>
          <w:lang w:val="en-US"/>
        </w:rPr>
        <w:t>UnitVector2D</w:t>
      </w:r>
      <w:r w:rsidRPr="00A43544">
        <w:rPr>
          <w:lang w:val="en-US"/>
        </w:rPr>
        <w:t>.h</w:t>
      </w:r>
    </w:p>
    <w:p w:rsidR="00A43544" w:rsidRDefault="00A43544" w:rsidP="00A43544">
      <w:pPr>
        <w:pStyle w:val="ProgramkodFirst"/>
      </w:pPr>
      <w:r>
        <w:t>#ifndef UNITVECTOR2D_H</w:t>
      </w:r>
    </w:p>
    <w:p w:rsidR="00A43544" w:rsidRDefault="00A43544" w:rsidP="00A43544">
      <w:pPr>
        <w:pStyle w:val="Programkod"/>
      </w:pPr>
      <w:r>
        <w:t>#define UNITVECTOR2D_H</w:t>
      </w:r>
    </w:p>
    <w:p w:rsidR="00A43544" w:rsidRDefault="00A43544" w:rsidP="00A43544">
      <w:pPr>
        <w:pStyle w:val="Programkod"/>
      </w:pPr>
    </w:p>
    <w:p w:rsidR="00A43544" w:rsidRDefault="00A43544" w:rsidP="00A43544">
      <w:pPr>
        <w:pStyle w:val="Programkod"/>
      </w:pPr>
      <w:r>
        <w:t>#include "Vector2D.h"</w:t>
      </w:r>
    </w:p>
    <w:p w:rsidR="00A43544" w:rsidRDefault="00A43544" w:rsidP="00A43544">
      <w:pPr>
        <w:pStyle w:val="Programkod"/>
      </w:pPr>
      <w:r>
        <w:t>#include "StandardVector2D.h"</w:t>
      </w:r>
    </w:p>
    <w:p w:rsidR="00A43544" w:rsidRDefault="00A43544" w:rsidP="00A43544">
      <w:pPr>
        <w:pStyle w:val="Programkod"/>
      </w:pPr>
    </w:p>
    <w:p w:rsidR="00A43544" w:rsidRDefault="00A43544" w:rsidP="00A43544">
      <w:pPr>
        <w:pStyle w:val="Programkod"/>
      </w:pPr>
      <w:r>
        <w:t>class UnitVector2D : public Vector2D</w:t>
      </w:r>
    </w:p>
    <w:p w:rsidR="00A43544" w:rsidRDefault="00A43544" w:rsidP="00A43544">
      <w:pPr>
        <w:pStyle w:val="Programkod"/>
      </w:pPr>
      <w:r>
        <w:t>{</w:t>
      </w:r>
    </w:p>
    <w:p w:rsidR="00A43544" w:rsidRDefault="00A43544" w:rsidP="00A43544">
      <w:pPr>
        <w:pStyle w:val="Programkod"/>
      </w:pPr>
      <w:r>
        <w:t>public:</w:t>
      </w:r>
    </w:p>
    <w:p w:rsidR="00A43544" w:rsidRDefault="00A43544" w:rsidP="00A43544">
      <w:pPr>
        <w:pStyle w:val="Programkod"/>
      </w:pPr>
      <w:r>
        <w:tab/>
        <w:t>UnitVector2D();</w:t>
      </w:r>
    </w:p>
    <w:p w:rsidR="00A43544" w:rsidRDefault="00A43544" w:rsidP="00A43544">
      <w:pPr>
        <w:pStyle w:val="Programkod"/>
      </w:pPr>
      <w:r>
        <w:tab/>
        <w:t>UnitVector2D(float x, float y);</w:t>
      </w:r>
    </w:p>
    <w:p w:rsidR="00A43544" w:rsidRDefault="00A43544" w:rsidP="00A43544">
      <w:pPr>
        <w:pStyle w:val="Programkod"/>
      </w:pPr>
      <w:r>
        <w:tab/>
        <w:t>explicit UnitVector2D(const Vector2D &amp;vector);</w:t>
      </w:r>
    </w:p>
    <w:p w:rsidR="00A43544" w:rsidRDefault="00A43544" w:rsidP="00A43544">
      <w:pPr>
        <w:pStyle w:val="Programkod"/>
      </w:pPr>
      <w:r>
        <w:tab/>
        <w:t>virtual float getX() const override;</w:t>
      </w:r>
    </w:p>
    <w:p w:rsidR="00A43544" w:rsidRDefault="00A43544" w:rsidP="00A43544">
      <w:pPr>
        <w:pStyle w:val="Programkod"/>
      </w:pPr>
      <w:r>
        <w:tab/>
        <w:t>virtual float getY() const override;</w:t>
      </w:r>
    </w:p>
    <w:p w:rsidR="00A43544" w:rsidRDefault="00A43544" w:rsidP="00A43544">
      <w:pPr>
        <w:pStyle w:val="Programkod"/>
      </w:pPr>
      <w:r>
        <w:tab/>
        <w:t>virtual void set(float x, float y) override;</w:t>
      </w:r>
    </w:p>
    <w:p w:rsidR="00A43544" w:rsidRDefault="00A43544" w:rsidP="00A43544">
      <w:pPr>
        <w:pStyle w:val="Programkod"/>
      </w:pPr>
      <w:r>
        <w:tab/>
        <w:t>virtual void setX(float x) override;</w:t>
      </w:r>
    </w:p>
    <w:p w:rsidR="00A43544" w:rsidRDefault="00A43544" w:rsidP="00A43544">
      <w:pPr>
        <w:pStyle w:val="Programkod"/>
      </w:pPr>
      <w:r>
        <w:tab/>
        <w:t>virtual void setY(float y) override;</w:t>
      </w:r>
    </w:p>
    <w:p w:rsidR="00A43544" w:rsidRDefault="00A43544" w:rsidP="00A43544">
      <w:pPr>
        <w:pStyle w:val="Programkod"/>
      </w:pPr>
      <w:r>
        <w:tab/>
        <w:t>virtual void add(const Vector2D &amp;vector) override;</w:t>
      </w:r>
    </w:p>
    <w:p w:rsidR="00A43544" w:rsidRDefault="00A43544" w:rsidP="00A43544">
      <w:pPr>
        <w:pStyle w:val="Programkod"/>
      </w:pPr>
      <w:r>
        <w:tab/>
        <w:t>virtual void subtract(const Vector2D &amp;vector) override;</w:t>
      </w:r>
    </w:p>
    <w:p w:rsidR="00A43544" w:rsidRDefault="00A43544" w:rsidP="00A43544">
      <w:pPr>
        <w:pStyle w:val="Programkod"/>
      </w:pPr>
      <w:r>
        <w:tab/>
        <w:t>virtual void multiply(const float scalar) override;</w:t>
      </w:r>
    </w:p>
    <w:p w:rsidR="00A43544" w:rsidRDefault="00A43544" w:rsidP="00A43544">
      <w:pPr>
        <w:pStyle w:val="Programkod"/>
      </w:pPr>
      <w:r>
        <w:tab/>
        <w:t>virtual void normalize() override;</w:t>
      </w:r>
    </w:p>
    <w:p w:rsidR="00A43544" w:rsidRDefault="00A43544" w:rsidP="00A43544">
      <w:pPr>
        <w:pStyle w:val="Programkod"/>
      </w:pPr>
    </w:p>
    <w:p w:rsidR="00A43544" w:rsidRDefault="00A43544" w:rsidP="00A43544">
      <w:pPr>
        <w:pStyle w:val="Programkod"/>
      </w:pPr>
      <w:r>
        <w:t>private:</w:t>
      </w:r>
    </w:p>
    <w:p w:rsidR="00A43544" w:rsidRDefault="00A43544" w:rsidP="00A43544">
      <w:pPr>
        <w:pStyle w:val="Programkod"/>
      </w:pPr>
      <w:r>
        <w:tab/>
        <w:t>StandardVector2D vector;</w:t>
      </w:r>
    </w:p>
    <w:p w:rsidR="00A43544" w:rsidRDefault="00A43544" w:rsidP="00A43544">
      <w:pPr>
        <w:pStyle w:val="Programkod"/>
      </w:pPr>
      <w:r>
        <w:t>};</w:t>
      </w:r>
    </w:p>
    <w:p w:rsidR="00A43544" w:rsidRDefault="00A43544" w:rsidP="00A43544">
      <w:pPr>
        <w:pStyle w:val="Programkod"/>
      </w:pPr>
    </w:p>
    <w:p w:rsidR="00A43544" w:rsidRPr="00A43544" w:rsidRDefault="00A43544" w:rsidP="00A43544">
      <w:pPr>
        <w:pStyle w:val="ProgramkodLast"/>
      </w:pPr>
      <w:r>
        <w:t>#endif // UNITVECTOR2D_H</w:t>
      </w:r>
    </w:p>
    <w:p w:rsidR="00A43544" w:rsidRPr="00A43544" w:rsidRDefault="00A43544" w:rsidP="00A43544">
      <w:pPr>
        <w:pStyle w:val="Heading4"/>
        <w:rPr>
          <w:lang w:val="en-US"/>
        </w:rPr>
      </w:pPr>
      <w:r>
        <w:rPr>
          <w:lang w:val="en-US"/>
        </w:rPr>
        <w:t>UnitVector2D</w:t>
      </w:r>
      <w:r w:rsidRPr="00A43544">
        <w:rPr>
          <w:lang w:val="en-US"/>
        </w:rPr>
        <w:t>.cpp</w:t>
      </w:r>
    </w:p>
    <w:p w:rsidR="00A43544" w:rsidRDefault="00A43544" w:rsidP="00A43544">
      <w:pPr>
        <w:pStyle w:val="ProgramkodFirst"/>
      </w:pPr>
      <w:r>
        <w:t>#include "UnitVector2D.h"</w:t>
      </w:r>
    </w:p>
    <w:p w:rsidR="00A43544" w:rsidRDefault="00A43544" w:rsidP="00A43544">
      <w:pPr>
        <w:pStyle w:val="Programkod"/>
      </w:pPr>
    </w:p>
    <w:p w:rsidR="00A43544" w:rsidRDefault="00A43544" w:rsidP="00A43544">
      <w:pPr>
        <w:pStyle w:val="Programkod"/>
      </w:pPr>
      <w:r>
        <w:t>#include &lt;math.h&gt;</w:t>
      </w:r>
    </w:p>
    <w:p w:rsidR="00A43544" w:rsidRDefault="00A43544" w:rsidP="00A43544">
      <w:pPr>
        <w:pStyle w:val="Programkod"/>
      </w:pPr>
    </w:p>
    <w:p w:rsidR="00A43544" w:rsidRDefault="00A43544" w:rsidP="00A43544">
      <w:pPr>
        <w:pStyle w:val="Programkod"/>
      </w:pPr>
      <w:r>
        <w:t>UnitVector2D::UnitVector2D(float x, float y)</w:t>
      </w:r>
    </w:p>
    <w:p w:rsidR="00A43544" w:rsidRDefault="00A43544" w:rsidP="00A43544">
      <w:pPr>
        <w:pStyle w:val="Programkod"/>
      </w:pPr>
      <w:r>
        <w:tab/>
        <w:t>: vector(StandardVector2D(x, y))</w:t>
      </w:r>
    </w:p>
    <w:p w:rsidR="00A43544" w:rsidRDefault="00A43544" w:rsidP="00A43544">
      <w:pPr>
        <w:pStyle w:val="Programkod"/>
      </w:pPr>
      <w:r>
        <w:t>{</w:t>
      </w:r>
    </w:p>
    <w:p w:rsidR="00A43544" w:rsidRDefault="00A43544" w:rsidP="00A43544">
      <w:pPr>
        <w:pStyle w:val="Programkod"/>
      </w:pPr>
      <w:r>
        <w:tab/>
        <w: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UnitVector2D::UnitVector2D()</w:t>
      </w:r>
    </w:p>
    <w:p w:rsidR="00A43544" w:rsidRDefault="00A43544" w:rsidP="00A43544">
      <w:pPr>
        <w:pStyle w:val="Programkod"/>
      </w:pPr>
      <w:r>
        <w:tab/>
        <w:t>: vector(StandardVector2D())</w:t>
      </w:r>
    </w:p>
    <w:p w:rsidR="00A43544" w:rsidRDefault="00A43544" w:rsidP="00A43544">
      <w:pPr>
        <w:pStyle w:val="Programkod"/>
      </w:pPr>
      <w:r>
        <w:t>{</w:t>
      </w:r>
    </w:p>
    <w:p w:rsidR="00A43544" w:rsidRDefault="00A43544" w:rsidP="00A43544">
      <w:pPr>
        <w:pStyle w:val="Programkod"/>
      </w:pPr>
      <w:r>
        <w:tab/>
        <w:t>// We allow 0,0 unit vectors even though they're not really unit vectors</w:t>
      </w:r>
    </w:p>
    <w:p w:rsidR="00A43544" w:rsidRDefault="00A43544" w:rsidP="00A43544">
      <w:pPr>
        <w:pStyle w:val="Programkod"/>
      </w:pPr>
      <w:r>
        <w:tab/>
        <w:t>// as they are useful to signify "no direction"</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UnitVector2D::UnitVector2D(const Vector2D &amp;vector)</w:t>
      </w:r>
    </w:p>
    <w:p w:rsidR="00A43544" w:rsidRDefault="00A43544" w:rsidP="00A43544">
      <w:pPr>
        <w:pStyle w:val="Programkod"/>
      </w:pPr>
      <w:r>
        <w:tab/>
        <w:t>: vector(vector.getX(), vector.getY())</w:t>
      </w:r>
    </w:p>
    <w:p w:rsidR="00A43544" w:rsidRDefault="00A43544" w:rsidP="00A43544">
      <w:pPr>
        <w:pStyle w:val="Programkod"/>
      </w:pPr>
      <w:r>
        <w:t>{</w:t>
      </w:r>
    </w:p>
    <w:p w:rsidR="00A43544" w:rsidRDefault="00A43544" w:rsidP="00A43544">
      <w:pPr>
        <w:pStyle w:val="Programkod"/>
      </w:pPr>
      <w:r>
        <w:tab/>
        <w:t>this-&gt;vector.normalize();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float UnitVector2D::getX() const</w:t>
      </w:r>
    </w:p>
    <w:p w:rsidR="00A43544" w:rsidRDefault="00A43544" w:rsidP="00A43544">
      <w:pPr>
        <w:pStyle w:val="Programkod"/>
      </w:pPr>
      <w:r>
        <w:t>{</w:t>
      </w:r>
    </w:p>
    <w:p w:rsidR="00A43544" w:rsidRDefault="00A43544" w:rsidP="00A43544">
      <w:pPr>
        <w:pStyle w:val="Programkod"/>
      </w:pPr>
      <w:r>
        <w:tab/>
        <w:t>return vector.getX();</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float UnitVector2D::getY() const</w:t>
      </w:r>
    </w:p>
    <w:p w:rsidR="00A43544" w:rsidRDefault="00A43544" w:rsidP="00A43544">
      <w:pPr>
        <w:pStyle w:val="Programkod"/>
      </w:pPr>
      <w:r>
        <w:t>{</w:t>
      </w:r>
    </w:p>
    <w:p w:rsidR="00A43544" w:rsidRDefault="00A43544" w:rsidP="00A43544">
      <w:pPr>
        <w:pStyle w:val="Programkod"/>
      </w:pPr>
      <w:r>
        <w:tab/>
        <w:t>return vector.getY();</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UnitVector2D::set(float x, float y)</w:t>
      </w:r>
    </w:p>
    <w:p w:rsidR="00A43544" w:rsidRDefault="00A43544" w:rsidP="00A43544">
      <w:pPr>
        <w:pStyle w:val="Programkod"/>
      </w:pPr>
      <w:r>
        <w:t>{</w:t>
      </w:r>
    </w:p>
    <w:p w:rsidR="00A43544" w:rsidRDefault="00A43544" w:rsidP="00A43544">
      <w:pPr>
        <w:pStyle w:val="Programkod"/>
      </w:pPr>
      <w:r>
        <w:tab/>
        <w:t>vector.set(x,y);</w:t>
      </w:r>
    </w:p>
    <w:p w:rsidR="00A43544" w:rsidRDefault="00A43544" w:rsidP="00A43544">
      <w:pPr>
        <w:pStyle w:val="Programkod"/>
      </w:pPr>
      <w:r>
        <w:tab/>
        <w: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UnitVector2D::setX(float x)</w:t>
      </w:r>
    </w:p>
    <w:p w:rsidR="00A43544" w:rsidRDefault="00A43544" w:rsidP="00A43544">
      <w:pPr>
        <w:pStyle w:val="Programkod"/>
      </w:pPr>
      <w:r>
        <w:t>{</w:t>
      </w:r>
    </w:p>
    <w:p w:rsidR="00A43544" w:rsidRDefault="00A43544" w:rsidP="00A43544">
      <w:pPr>
        <w:pStyle w:val="Programkod"/>
      </w:pPr>
      <w:r>
        <w:tab/>
        <w:t>vector.setX(x);</w:t>
      </w:r>
    </w:p>
    <w:p w:rsidR="00A43544" w:rsidRDefault="00A43544" w:rsidP="00A43544">
      <w:pPr>
        <w:pStyle w:val="Programkod"/>
      </w:pPr>
      <w:r>
        <w:tab/>
        <w: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UnitVector2D::setY(float y)</w:t>
      </w:r>
    </w:p>
    <w:p w:rsidR="00A43544" w:rsidRDefault="00A43544" w:rsidP="00A43544">
      <w:pPr>
        <w:pStyle w:val="Programkod"/>
      </w:pPr>
      <w:r>
        <w:t>{</w:t>
      </w:r>
    </w:p>
    <w:p w:rsidR="00A43544" w:rsidRDefault="00A43544" w:rsidP="00A43544">
      <w:pPr>
        <w:pStyle w:val="Programkod"/>
      </w:pPr>
      <w:r>
        <w:tab/>
        <w:t>vector.setY(y);</w:t>
      </w:r>
    </w:p>
    <w:p w:rsidR="00A43544" w:rsidRDefault="00A43544" w:rsidP="00A43544">
      <w:pPr>
        <w:pStyle w:val="Programkod"/>
      </w:pPr>
      <w:r>
        <w:tab/>
        <w: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UnitVector2D::add(const Vector2D &amp;vector)</w:t>
      </w:r>
    </w:p>
    <w:p w:rsidR="00A43544" w:rsidRDefault="00A43544" w:rsidP="00A43544">
      <w:pPr>
        <w:pStyle w:val="Programkod"/>
      </w:pPr>
      <w:r>
        <w:t>{</w:t>
      </w:r>
    </w:p>
    <w:p w:rsidR="00A43544" w:rsidRDefault="00A43544" w:rsidP="00A43544">
      <w:pPr>
        <w:pStyle w:val="Programkod"/>
      </w:pPr>
      <w:r>
        <w:tab/>
        <w:t>StandardVector2D v(vector.getX(), vector.getY());</w:t>
      </w:r>
    </w:p>
    <w:p w:rsidR="00A43544" w:rsidRDefault="00A43544" w:rsidP="00A43544">
      <w:pPr>
        <w:pStyle w:val="Programkod"/>
      </w:pPr>
      <w:r>
        <w:tab/>
        <w:t>v.normalize();</w:t>
      </w:r>
    </w:p>
    <w:p w:rsidR="00A43544" w:rsidRDefault="00A43544" w:rsidP="00A43544">
      <w:pPr>
        <w:pStyle w:val="Programkod"/>
      </w:pPr>
      <w:r>
        <w:tab/>
        <w:t>v.add(this-&gt;vector);</w:t>
      </w:r>
    </w:p>
    <w:p w:rsidR="00A43544" w:rsidRDefault="00A43544" w:rsidP="00A43544">
      <w:pPr>
        <w:pStyle w:val="Programkod"/>
      </w:pPr>
      <w:r>
        <w:tab/>
        <w:t>v.normalize();</w:t>
      </w:r>
    </w:p>
    <w:p w:rsidR="00A43544" w:rsidRDefault="00A43544" w:rsidP="00A43544">
      <w:pPr>
        <w:pStyle w:val="Programkod"/>
      </w:pPr>
      <w:r>
        <w:tab/>
        <w:t>this-&gt;vector = v;</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UnitVector2D::subtract(const Vector2D &amp;vector)</w:t>
      </w:r>
    </w:p>
    <w:p w:rsidR="00A43544" w:rsidRDefault="00A43544" w:rsidP="00A43544">
      <w:pPr>
        <w:pStyle w:val="Programkod"/>
      </w:pPr>
      <w:r>
        <w:t>{</w:t>
      </w:r>
    </w:p>
    <w:p w:rsidR="00A43544" w:rsidRDefault="00A43544" w:rsidP="00A43544">
      <w:pPr>
        <w:pStyle w:val="Programkod"/>
      </w:pPr>
      <w:r>
        <w:tab/>
        <w:t>StandardVector2D v(vector.getX(), vector.getY());</w:t>
      </w:r>
    </w:p>
    <w:p w:rsidR="00A43544" w:rsidRDefault="00A43544" w:rsidP="00A43544">
      <w:pPr>
        <w:pStyle w:val="Programkod"/>
      </w:pPr>
      <w:r>
        <w:tab/>
        <w:t>v.normalize();</w:t>
      </w:r>
    </w:p>
    <w:p w:rsidR="00A43544" w:rsidRDefault="00A43544" w:rsidP="00A43544">
      <w:pPr>
        <w:pStyle w:val="Programkod"/>
      </w:pPr>
      <w:r>
        <w:tab/>
        <w:t>this-&gt;vector.subtract(v);</w:t>
      </w:r>
    </w:p>
    <w:p w:rsidR="00A43544" w:rsidRDefault="00A43544" w:rsidP="00A43544">
      <w:pPr>
        <w:pStyle w:val="Programkod"/>
      </w:pPr>
      <w:r>
        <w:tab/>
        <w:t>this-&gt;vector.normalize();</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UnitVector2D::multiply(const float scalar)</w:t>
      </w:r>
    </w:p>
    <w:p w:rsidR="00A43544" w:rsidRDefault="00A43544" w:rsidP="00A43544">
      <w:pPr>
        <w:pStyle w:val="Programkod"/>
      </w:pPr>
      <w:r>
        <w:t xml:space="preserve">{ </w:t>
      </w:r>
    </w:p>
    <w:p w:rsidR="00A43544" w:rsidRDefault="00A43544" w:rsidP="00A43544">
      <w:pPr>
        <w:pStyle w:val="Programkod"/>
      </w:pPr>
      <w:r>
        <w:t>// There are only two cases in which scalar multiplication of a unit vector</w:t>
      </w:r>
    </w:p>
    <w:p w:rsidR="00A43544" w:rsidRDefault="00A43544" w:rsidP="00A43544">
      <w:pPr>
        <w:pStyle w:val="Programkod"/>
      </w:pPr>
      <w:r>
        <w:t>// changes it and they are covered below.</w:t>
      </w:r>
    </w:p>
    <w:p w:rsidR="00A43544" w:rsidRDefault="00A43544" w:rsidP="00A43544">
      <w:pPr>
        <w:pStyle w:val="Programkod"/>
      </w:pPr>
      <w:r>
        <w:tab/>
        <w:t>if(scalar &lt; 0)</w:t>
      </w:r>
    </w:p>
    <w:p w:rsidR="00A43544" w:rsidRDefault="00A43544" w:rsidP="00A43544">
      <w:pPr>
        <w:pStyle w:val="Programkod"/>
      </w:pPr>
      <w:r>
        <w:tab/>
        <w:t>{</w:t>
      </w:r>
    </w:p>
    <w:p w:rsidR="00A43544" w:rsidRDefault="00A43544" w:rsidP="00A43544">
      <w:pPr>
        <w:pStyle w:val="Programkod"/>
      </w:pPr>
      <w:r>
        <w:tab/>
      </w:r>
      <w:r>
        <w:tab/>
        <w:t>vector.multiply(-1);</w:t>
      </w:r>
    </w:p>
    <w:p w:rsidR="00A43544" w:rsidRDefault="00A43544" w:rsidP="00A43544">
      <w:pPr>
        <w:pStyle w:val="Programkod"/>
      </w:pPr>
      <w:r>
        <w:tab/>
        <w:t>}</w:t>
      </w:r>
    </w:p>
    <w:p w:rsidR="00A43544" w:rsidRDefault="00A43544" w:rsidP="00A43544">
      <w:pPr>
        <w:pStyle w:val="Programkod"/>
      </w:pPr>
      <w:r>
        <w:tab/>
        <w:t>else if(scalar == 0)</w:t>
      </w:r>
    </w:p>
    <w:p w:rsidR="00A43544" w:rsidRDefault="00A43544" w:rsidP="00A43544">
      <w:pPr>
        <w:pStyle w:val="Programkod"/>
      </w:pPr>
      <w:r>
        <w:tab/>
        <w:t>{</w:t>
      </w:r>
    </w:p>
    <w:p w:rsidR="00A43544" w:rsidRDefault="00A43544" w:rsidP="00A43544">
      <w:pPr>
        <w:pStyle w:val="Programkod"/>
      </w:pPr>
      <w:r>
        <w:tab/>
      </w:r>
      <w:r>
        <w:tab/>
        <w:t>vector.set(0, 0);</w:t>
      </w:r>
    </w:p>
    <w:p w:rsidR="00A43544" w:rsidRDefault="00A43544" w:rsidP="00A43544">
      <w:pPr>
        <w:pStyle w:val="Programkod"/>
      </w:pPr>
      <w:r>
        <w:tab/>
        <w:t>}</w:t>
      </w:r>
    </w:p>
    <w:p w:rsidR="00A43544" w:rsidRDefault="00A43544" w:rsidP="00A43544">
      <w:pPr>
        <w:pStyle w:val="Programkod"/>
      </w:pPr>
      <w:r>
        <w:t>}</w:t>
      </w:r>
    </w:p>
    <w:p w:rsidR="00A43544" w:rsidRDefault="00A43544" w:rsidP="00A43544">
      <w:pPr>
        <w:pStyle w:val="Programkod"/>
      </w:pPr>
    </w:p>
    <w:p w:rsidR="00A43544" w:rsidRDefault="00A43544" w:rsidP="00A43544">
      <w:pPr>
        <w:pStyle w:val="Programkod"/>
      </w:pPr>
      <w:r>
        <w:t>void UnitVector2D::normalize()</w:t>
      </w:r>
    </w:p>
    <w:p w:rsidR="00A43544" w:rsidRDefault="00A43544" w:rsidP="00A43544">
      <w:pPr>
        <w:pStyle w:val="Programkod"/>
      </w:pPr>
      <w:r>
        <w:t>{</w:t>
      </w:r>
    </w:p>
    <w:p w:rsidR="00A43544" w:rsidRDefault="00A43544" w:rsidP="00A43544">
      <w:pPr>
        <w:pStyle w:val="Programkod"/>
      </w:pPr>
      <w:r>
        <w:tab/>
        <w:t>// Do nothing</w:t>
      </w:r>
    </w:p>
    <w:p w:rsidR="00370C6D" w:rsidRDefault="00A43544" w:rsidP="00A43544">
      <w:pPr>
        <w:pStyle w:val="ProgramkodLast"/>
      </w:pPr>
      <w:r>
        <w:t>}</w:t>
      </w:r>
    </w:p>
    <w:p w:rsidR="005E05DA" w:rsidRDefault="005E05DA">
      <w:pPr>
        <w:spacing w:before="0"/>
        <w:jc w:val="left"/>
        <w:rPr>
          <w:rFonts w:ascii="Arial" w:hAnsi="Arial" w:cs="Arial"/>
          <w:b/>
          <w:bCs/>
          <w:sz w:val="28"/>
          <w:szCs w:val="26"/>
        </w:rPr>
      </w:pPr>
      <w:r>
        <w:br w:type="page"/>
      </w:r>
    </w:p>
    <w:p w:rsidR="001569BE" w:rsidRDefault="001569BE" w:rsidP="001569BE">
      <w:pPr>
        <w:pStyle w:val="Heading3"/>
      </w:pPr>
      <w:r>
        <w:t>Körexempel</w:t>
      </w:r>
    </w:p>
    <w:p w:rsidR="00730B65" w:rsidRDefault="00730B65" w:rsidP="00730B65">
      <w:r>
        <w:t xml:space="preserve">Nedan visas utdata från exempelkoden. Här visas </w:t>
      </w:r>
      <w:r w:rsidR="00FE4F73">
        <w:t>position och riktning</w:t>
      </w:r>
      <w:r>
        <w:t xml:space="preserve"> </w:t>
      </w:r>
      <w:r w:rsidR="00FE4F73">
        <w:t>de</w:t>
      </w:r>
      <w:r>
        <w:t xml:space="preserve"> två spelobjekt</w:t>
      </w:r>
      <w:r w:rsidR="00FE4F73">
        <w:t>en</w:t>
      </w:r>
      <w:r>
        <w:t xml:space="preserve"> Entity1 och Entity2 i tio steg av ”spelet”</w:t>
      </w:r>
      <w:r w:rsidR="00FE4F73">
        <w:t>. Entity2 ändrar i slutet av varje steg sin riktning så den</w:t>
      </w:r>
      <w:r w:rsidR="00184F9A">
        <w:t xml:space="preserve"> pekar bort</w:t>
      </w:r>
      <w:r w:rsidR="00FE4F73">
        <w:t xml:space="preserve"> från Entity1</w:t>
      </w:r>
      <w:r w:rsidR="00184F9A">
        <w:t xml:space="preserve"> medan Entity1 behåller samma riktning.</w:t>
      </w:r>
    </w:p>
    <w:p w:rsidR="00184F9A" w:rsidRPr="00184F9A" w:rsidRDefault="00184F9A" w:rsidP="00184F9A">
      <w:pPr>
        <w:pStyle w:val="ProgramkodFirst"/>
      </w:pPr>
      <w:r w:rsidRPr="00184F9A">
        <w:t xml:space="preserve">Entity1 Position: 0, 0  </w:t>
      </w:r>
      <w:r>
        <w:t xml:space="preserve">               </w:t>
      </w:r>
      <w:r w:rsidRPr="00184F9A">
        <w:t>Direction: 0.894427, 0</w:t>
      </w:r>
    </w:p>
    <w:p w:rsidR="00184F9A" w:rsidRPr="00184F9A" w:rsidRDefault="00184F9A" w:rsidP="00184F9A">
      <w:pPr>
        <w:pStyle w:val="Programkod"/>
      </w:pPr>
      <w:r w:rsidRPr="00184F9A">
        <w:t xml:space="preserve">Entity2 Position: 1, 1 </w:t>
      </w:r>
      <w:r>
        <w:t xml:space="preserve">               </w:t>
      </w:r>
      <w:r w:rsidRPr="00184F9A">
        <w:t xml:space="preserve"> Direction: 0, 0</w:t>
      </w:r>
    </w:p>
    <w:p w:rsidR="00184F9A" w:rsidRPr="00184F9A" w:rsidRDefault="00184F9A" w:rsidP="00184F9A">
      <w:pPr>
        <w:pStyle w:val="Programkod"/>
      </w:pPr>
    </w:p>
    <w:p w:rsidR="00184F9A" w:rsidRPr="00184F9A" w:rsidRDefault="00184F9A" w:rsidP="00184F9A">
      <w:pPr>
        <w:pStyle w:val="Programkod"/>
      </w:pPr>
      <w:r w:rsidRPr="00184F9A">
        <w:t>Entity1 Position: 1.78885, 0.894427     Direction: 0.894427, 0.132648</w:t>
      </w:r>
    </w:p>
    <w:p w:rsidR="00184F9A" w:rsidRPr="00184F9A" w:rsidRDefault="00184F9A" w:rsidP="00184F9A">
      <w:pPr>
        <w:pStyle w:val="Programkod"/>
      </w:pPr>
      <w:r w:rsidRPr="00184F9A">
        <w:t xml:space="preserve">Entity2 Position: 1, 1 </w:t>
      </w:r>
      <w:r>
        <w:t xml:space="preserve">                </w:t>
      </w:r>
      <w:r w:rsidRPr="00184F9A">
        <w:t xml:space="preserve"> Direction: -0.991163, 0.132648</w:t>
      </w:r>
    </w:p>
    <w:p w:rsidR="00184F9A" w:rsidRPr="00184F9A" w:rsidRDefault="00184F9A" w:rsidP="00184F9A">
      <w:pPr>
        <w:pStyle w:val="Programkod"/>
      </w:pPr>
    </w:p>
    <w:p w:rsidR="00184F9A" w:rsidRPr="00184F9A" w:rsidRDefault="00184F9A" w:rsidP="00184F9A">
      <w:pPr>
        <w:pStyle w:val="Programkod"/>
      </w:pPr>
      <w:r w:rsidRPr="00184F9A">
        <w:t>Entity1 Position: 3.57771, 1.78885      Direction: 0.894427, -0.180838</w:t>
      </w:r>
    </w:p>
    <w:p w:rsidR="00184F9A" w:rsidRPr="00184F9A" w:rsidRDefault="00184F9A" w:rsidP="00184F9A">
      <w:pPr>
        <w:pStyle w:val="Programkod"/>
      </w:pPr>
      <w:r w:rsidRPr="00184F9A">
        <w:t>Entity2 Position: 0.00883675, 1.13265   Direction: -0.983513, -0.180838</w:t>
      </w:r>
    </w:p>
    <w:p w:rsidR="00184F9A" w:rsidRPr="00184F9A" w:rsidRDefault="00184F9A" w:rsidP="00184F9A">
      <w:pPr>
        <w:pStyle w:val="Programkod"/>
      </w:pPr>
    </w:p>
    <w:p w:rsidR="00184F9A" w:rsidRPr="00184F9A" w:rsidRDefault="00184F9A" w:rsidP="00184F9A">
      <w:pPr>
        <w:pStyle w:val="Programkod"/>
      </w:pPr>
      <w:r w:rsidRPr="00184F9A">
        <w:t>Entity1 Position: 5.36656, 2.68328      Direction: 0.894427, -0.263407</w:t>
      </w:r>
    </w:p>
    <w:p w:rsidR="00184F9A" w:rsidRPr="00184F9A" w:rsidRDefault="00184F9A" w:rsidP="00184F9A">
      <w:pPr>
        <w:pStyle w:val="Programkod"/>
      </w:pPr>
      <w:r w:rsidRPr="00184F9A">
        <w:t>Entity2 Position: -0.974676, 0.95181    Direction: -0.964685, -0.263407</w:t>
      </w:r>
    </w:p>
    <w:p w:rsidR="00184F9A" w:rsidRPr="00184F9A" w:rsidRDefault="00184F9A" w:rsidP="00184F9A">
      <w:pPr>
        <w:pStyle w:val="Programkod"/>
      </w:pPr>
    </w:p>
    <w:p w:rsidR="00184F9A" w:rsidRPr="00184F9A" w:rsidRDefault="00184F9A" w:rsidP="00184F9A">
      <w:pPr>
        <w:pStyle w:val="Programkod"/>
      </w:pPr>
      <w:r w:rsidRPr="00184F9A">
        <w:t>Entity1 Position: 7.15542, 3.57771      Direction: 0.894427, -0.302777</w:t>
      </w:r>
    </w:p>
    <w:p w:rsidR="00184F9A" w:rsidRPr="00184F9A" w:rsidRDefault="00184F9A" w:rsidP="00184F9A">
      <w:pPr>
        <w:pStyle w:val="Programkod"/>
      </w:pPr>
      <w:r w:rsidRPr="00184F9A">
        <w:t>Entity2 Position: -1.93936, 0.688403    Direction: -0.953062, -0.302777</w:t>
      </w:r>
    </w:p>
    <w:p w:rsidR="00184F9A" w:rsidRPr="00184F9A" w:rsidRDefault="00184F9A" w:rsidP="00184F9A">
      <w:pPr>
        <w:pStyle w:val="Programkod"/>
      </w:pPr>
    </w:p>
    <w:p w:rsidR="00184F9A" w:rsidRPr="00184F9A" w:rsidRDefault="00184F9A" w:rsidP="00184F9A">
      <w:pPr>
        <w:pStyle w:val="Programkod"/>
      </w:pPr>
      <w:r w:rsidRPr="00184F9A">
        <w:t>Entity1 Position: 8.94427, 4.47214      Direction: 0.894427, -0.32634</w:t>
      </w:r>
    </w:p>
    <w:p w:rsidR="00184F9A" w:rsidRPr="00184F9A" w:rsidRDefault="00184F9A" w:rsidP="00184F9A">
      <w:pPr>
        <w:pStyle w:val="Programkod"/>
      </w:pPr>
      <w:r w:rsidRPr="00184F9A">
        <w:t>Entity2 Position: -2.89242, 0.385627    Direction: -0.945253, -0.32634</w:t>
      </w:r>
    </w:p>
    <w:p w:rsidR="00184F9A" w:rsidRPr="00184F9A" w:rsidRDefault="00184F9A" w:rsidP="00184F9A">
      <w:pPr>
        <w:pStyle w:val="Programkod"/>
      </w:pPr>
    </w:p>
    <w:p w:rsidR="00184F9A" w:rsidRPr="00184F9A" w:rsidRDefault="00184F9A" w:rsidP="00184F9A">
      <w:pPr>
        <w:pStyle w:val="Programkod"/>
      </w:pPr>
      <w:r w:rsidRPr="00184F9A">
        <w:t>Entity1 Position: 10.7331, 5.36656      Direction: 0.894427, -0.342244</w:t>
      </w:r>
    </w:p>
    <w:p w:rsidR="00184F9A" w:rsidRPr="00184F9A" w:rsidRDefault="00184F9A" w:rsidP="00184F9A">
      <w:pPr>
        <w:pStyle w:val="Programkod"/>
      </w:pPr>
      <w:r w:rsidRPr="00184F9A">
        <w:t>Entity2 Position: -3.83768, 0.0592872   Direction: -0.939611, -0.342244</w:t>
      </w:r>
    </w:p>
    <w:p w:rsidR="00184F9A" w:rsidRPr="00184F9A" w:rsidRDefault="00184F9A" w:rsidP="00184F9A">
      <w:pPr>
        <w:pStyle w:val="Programkod"/>
      </w:pPr>
    </w:p>
    <w:p w:rsidR="00184F9A" w:rsidRPr="00184F9A" w:rsidRDefault="00184F9A" w:rsidP="00184F9A">
      <w:pPr>
        <w:pStyle w:val="Programkod"/>
      </w:pPr>
      <w:r w:rsidRPr="00184F9A">
        <w:t>Entity1 Position: 12.522, 6.26099       Direction: 0.894427, -0.353811</w:t>
      </w:r>
    </w:p>
    <w:p w:rsidR="00184F9A" w:rsidRPr="00184F9A" w:rsidRDefault="00184F9A" w:rsidP="00184F9A">
      <w:pPr>
        <w:pStyle w:val="Programkod"/>
      </w:pPr>
      <w:r w:rsidRPr="00184F9A">
        <w:t>Entity2 Position: -4.77729, -0.282957   Direction: -0.935317, -0.353811</w:t>
      </w:r>
    </w:p>
    <w:p w:rsidR="00184F9A" w:rsidRPr="00184F9A" w:rsidRDefault="00184F9A" w:rsidP="00184F9A">
      <w:pPr>
        <w:pStyle w:val="Programkod"/>
      </w:pPr>
    </w:p>
    <w:p w:rsidR="00184F9A" w:rsidRPr="00184F9A" w:rsidRDefault="00184F9A" w:rsidP="00184F9A">
      <w:pPr>
        <w:pStyle w:val="Programkod"/>
      </w:pPr>
      <w:r w:rsidRPr="00184F9A">
        <w:t>Entity1 Position: 14.3108, 7.15542      Direction: 0.894427, -0.36266</w:t>
      </w:r>
    </w:p>
    <w:p w:rsidR="00184F9A" w:rsidRPr="00184F9A" w:rsidRDefault="00184F9A" w:rsidP="00184F9A">
      <w:pPr>
        <w:pStyle w:val="Programkod"/>
      </w:pPr>
      <w:r w:rsidRPr="00184F9A">
        <w:t>Entity2 Position: -5.7126, -0.636768    Direction: -0.931921, -0.36266</w:t>
      </w:r>
    </w:p>
    <w:p w:rsidR="00184F9A" w:rsidRPr="00184F9A" w:rsidRDefault="00184F9A" w:rsidP="00184F9A">
      <w:pPr>
        <w:pStyle w:val="Programkod"/>
      </w:pPr>
    </w:p>
    <w:p w:rsidR="00184F9A" w:rsidRPr="00271DD6" w:rsidRDefault="00184F9A" w:rsidP="00184F9A">
      <w:pPr>
        <w:pStyle w:val="Programkod"/>
      </w:pPr>
      <w:r w:rsidRPr="00271DD6">
        <w:t>Entity1 Position: 16.0997, 8.04984      Direction: 0.894427, -0.369685</w:t>
      </w:r>
    </w:p>
    <w:p w:rsidR="00184F9A" w:rsidRPr="00271DD6" w:rsidRDefault="00184F9A" w:rsidP="00184F9A">
      <w:pPr>
        <w:pStyle w:val="ProgramkodLast"/>
      </w:pPr>
      <w:r w:rsidRPr="00271DD6">
        <w:t>Entity2 Position: -6.64453, -0.999428   Direction: -0.929157, -0.369685</w:t>
      </w:r>
    </w:p>
    <w:p w:rsidR="00A01BBD" w:rsidRPr="00A01BBD" w:rsidRDefault="00A01BBD" w:rsidP="00A01BBD">
      <w:r w:rsidRPr="00A01BBD">
        <w:t>Exemplet visar att lösningen kan användas för att representer</w:t>
      </w:r>
      <w:r>
        <w:t>a både position och riktning</w:t>
      </w:r>
      <w:r w:rsidR="00125BD9">
        <w:t xml:space="preserve"> för entiteter</w:t>
      </w:r>
      <w:r>
        <w:t>, samt att dessa kan användas tillsammans för att flytta entiteter</w:t>
      </w:r>
      <w:r w:rsidR="00125BD9">
        <w:t>na</w:t>
      </w:r>
      <w:r>
        <w:t>.</w:t>
      </w:r>
    </w:p>
    <w:p w:rsidR="001569BE" w:rsidRDefault="001569BE" w:rsidP="001569BE">
      <w:pPr>
        <w:pStyle w:val="Heading3"/>
      </w:pPr>
      <w:r>
        <w:t>Analys</w:t>
      </w:r>
    </w:p>
    <w:p w:rsidR="005C5898" w:rsidRDefault="005C5898" w:rsidP="00F90B65">
      <w:r>
        <w:t xml:space="preserve">En stark fördel med lösningen är att det är mycket enkelt att använda position och riktning tillsammans då de båda representeras som vektorer. Lösningen gör det även enkelt att utföra diverse </w:t>
      </w:r>
      <w:r w:rsidR="004F294F">
        <w:t>position- och riktningsrelaterade</w:t>
      </w:r>
      <w:r>
        <w:t xml:space="preserve"> operationer</w:t>
      </w:r>
      <w:r w:rsidR="004F294F">
        <w:t>,</w:t>
      </w:r>
      <w:r>
        <w:t xml:space="preserve"> som </w:t>
      </w:r>
      <w:r w:rsidR="004F294F">
        <w:t>till exempel att ta reda på riktningen från en entitet till en annan (vilket görs i exempelkoden i 2.1.3 main.cpp).</w:t>
      </w:r>
    </w:p>
    <w:p w:rsidR="004F294F" w:rsidRDefault="004F294F" w:rsidP="00F90B65">
      <w:r>
        <w:t>Lösningen är även enkelt utbyggbar med nya vektorfunktioner som kan vara användbara. Till exempel skulle funktionalitet för att ge vektorlängd kunna läggas till och användas för att ta reda på avståndet mellan entiteter.</w:t>
      </w:r>
    </w:p>
    <w:p w:rsidR="004F294F" w:rsidRDefault="00152D75" w:rsidP="00F90B65">
      <w:r>
        <w:t xml:space="preserve">Användandet av en abstrakt basklass i lösningen kan dock ifrågasättas, då nyttan av att kunna hantera vektorer av olika typ via samma gränssnitt är tvivelaktig och måste vägas mot den ökade komplexitet, risk för minnesläckage och risk för logiska fel som uppstår vid användandet av pekare eller </w:t>
      </w:r>
      <w:r w:rsidR="00544534">
        <w:t>referenser.</w:t>
      </w:r>
    </w:p>
    <w:p w:rsidR="00536AA4" w:rsidRPr="00536AA4" w:rsidRDefault="00544534" w:rsidP="00536AA4">
      <w:r>
        <w:t>Den representation av riktning som enhetsvektor som används medför också</w:t>
      </w:r>
      <w:r w:rsidR="006B658B">
        <w:t xml:space="preserve"> en något hög</w:t>
      </w:r>
      <w:r w:rsidR="00151530">
        <w:t xml:space="preserve"> beräkningskomplexitet då relativt tunga operationer som att dra roten ur tal och att instansiera </w:t>
      </w:r>
      <w:r w:rsidR="006B658B">
        <w:t>objekt</w:t>
      </w:r>
      <w:r w:rsidR="00151530">
        <w:t xml:space="preserve"> utförs vid användning av nästan varje funktion </w:t>
      </w:r>
      <w:r w:rsidR="006B658B">
        <w:t>klassen.</w:t>
      </w:r>
    </w:p>
    <w:p w:rsidR="007A628B" w:rsidRDefault="007A628B">
      <w:pPr>
        <w:spacing w:before="0"/>
        <w:jc w:val="left"/>
        <w:rPr>
          <w:rFonts w:ascii="Arial" w:hAnsi="Arial" w:cs="Arial"/>
          <w:b/>
          <w:bCs/>
          <w:iCs/>
          <w:sz w:val="32"/>
          <w:szCs w:val="28"/>
        </w:rPr>
      </w:pPr>
      <w:r>
        <w:br w:type="page"/>
      </w:r>
    </w:p>
    <w:p w:rsidR="001569BE" w:rsidRDefault="00082F77" w:rsidP="001569BE">
      <w:pPr>
        <w:pStyle w:val="Heading2"/>
      </w:pPr>
      <w:bookmarkStart w:id="4" w:name="_Toc404621550"/>
      <w:r>
        <w:t>Isolering</w:t>
      </w:r>
      <w:bookmarkEnd w:id="4"/>
    </w:p>
    <w:p w:rsidR="007A628B" w:rsidRDefault="00A112DC" w:rsidP="007A628B">
      <w:pPr>
        <w:pStyle w:val="Heading3"/>
      </w:pPr>
      <w:r>
        <w:t>Problem</w:t>
      </w:r>
    </w:p>
    <w:p w:rsidR="007A628B" w:rsidRPr="007A628B" w:rsidRDefault="007A628B" w:rsidP="007A628B">
      <w:r>
        <w:t xml:space="preserve">Flera </w:t>
      </w:r>
      <w:r w:rsidR="007F5498">
        <w:t xml:space="preserve">olika </w:t>
      </w:r>
      <w:r>
        <w:t>program behöver kunna skriva text till både filer och till konsol (standard out) på ett enkelt sätt.</w:t>
      </w:r>
    </w:p>
    <w:p w:rsidR="00A112DC" w:rsidRDefault="00A112DC" w:rsidP="00A112DC">
      <w:pPr>
        <w:pStyle w:val="Heading3"/>
      </w:pPr>
      <w:r>
        <w:t>Design</w:t>
      </w:r>
    </w:p>
    <w:p w:rsidR="007A628B" w:rsidRDefault="007A628B" w:rsidP="007A628B">
      <w:r>
        <w:t xml:space="preserve">Jag valde att </w:t>
      </w:r>
      <w:r w:rsidR="007F5498">
        <w:t>lösa problemet genom att skapa ett programbibliotek för textutskrift. För att kunna ändra implementationen utan att de program som använder biblioteket behöver kompileras om är implementationen isolerad med hjälp av tekniken pimpl.</w:t>
      </w:r>
      <w:r w:rsidR="006237D5">
        <w:t xml:space="preserve"> </w:t>
      </w:r>
      <w:r w:rsidR="006F250A">
        <w:t>Figur 4</w:t>
      </w:r>
      <w:r w:rsidR="006237D5">
        <w:t xml:space="preserve"> nedan visar klassdiagram för lösningen samt det gränssnitt som exponeras av StrO</w:t>
      </w:r>
      <w:r w:rsidR="00FA62C1">
        <w:t>utLib.</w:t>
      </w:r>
    </w:p>
    <w:p w:rsidR="006237D5" w:rsidRDefault="006237D5" w:rsidP="006237D5">
      <w:pPr>
        <w:pStyle w:val="Figur"/>
      </w:pPr>
      <w:r>
        <w:rPr>
          <w:noProof/>
          <w:lang w:eastAsia="sv-SE"/>
        </w:rPr>
        <w:drawing>
          <wp:inline distT="0" distB="0" distL="0" distR="0" wp14:anchorId="041EA139" wp14:editId="261BB245">
            <wp:extent cx="4035600" cy="3301200"/>
            <wp:effectExtent l="0" t="0" r="3175" b="0"/>
            <wp:docPr id="4" name="Picture 4" descr="\\hsnas3\StudentHome\2013\a13adana\Documents\mjukkomp_da327g\1_2_StrOutLib\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nas3\StudentHome\2013\a13adana\Documents\mjukkomp_da327g\1_2_StrOutLib\k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600" cy="3301200"/>
                    </a:xfrm>
                    <a:prstGeom prst="rect">
                      <a:avLst/>
                    </a:prstGeom>
                    <a:noFill/>
                    <a:ln>
                      <a:noFill/>
                    </a:ln>
                  </pic:spPr>
                </pic:pic>
              </a:graphicData>
            </a:graphic>
          </wp:inline>
        </w:drawing>
      </w:r>
    </w:p>
    <w:p w:rsidR="004C6FBF" w:rsidRDefault="006F250A" w:rsidP="004C6FBF">
      <w:pPr>
        <w:pStyle w:val="Figurtext"/>
      </w:pPr>
      <w:r>
        <w:t>Figur 4</w:t>
      </w:r>
      <w:r w:rsidR="004C6FBF">
        <w:t>, klassdiagram för lösningen med gränssnitt som exponeras av biblioteket.</w:t>
      </w:r>
    </w:p>
    <w:p w:rsidR="00FA62C1" w:rsidRDefault="00FA62C1" w:rsidP="00FA62C1">
      <w:r>
        <w:t xml:space="preserve">I main.cpp i lösningen finns exempelkod som visar hur klassen används, </w:t>
      </w:r>
      <w:r w:rsidR="006F250A">
        <w:t>figur 5</w:t>
      </w:r>
      <w:r>
        <w:t xml:space="preserve"> visar </w:t>
      </w:r>
      <w:r w:rsidR="007F2429">
        <w:t>hur de olika delarna i exemplet använder varandra.</w:t>
      </w:r>
    </w:p>
    <w:p w:rsidR="007F2429" w:rsidRDefault="008653C1" w:rsidP="008653C1">
      <w:pPr>
        <w:pStyle w:val="Figur"/>
      </w:pPr>
      <w:r>
        <w:rPr>
          <w:noProof/>
          <w:lang w:eastAsia="sv-SE"/>
        </w:rPr>
        <w:drawing>
          <wp:inline distT="0" distB="0" distL="0" distR="0" wp14:anchorId="0F92BB24" wp14:editId="0B21FECA">
            <wp:extent cx="4402800" cy="561600"/>
            <wp:effectExtent l="0" t="0" r="0" b="0"/>
            <wp:docPr id="7" name="Picture 7" descr="\\hsnas3\StudentHome\2013\a13adana\Documents\mjukkomp_da327g\1_2_StrOutLib\k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nas3\StudentHome\2013\a13adana\Documents\mjukkomp_da327g\1_2_StrOutLib\kompon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800" cy="561600"/>
                    </a:xfrm>
                    <a:prstGeom prst="rect">
                      <a:avLst/>
                    </a:prstGeom>
                    <a:noFill/>
                    <a:ln>
                      <a:noFill/>
                    </a:ln>
                  </pic:spPr>
                </pic:pic>
              </a:graphicData>
            </a:graphic>
          </wp:inline>
        </w:drawing>
      </w:r>
    </w:p>
    <w:p w:rsidR="008653C1" w:rsidRPr="008653C1" w:rsidRDefault="006F250A" w:rsidP="008653C1">
      <w:pPr>
        <w:pStyle w:val="Figurtext"/>
      </w:pPr>
      <w:r>
        <w:t>Figur 5</w:t>
      </w:r>
      <w:r w:rsidR="008653C1">
        <w:t>, komponentdiagram för StrOutLib samt exempelkod i main.</w:t>
      </w:r>
    </w:p>
    <w:p w:rsidR="00C52F98" w:rsidRDefault="00C52F98">
      <w:pPr>
        <w:spacing w:before="0"/>
        <w:jc w:val="left"/>
        <w:rPr>
          <w:rFonts w:ascii="Arial" w:hAnsi="Arial" w:cs="Arial"/>
          <w:b/>
          <w:bCs/>
          <w:sz w:val="28"/>
          <w:szCs w:val="26"/>
        </w:rPr>
      </w:pPr>
      <w:r>
        <w:br w:type="page"/>
      </w:r>
    </w:p>
    <w:p w:rsidR="00A112DC" w:rsidRDefault="00A112DC" w:rsidP="00A112DC">
      <w:pPr>
        <w:pStyle w:val="Heading3"/>
      </w:pPr>
      <w:r>
        <w:t>Kod</w:t>
      </w:r>
    </w:p>
    <w:p w:rsidR="00A112DC" w:rsidRDefault="00C52F98" w:rsidP="00A112DC">
      <w:pPr>
        <w:pStyle w:val="Heading4"/>
      </w:pPr>
      <w:r>
        <w:t>main.cpp</w:t>
      </w:r>
    </w:p>
    <w:p w:rsidR="00C52F98" w:rsidRDefault="00C52F98" w:rsidP="00C52F98">
      <w:pPr>
        <w:pStyle w:val="ProgramkodFirst"/>
      </w:pPr>
      <w:r>
        <w:t>#include &lt;string&gt;</w:t>
      </w:r>
    </w:p>
    <w:p w:rsidR="00C52F98" w:rsidRDefault="00C52F98" w:rsidP="00C52F98">
      <w:pPr>
        <w:pStyle w:val="Programkod"/>
      </w:pPr>
      <w:r>
        <w:t>#include &lt;iostream&gt;</w:t>
      </w:r>
    </w:p>
    <w:p w:rsidR="00C52F98" w:rsidRDefault="00C52F98" w:rsidP="00C52F98">
      <w:pPr>
        <w:pStyle w:val="Programkod"/>
      </w:pPr>
    </w:p>
    <w:p w:rsidR="00C52F98" w:rsidRDefault="00C52F98" w:rsidP="00C52F98">
      <w:pPr>
        <w:pStyle w:val="Programkod"/>
      </w:pPr>
      <w:r>
        <w:t>#include "StrOutLib.h"</w:t>
      </w:r>
    </w:p>
    <w:p w:rsidR="00C52F98" w:rsidRDefault="00C52F98" w:rsidP="00C52F98">
      <w:pPr>
        <w:pStyle w:val="Programkod"/>
      </w:pPr>
    </w:p>
    <w:p w:rsidR="00C52F98" w:rsidRDefault="00C52F98" w:rsidP="00C52F98">
      <w:pPr>
        <w:pStyle w:val="Programkod"/>
      </w:pPr>
      <w:r>
        <w:t>int main()</w:t>
      </w:r>
    </w:p>
    <w:p w:rsidR="00C52F98" w:rsidRDefault="00C52F98" w:rsidP="00C52F98">
      <w:pPr>
        <w:pStyle w:val="Programkod"/>
      </w:pPr>
      <w:r>
        <w:t>{</w:t>
      </w:r>
    </w:p>
    <w:p w:rsidR="00C52F98" w:rsidRDefault="00C52F98" w:rsidP="00C52F98">
      <w:pPr>
        <w:pStyle w:val="Programkod"/>
      </w:pPr>
      <w:r>
        <w:tab/>
        <w:t>StrOutLib strOut;</w:t>
      </w:r>
    </w:p>
    <w:p w:rsidR="00C52F98" w:rsidRDefault="00C52F98" w:rsidP="00C52F98">
      <w:pPr>
        <w:pStyle w:val="Programkod"/>
      </w:pPr>
      <w:r>
        <w:tab/>
        <w:t>strOut.write("Console is the default output device");</w:t>
      </w:r>
    </w:p>
    <w:p w:rsidR="00C52F98" w:rsidRDefault="00C52F98" w:rsidP="00C52F98">
      <w:pPr>
        <w:pStyle w:val="Programkod"/>
      </w:pPr>
    </w:p>
    <w:p w:rsidR="00C52F98" w:rsidRDefault="00C52F98" w:rsidP="00C52F98">
      <w:pPr>
        <w:pStyle w:val="Programkod"/>
      </w:pPr>
      <w:r>
        <w:tab/>
        <w:t>// For file output a filename must be set and the output device must be set to FILE</w:t>
      </w:r>
    </w:p>
    <w:p w:rsidR="00C52F98" w:rsidRDefault="00C52F98" w:rsidP="00C52F98">
      <w:pPr>
        <w:pStyle w:val="Programkod"/>
      </w:pPr>
      <w:r>
        <w:tab/>
        <w:t>strOut.setFileName("test1.txt");</w:t>
      </w:r>
    </w:p>
    <w:p w:rsidR="00C52F98" w:rsidRDefault="00C52F98" w:rsidP="00C52F98">
      <w:pPr>
        <w:pStyle w:val="Programkod"/>
      </w:pPr>
      <w:r>
        <w:tab/>
        <w:t>strOut.setOutputDevice(StrOutLib::FILE);</w:t>
      </w:r>
    </w:p>
    <w:p w:rsidR="00C52F98" w:rsidRDefault="00C52F98" w:rsidP="00C52F98">
      <w:pPr>
        <w:pStyle w:val="Programkod"/>
      </w:pPr>
      <w:r>
        <w:tab/>
        <w:t>strOut.write("Writing to a file.");</w:t>
      </w:r>
    </w:p>
    <w:p w:rsidR="00C52F98" w:rsidRDefault="00C52F98" w:rsidP="00C52F98">
      <w:pPr>
        <w:pStyle w:val="Programkod"/>
      </w:pPr>
    </w:p>
    <w:p w:rsidR="00C52F98" w:rsidRDefault="00C52F98" w:rsidP="00C52F98">
      <w:pPr>
        <w:pStyle w:val="Programkod"/>
      </w:pPr>
      <w:r>
        <w:tab/>
        <w:t>// We can also use the convenient constructor that takes a filename to set it to file output</w:t>
      </w:r>
    </w:p>
    <w:p w:rsidR="00C52F98" w:rsidRDefault="00C52F98" w:rsidP="00C52F98">
      <w:pPr>
        <w:pStyle w:val="Programkod"/>
      </w:pPr>
      <w:r>
        <w:tab/>
        <w:t>StrOutLib fileOut("test2.txt");</w:t>
      </w:r>
    </w:p>
    <w:p w:rsidR="00C52F98" w:rsidRDefault="00C52F98" w:rsidP="00C52F98">
      <w:pPr>
        <w:pStyle w:val="Programkod"/>
      </w:pPr>
      <w:r>
        <w:tab/>
        <w:t>fileOut.write("Writing to another file.");</w:t>
      </w:r>
    </w:p>
    <w:p w:rsidR="00C52F98" w:rsidRDefault="00C52F98" w:rsidP="00C52F98">
      <w:pPr>
        <w:pStyle w:val="Programkod"/>
      </w:pPr>
    </w:p>
    <w:p w:rsidR="00C52F98" w:rsidRDefault="00C52F98" w:rsidP="00C52F98">
      <w:pPr>
        <w:pStyle w:val="Programkod"/>
      </w:pPr>
      <w:r>
        <w:tab/>
        <w:t>std::cin.get();</w:t>
      </w:r>
    </w:p>
    <w:p w:rsidR="00C52F98" w:rsidRDefault="00C52F98" w:rsidP="00C52F98">
      <w:pPr>
        <w:pStyle w:val="Programkod"/>
      </w:pPr>
    </w:p>
    <w:p w:rsidR="00C52F98" w:rsidRDefault="00C52F98" w:rsidP="00C52F98">
      <w:pPr>
        <w:pStyle w:val="Programkod"/>
      </w:pPr>
      <w:r>
        <w:tab/>
        <w:t>return 0;</w:t>
      </w:r>
    </w:p>
    <w:p w:rsidR="00C52F98" w:rsidRPr="00C52F98" w:rsidRDefault="00C52F98" w:rsidP="00C52F98">
      <w:pPr>
        <w:pStyle w:val="ProgramkodLast"/>
      </w:pPr>
      <w:r>
        <w:t>}</w:t>
      </w:r>
    </w:p>
    <w:p w:rsidR="00C52F98" w:rsidRDefault="00C52F98" w:rsidP="00C52F98">
      <w:pPr>
        <w:pStyle w:val="Heading4"/>
        <w:rPr>
          <w:lang w:val="en-US"/>
        </w:rPr>
      </w:pPr>
      <w:r w:rsidRPr="00C52F98">
        <w:rPr>
          <w:lang w:val="en-US"/>
        </w:rPr>
        <w:t>StrOutLib.h</w:t>
      </w:r>
    </w:p>
    <w:p w:rsidR="00C52F98" w:rsidRDefault="00C52F98" w:rsidP="00C52F98">
      <w:pPr>
        <w:pStyle w:val="ProgramkodFirst"/>
      </w:pPr>
      <w:r>
        <w:t>#ifndef STROUTLIB_H</w:t>
      </w:r>
    </w:p>
    <w:p w:rsidR="00C52F98" w:rsidRDefault="00C52F98" w:rsidP="00C52F98">
      <w:pPr>
        <w:pStyle w:val="Programkod"/>
      </w:pPr>
      <w:r>
        <w:t>#define STROUTLIB_H</w:t>
      </w:r>
    </w:p>
    <w:p w:rsidR="00C52F98" w:rsidRDefault="00C52F98" w:rsidP="00C52F98">
      <w:pPr>
        <w:pStyle w:val="Programkod"/>
      </w:pPr>
    </w:p>
    <w:p w:rsidR="00C52F98" w:rsidRDefault="00C52F98" w:rsidP="00C52F98">
      <w:pPr>
        <w:pStyle w:val="Programkod"/>
      </w:pPr>
      <w:r>
        <w:t>#include &lt;string&gt;</w:t>
      </w:r>
    </w:p>
    <w:p w:rsidR="00C52F98" w:rsidRDefault="00C52F98" w:rsidP="00C52F98">
      <w:pPr>
        <w:pStyle w:val="Programkod"/>
      </w:pPr>
    </w:p>
    <w:p w:rsidR="00C52F98" w:rsidRDefault="00C52F98" w:rsidP="00C52F98">
      <w:pPr>
        <w:pStyle w:val="Programkod"/>
      </w:pPr>
      <w:r>
        <w:t>class StrOutLib</w:t>
      </w:r>
    </w:p>
    <w:p w:rsidR="00C52F98" w:rsidRDefault="00C52F98" w:rsidP="00C52F98">
      <w:pPr>
        <w:pStyle w:val="Programkod"/>
      </w:pPr>
      <w:r>
        <w:t>{</w:t>
      </w:r>
    </w:p>
    <w:p w:rsidR="00C52F98" w:rsidRDefault="00C52F98" w:rsidP="00C52F98">
      <w:pPr>
        <w:pStyle w:val="Programkod"/>
      </w:pPr>
      <w:r>
        <w:t>public:</w:t>
      </w:r>
    </w:p>
    <w:p w:rsidR="00C52F98" w:rsidRDefault="00C52F98" w:rsidP="00C52F98">
      <w:pPr>
        <w:pStyle w:val="Programkod"/>
      </w:pPr>
      <w:r>
        <w:tab/>
        <w:t>enum OutputDevice { CONSOLE, FILE };</w:t>
      </w:r>
    </w:p>
    <w:p w:rsidR="00C52F98" w:rsidRDefault="00C52F98" w:rsidP="00C52F98">
      <w:pPr>
        <w:pStyle w:val="Programkod"/>
      </w:pPr>
      <w:r>
        <w:tab/>
        <w:t>StrOutLib();</w:t>
      </w:r>
    </w:p>
    <w:p w:rsidR="00C52F98" w:rsidRDefault="00C52F98" w:rsidP="00C52F98">
      <w:pPr>
        <w:pStyle w:val="Programkod"/>
      </w:pPr>
      <w:r>
        <w:tab/>
        <w:t>explicit StrOutLib(StrOutLib::OutputDevice device, std::string filename</w:t>
      </w:r>
      <w:r w:rsidR="004572DD">
        <w:t xml:space="preserve"> = </w:t>
      </w:r>
      <w:r w:rsidR="004572DD" w:rsidRPr="004572DD">
        <w:t>""</w:t>
      </w:r>
      <w:r>
        <w:t>);</w:t>
      </w:r>
    </w:p>
    <w:p w:rsidR="00C52F98" w:rsidRDefault="00C52F98" w:rsidP="00C52F98">
      <w:pPr>
        <w:pStyle w:val="Programkod"/>
      </w:pPr>
      <w:r>
        <w:tab/>
        <w:t>explicit StrOutLib(std::string filename);</w:t>
      </w:r>
    </w:p>
    <w:p w:rsidR="00C52F98" w:rsidRDefault="00C52F98" w:rsidP="00C52F98">
      <w:pPr>
        <w:pStyle w:val="Programkod"/>
      </w:pPr>
      <w:r>
        <w:tab/>
        <w:t>~StrOutLib();</w:t>
      </w:r>
    </w:p>
    <w:p w:rsidR="00C52F98" w:rsidRDefault="00C52F98" w:rsidP="00C52F98">
      <w:pPr>
        <w:pStyle w:val="Programkod"/>
      </w:pPr>
      <w:r>
        <w:tab/>
        <w:t>void setFileName(std::string filename);</w:t>
      </w:r>
    </w:p>
    <w:p w:rsidR="00C52F98" w:rsidRDefault="00C52F98" w:rsidP="00C52F98">
      <w:pPr>
        <w:pStyle w:val="Programkod"/>
      </w:pPr>
      <w:r>
        <w:tab/>
        <w:t>void write(std::string data);</w:t>
      </w:r>
    </w:p>
    <w:p w:rsidR="00C52F98" w:rsidRDefault="00C52F98" w:rsidP="00C52F98">
      <w:pPr>
        <w:pStyle w:val="Programkod"/>
      </w:pPr>
      <w:r>
        <w:tab/>
        <w:t>void setOutputDevice(StrOutLib::OutputDevice device);</w:t>
      </w:r>
    </w:p>
    <w:p w:rsidR="00C52F98" w:rsidRDefault="00C52F98" w:rsidP="00C52F98">
      <w:pPr>
        <w:pStyle w:val="Programkod"/>
      </w:pPr>
    </w:p>
    <w:p w:rsidR="00C52F98" w:rsidRDefault="00C52F98" w:rsidP="00C52F98">
      <w:pPr>
        <w:pStyle w:val="Programkod"/>
      </w:pPr>
      <w:r>
        <w:t>private:</w:t>
      </w:r>
    </w:p>
    <w:p w:rsidR="00C52F98" w:rsidRDefault="00C52F98" w:rsidP="00C52F98">
      <w:pPr>
        <w:pStyle w:val="Programkod"/>
      </w:pPr>
      <w:r>
        <w:tab/>
        <w:t>StrOutLib(const StrOutLib&amp;) {}</w:t>
      </w:r>
    </w:p>
    <w:p w:rsidR="00DD53D2" w:rsidRDefault="00DD53D2" w:rsidP="00C52F98">
      <w:pPr>
        <w:pStyle w:val="Programkod"/>
      </w:pPr>
      <w:r>
        <w:tab/>
      </w:r>
      <w:r w:rsidRPr="00DD53D2">
        <w:t>// Copying this class does not really make sense</w:t>
      </w:r>
    </w:p>
    <w:p w:rsidR="00C52F98" w:rsidRDefault="00C52F98" w:rsidP="00C52F98">
      <w:pPr>
        <w:pStyle w:val="Programkod"/>
      </w:pPr>
      <w:r>
        <w:tab/>
        <w:t>StrOutLib&amp; operator=(StrOutLib) {}</w:t>
      </w:r>
    </w:p>
    <w:p w:rsidR="00C52F98" w:rsidRDefault="00C52F98" w:rsidP="00C52F98">
      <w:pPr>
        <w:pStyle w:val="Programkod"/>
      </w:pPr>
    </w:p>
    <w:p w:rsidR="00C52F98" w:rsidRDefault="00C52F98" w:rsidP="00C52F98">
      <w:pPr>
        <w:pStyle w:val="Programkod"/>
      </w:pPr>
      <w:r>
        <w:tab/>
        <w:t>struct StrOutLibImpl;</w:t>
      </w:r>
    </w:p>
    <w:p w:rsidR="00C52F98" w:rsidRDefault="00C52F98" w:rsidP="00C52F98">
      <w:pPr>
        <w:pStyle w:val="Programkod"/>
      </w:pPr>
      <w:r>
        <w:tab/>
        <w:t>StrOutLibImpl *mPImpl;</w:t>
      </w:r>
    </w:p>
    <w:p w:rsidR="00C52F98" w:rsidRDefault="00C52F98" w:rsidP="00C52F98">
      <w:pPr>
        <w:pStyle w:val="Programkod"/>
      </w:pPr>
      <w:r>
        <w:t>};</w:t>
      </w:r>
    </w:p>
    <w:p w:rsidR="00C52F98" w:rsidRDefault="00C52F98" w:rsidP="00C52F98">
      <w:pPr>
        <w:pStyle w:val="Programkod"/>
      </w:pPr>
    </w:p>
    <w:p w:rsidR="00C52F98" w:rsidRPr="00C52F98" w:rsidRDefault="00C52F98" w:rsidP="00C52F98">
      <w:pPr>
        <w:pStyle w:val="ProgramkodLast"/>
      </w:pPr>
      <w:r>
        <w:t>#endif // STROUTLIB_H</w:t>
      </w:r>
    </w:p>
    <w:p w:rsidR="00C52F98" w:rsidRDefault="00C52F98">
      <w:pPr>
        <w:spacing w:before="0"/>
        <w:jc w:val="left"/>
        <w:rPr>
          <w:b/>
          <w:bCs/>
          <w:sz w:val="28"/>
          <w:szCs w:val="28"/>
          <w:lang w:val="en-US"/>
        </w:rPr>
      </w:pPr>
      <w:r>
        <w:rPr>
          <w:lang w:val="en-US"/>
        </w:rPr>
        <w:br w:type="page"/>
      </w:r>
    </w:p>
    <w:p w:rsidR="00C52F98" w:rsidRDefault="00C52F98" w:rsidP="00C52F98">
      <w:pPr>
        <w:pStyle w:val="Heading4"/>
        <w:rPr>
          <w:lang w:val="en-US"/>
        </w:rPr>
      </w:pPr>
      <w:r w:rsidRPr="00C52F98">
        <w:rPr>
          <w:lang w:val="en-US"/>
        </w:rPr>
        <w:t>StrOutLib</w:t>
      </w:r>
      <w:r>
        <w:rPr>
          <w:lang w:val="en-US"/>
        </w:rPr>
        <w:t>.cpp</w:t>
      </w:r>
    </w:p>
    <w:p w:rsidR="00C52F98" w:rsidRDefault="00C52F98" w:rsidP="00C52F98">
      <w:pPr>
        <w:pStyle w:val="ProgramkodFirst"/>
      </w:pPr>
      <w:r>
        <w:t>#include "StrOutLib.h"</w:t>
      </w:r>
    </w:p>
    <w:p w:rsidR="00C52F98" w:rsidRDefault="00C52F98" w:rsidP="00C52F98">
      <w:pPr>
        <w:pStyle w:val="Programkod"/>
      </w:pPr>
    </w:p>
    <w:p w:rsidR="00C52F98" w:rsidRDefault="00C52F98" w:rsidP="00C52F98">
      <w:pPr>
        <w:pStyle w:val="Programkod"/>
      </w:pPr>
      <w:r>
        <w:t>#include &lt;string&gt;</w:t>
      </w:r>
    </w:p>
    <w:p w:rsidR="00C52F98" w:rsidRDefault="00C52F98" w:rsidP="00C52F98">
      <w:pPr>
        <w:pStyle w:val="Programkod"/>
      </w:pPr>
      <w:r>
        <w:t>#include &lt;iostream&gt;</w:t>
      </w:r>
    </w:p>
    <w:p w:rsidR="00C52F98" w:rsidRDefault="00C52F98" w:rsidP="00C52F98">
      <w:pPr>
        <w:pStyle w:val="Programkod"/>
      </w:pPr>
      <w:r>
        <w:t>#include &lt;fstream&gt;</w:t>
      </w:r>
    </w:p>
    <w:p w:rsidR="00C52F98" w:rsidRDefault="00C52F98" w:rsidP="00C52F98">
      <w:pPr>
        <w:pStyle w:val="Programkod"/>
      </w:pPr>
      <w:r>
        <w:t>#include &lt;assert.h&gt;</w:t>
      </w:r>
    </w:p>
    <w:p w:rsidR="00C52F98" w:rsidRDefault="00C52F98" w:rsidP="00C52F98">
      <w:pPr>
        <w:pStyle w:val="Programkod"/>
      </w:pPr>
    </w:p>
    <w:p w:rsidR="00C52F98" w:rsidRDefault="00C52F98" w:rsidP="00C52F98">
      <w:pPr>
        <w:pStyle w:val="Programkod"/>
      </w:pPr>
      <w:r>
        <w:t>struct StrOutLib::StrOutLibImpl</w:t>
      </w:r>
    </w:p>
    <w:p w:rsidR="00C52F98" w:rsidRDefault="00C52F98" w:rsidP="00C52F98">
      <w:pPr>
        <w:pStyle w:val="Programkod"/>
      </w:pPr>
      <w:r>
        <w:t>{</w:t>
      </w:r>
    </w:p>
    <w:p w:rsidR="00C52F98" w:rsidRDefault="00C52F98" w:rsidP="00C52F98">
      <w:pPr>
        <w:pStyle w:val="Programkod"/>
      </w:pPr>
      <w:r>
        <w:tab/>
        <w:t>std::string mBuffer;</w:t>
      </w:r>
    </w:p>
    <w:p w:rsidR="00C52F98" w:rsidRDefault="00C52F98" w:rsidP="00C52F98">
      <w:pPr>
        <w:pStyle w:val="Programkod"/>
      </w:pPr>
      <w:r>
        <w:tab/>
        <w:t>std::string mFilename;</w:t>
      </w:r>
    </w:p>
    <w:p w:rsidR="00C52F98" w:rsidRDefault="00C52F98" w:rsidP="00C52F98">
      <w:pPr>
        <w:pStyle w:val="Programkod"/>
      </w:pPr>
      <w:r>
        <w:tab/>
        <w:t>StrOutLib::OutputDevice mOutDev;</w:t>
      </w:r>
    </w:p>
    <w:p w:rsidR="00C52F98" w:rsidRDefault="00C52F98" w:rsidP="00C52F98">
      <w:pPr>
        <w:pStyle w:val="Programkod"/>
      </w:pPr>
      <w:r>
        <w:tab/>
        <w:t>std::ofstream mFstream;</w:t>
      </w:r>
    </w:p>
    <w:p w:rsidR="00C52F98" w:rsidRDefault="00C52F98" w:rsidP="00C52F98">
      <w:pPr>
        <w:pStyle w:val="Programkod"/>
      </w:pPr>
    </w:p>
    <w:p w:rsidR="00C52F98" w:rsidRDefault="00C52F98" w:rsidP="00C52F98">
      <w:pPr>
        <w:pStyle w:val="Programkod"/>
      </w:pPr>
      <w:r>
        <w:tab/>
        <w:t>StrOutLibImpl(StrOutLib::OutputDevice outputDevice = StrOutLib::CONSOLE, std::string filename = "")</w:t>
      </w:r>
    </w:p>
    <w:p w:rsidR="00C52F98" w:rsidRDefault="00C52F98" w:rsidP="00C52F98">
      <w:pPr>
        <w:pStyle w:val="Programkod"/>
      </w:pPr>
      <w:r>
        <w:tab/>
      </w:r>
      <w:r>
        <w:tab/>
        <w:t>: mBuffer(), mFilename(filename), mOutDev(outputDevice), mFstream()</w:t>
      </w:r>
    </w:p>
    <w:p w:rsidR="00C52F98" w:rsidRDefault="00C52F98" w:rsidP="00C52F98">
      <w:pPr>
        <w:pStyle w:val="Programkod"/>
      </w:pPr>
      <w:r>
        <w:tab/>
        <w:t>{</w:t>
      </w:r>
    </w:p>
    <w:p w:rsidR="00C52F98" w:rsidRDefault="00C52F98" w:rsidP="00C52F98">
      <w:pPr>
        <w:pStyle w:val="Programkod"/>
      </w:pPr>
      <w:r>
        <w:tab/>
        <w:t>}</w:t>
      </w:r>
    </w:p>
    <w:p w:rsidR="00C52F98" w:rsidRDefault="00C52F98" w:rsidP="00C52F98">
      <w:pPr>
        <w:pStyle w:val="Programkod"/>
      </w:pPr>
    </w:p>
    <w:p w:rsidR="00C52F98" w:rsidRDefault="00C52F98" w:rsidP="00C52F98">
      <w:pPr>
        <w:pStyle w:val="Programkod"/>
      </w:pPr>
      <w:r>
        <w:tab/>
        <w:t>void write()</w:t>
      </w:r>
    </w:p>
    <w:p w:rsidR="00C52F98" w:rsidRDefault="00C52F98" w:rsidP="00C52F98">
      <w:pPr>
        <w:pStyle w:val="Programkod"/>
      </w:pPr>
      <w:r>
        <w:tab/>
        <w:t>{</w:t>
      </w:r>
    </w:p>
    <w:p w:rsidR="00C52F98" w:rsidRDefault="00C52F98" w:rsidP="00C52F98">
      <w:pPr>
        <w:pStyle w:val="Programkod"/>
      </w:pPr>
      <w:r>
        <w:tab/>
      </w:r>
      <w:r>
        <w:tab/>
        <w:t>if(mOutDev == StrOutLib::CONSOLE)</w:t>
      </w:r>
    </w:p>
    <w:p w:rsidR="00C52F98" w:rsidRDefault="00C52F98" w:rsidP="00C52F98">
      <w:pPr>
        <w:pStyle w:val="Programkod"/>
      </w:pPr>
      <w:r>
        <w:tab/>
      </w:r>
      <w:r>
        <w:tab/>
        <w:t>{</w:t>
      </w:r>
    </w:p>
    <w:p w:rsidR="00C52F98" w:rsidRDefault="00C52F98" w:rsidP="00C52F98">
      <w:pPr>
        <w:pStyle w:val="Programkod"/>
      </w:pPr>
      <w:r>
        <w:tab/>
      </w:r>
      <w:r>
        <w:tab/>
      </w:r>
      <w:r>
        <w:tab/>
        <w:t>std::cout &lt;&lt; mBuffer;</w:t>
      </w:r>
    </w:p>
    <w:p w:rsidR="00C52F98" w:rsidRDefault="00C52F98" w:rsidP="00C52F98">
      <w:pPr>
        <w:pStyle w:val="Programkod"/>
      </w:pPr>
      <w:r>
        <w:tab/>
      </w:r>
      <w:r>
        <w:tab/>
      </w:r>
      <w:r>
        <w:tab/>
        <w:t>mBuffer.clear();</w:t>
      </w:r>
    </w:p>
    <w:p w:rsidR="00C52F98" w:rsidRDefault="00C52F98" w:rsidP="00C52F98">
      <w:pPr>
        <w:pStyle w:val="Programkod"/>
      </w:pPr>
      <w:r>
        <w:tab/>
      </w:r>
      <w:r>
        <w:tab/>
        <w:t>}</w:t>
      </w:r>
    </w:p>
    <w:p w:rsidR="00C52F98" w:rsidRDefault="00C52F98" w:rsidP="00C52F98">
      <w:pPr>
        <w:pStyle w:val="Programkod"/>
      </w:pPr>
      <w:r>
        <w:tab/>
      </w:r>
      <w:r>
        <w:tab/>
        <w:t>else if(mOutDev == StrOutLib::FILE)</w:t>
      </w:r>
    </w:p>
    <w:p w:rsidR="00C52F98" w:rsidRDefault="00C52F98" w:rsidP="00C52F98">
      <w:pPr>
        <w:pStyle w:val="Programkod"/>
      </w:pPr>
      <w:r>
        <w:tab/>
      </w:r>
      <w:r>
        <w:tab/>
        <w:t>{</w:t>
      </w:r>
    </w:p>
    <w:p w:rsidR="00C52F98" w:rsidRDefault="00C52F98" w:rsidP="00C52F98">
      <w:pPr>
        <w:pStyle w:val="Programkod"/>
      </w:pPr>
      <w:r>
        <w:tab/>
      </w:r>
      <w:r>
        <w:tab/>
      </w:r>
      <w:r>
        <w:tab/>
        <w:t>assert(!mFilename.empty());</w:t>
      </w:r>
    </w:p>
    <w:p w:rsidR="00C52F98" w:rsidRDefault="00C52F98" w:rsidP="00C52F98">
      <w:pPr>
        <w:pStyle w:val="Programkod"/>
      </w:pPr>
      <w:r>
        <w:tab/>
      </w:r>
      <w:r>
        <w:tab/>
      </w:r>
      <w:r>
        <w:tab/>
        <w:t>// In lieu of throwing an exception we just don't write anything if a filename is missing</w:t>
      </w:r>
    </w:p>
    <w:p w:rsidR="00C52F98" w:rsidRDefault="00C52F98" w:rsidP="00C52F98">
      <w:pPr>
        <w:pStyle w:val="Programkod"/>
      </w:pPr>
      <w:r>
        <w:tab/>
      </w:r>
      <w:r>
        <w:tab/>
      </w:r>
      <w:r>
        <w:tab/>
        <w:t>if(!mFilename.empty())</w:t>
      </w:r>
    </w:p>
    <w:p w:rsidR="00C52F98" w:rsidRDefault="00C52F98" w:rsidP="00C52F98">
      <w:pPr>
        <w:pStyle w:val="Programkod"/>
      </w:pPr>
      <w:r>
        <w:tab/>
      </w:r>
      <w:r>
        <w:tab/>
      </w:r>
      <w:r>
        <w:tab/>
        <w:t>{</w:t>
      </w:r>
    </w:p>
    <w:p w:rsidR="00C52F98" w:rsidRDefault="00C52F98" w:rsidP="00C52F98">
      <w:pPr>
        <w:pStyle w:val="Programkod"/>
      </w:pPr>
      <w:r>
        <w:tab/>
      </w:r>
      <w:r>
        <w:tab/>
      </w:r>
      <w:r>
        <w:tab/>
      </w:r>
      <w:r>
        <w:tab/>
        <w:t>mFstream.open(mFilename);</w:t>
      </w:r>
    </w:p>
    <w:p w:rsidR="00C52F98" w:rsidRDefault="00C52F98" w:rsidP="00C52F98">
      <w:pPr>
        <w:pStyle w:val="Programkod"/>
      </w:pPr>
      <w:r>
        <w:tab/>
      </w:r>
      <w:r>
        <w:tab/>
      </w:r>
      <w:r>
        <w:tab/>
      </w:r>
      <w:r>
        <w:tab/>
        <w:t>mFstream &lt;&lt; mBuffer;</w:t>
      </w:r>
    </w:p>
    <w:p w:rsidR="00C52F98" w:rsidRDefault="00C52F98" w:rsidP="00C52F98">
      <w:pPr>
        <w:pStyle w:val="Programkod"/>
      </w:pPr>
      <w:r>
        <w:tab/>
      </w:r>
      <w:r>
        <w:tab/>
      </w:r>
      <w:r>
        <w:tab/>
      </w:r>
      <w:r>
        <w:tab/>
        <w:t>mFstream.close();</w:t>
      </w:r>
    </w:p>
    <w:p w:rsidR="00C52F98" w:rsidRDefault="00C52F98" w:rsidP="00C52F98">
      <w:pPr>
        <w:pStyle w:val="Programkod"/>
      </w:pPr>
      <w:r>
        <w:tab/>
      </w:r>
      <w:r>
        <w:tab/>
      </w:r>
      <w:r>
        <w:tab/>
        <w:t>}</w:t>
      </w:r>
    </w:p>
    <w:p w:rsidR="00C52F98" w:rsidRDefault="00C52F98" w:rsidP="00C52F98">
      <w:pPr>
        <w:pStyle w:val="Programkod"/>
      </w:pPr>
      <w:r>
        <w:tab/>
      </w:r>
      <w:r>
        <w:tab/>
        <w:t>}</w:t>
      </w:r>
    </w:p>
    <w:p w:rsidR="00C52F98" w:rsidRDefault="00C52F98" w:rsidP="00C52F98">
      <w:pPr>
        <w:pStyle w:val="Programkod"/>
      </w:pPr>
      <w:r>
        <w:tab/>
        <w:t>}</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StrOutLib::StrOutLib()</w:t>
      </w:r>
    </w:p>
    <w:p w:rsidR="00C52F98" w:rsidRDefault="00C52F98" w:rsidP="00C52F98">
      <w:pPr>
        <w:pStyle w:val="Programkod"/>
      </w:pPr>
      <w:r>
        <w:tab/>
        <w:t>: mPImpl(new StrOutLibImpl())</w:t>
      </w:r>
    </w:p>
    <w:p w:rsidR="00C52F98" w:rsidRDefault="00C52F98" w:rsidP="00C52F98">
      <w:pPr>
        <w:pStyle w:val="Programkod"/>
      </w:pPr>
      <w:r>
        <w:t>{</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StrOutLib::StrOutLib(StrOutLib::OutputDevice d</w:t>
      </w:r>
      <w:r w:rsidR="004572DD">
        <w:t>evice, std::string filename</w:t>
      </w:r>
      <w:r>
        <w:t>)</w:t>
      </w:r>
    </w:p>
    <w:p w:rsidR="00C52F98" w:rsidRDefault="00C52F98" w:rsidP="00C52F98">
      <w:pPr>
        <w:pStyle w:val="Programkod"/>
      </w:pPr>
      <w:r>
        <w:tab/>
        <w:t>: mPImpl(new StrOutLibImpl(device, filename))</w:t>
      </w:r>
    </w:p>
    <w:p w:rsidR="00C52F98" w:rsidRDefault="00C52F98" w:rsidP="00C52F98">
      <w:pPr>
        <w:pStyle w:val="Programkod"/>
      </w:pPr>
      <w:r>
        <w:t>{</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StrOutLib::StrOutLib(std::string filename)</w:t>
      </w:r>
    </w:p>
    <w:p w:rsidR="00C52F98" w:rsidRDefault="00C52F98" w:rsidP="00C52F98">
      <w:pPr>
        <w:pStyle w:val="Programkod"/>
      </w:pPr>
      <w:r>
        <w:tab/>
        <w:t>: mPImpl(new StrOutLibImpl(StrOutLib::FILE, filename))</w:t>
      </w:r>
    </w:p>
    <w:p w:rsidR="00C52F98" w:rsidRDefault="00C52F98" w:rsidP="00C52F98">
      <w:pPr>
        <w:pStyle w:val="Programkod"/>
      </w:pPr>
      <w:r>
        <w:t>{</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StrOutLib::~StrOutLib()</w:t>
      </w:r>
    </w:p>
    <w:p w:rsidR="00C52F98" w:rsidRDefault="00C52F98" w:rsidP="00C52F98">
      <w:pPr>
        <w:pStyle w:val="Programkod"/>
      </w:pPr>
      <w:r>
        <w:t>{</w:t>
      </w:r>
    </w:p>
    <w:p w:rsidR="00C52F98" w:rsidRDefault="00C52F98" w:rsidP="00C52F98">
      <w:pPr>
        <w:pStyle w:val="Programkod"/>
      </w:pPr>
      <w:r>
        <w:tab/>
        <w:t>delete mPImpl;</w:t>
      </w:r>
    </w:p>
    <w:p w:rsidR="00C52F98" w:rsidRDefault="00C52F98" w:rsidP="00C52F98">
      <w:pPr>
        <w:pStyle w:val="Programkod"/>
      </w:pPr>
      <w:r>
        <w:tab/>
        <w:t>mPImpl = 0;</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void StrOutLib::setFileName(const std::string filename)</w:t>
      </w:r>
    </w:p>
    <w:p w:rsidR="00C52F98" w:rsidRDefault="00C52F98" w:rsidP="00C52F98">
      <w:pPr>
        <w:pStyle w:val="Programkod"/>
      </w:pPr>
      <w:r>
        <w:t>{</w:t>
      </w:r>
    </w:p>
    <w:p w:rsidR="00C52F98" w:rsidRDefault="00C52F98" w:rsidP="00C52F98">
      <w:pPr>
        <w:pStyle w:val="Programkod"/>
      </w:pPr>
      <w:r>
        <w:tab/>
        <w:t>mPImpl-&gt;mFilename = filename;</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void StrOutLib::write(const std::string data)</w:t>
      </w:r>
    </w:p>
    <w:p w:rsidR="00C52F98" w:rsidRDefault="00C52F98" w:rsidP="00C52F98">
      <w:pPr>
        <w:pStyle w:val="Programkod"/>
      </w:pPr>
      <w:r>
        <w:t>{</w:t>
      </w:r>
    </w:p>
    <w:p w:rsidR="00C52F98" w:rsidRDefault="00C52F98" w:rsidP="00C52F98">
      <w:pPr>
        <w:pStyle w:val="Programkod"/>
      </w:pPr>
      <w:r>
        <w:tab/>
        <w:t>mPImpl-&gt;mBuffer += data;</w:t>
      </w:r>
    </w:p>
    <w:p w:rsidR="00C52F98" w:rsidRDefault="00C52F98" w:rsidP="00C52F98">
      <w:pPr>
        <w:pStyle w:val="Programkod"/>
      </w:pPr>
      <w:r>
        <w:tab/>
        <w:t>mPImpl-&gt;write();</w:t>
      </w:r>
    </w:p>
    <w:p w:rsidR="00C52F98" w:rsidRDefault="00C52F98" w:rsidP="00C52F98">
      <w:pPr>
        <w:pStyle w:val="Programkod"/>
      </w:pPr>
      <w:r>
        <w:t>}</w:t>
      </w:r>
    </w:p>
    <w:p w:rsidR="00C52F98" w:rsidRDefault="00C52F98" w:rsidP="00C52F98">
      <w:pPr>
        <w:pStyle w:val="Programkod"/>
      </w:pPr>
    </w:p>
    <w:p w:rsidR="00C52F98" w:rsidRDefault="00C52F98" w:rsidP="00C52F98">
      <w:pPr>
        <w:pStyle w:val="Programkod"/>
      </w:pPr>
      <w:r>
        <w:t>void StrOutLib::setOutputDevice(StrOutLib::OutputDevice device)</w:t>
      </w:r>
    </w:p>
    <w:p w:rsidR="00C52F98" w:rsidRDefault="00C52F98" w:rsidP="00C52F98">
      <w:pPr>
        <w:pStyle w:val="Programkod"/>
      </w:pPr>
      <w:r>
        <w:t>{</w:t>
      </w:r>
    </w:p>
    <w:p w:rsidR="00C52F98" w:rsidRDefault="00C52F98" w:rsidP="00C52F98">
      <w:pPr>
        <w:pStyle w:val="Programkod"/>
      </w:pPr>
      <w:r>
        <w:tab/>
        <w:t>mPImpl-&gt;mOutDev = device;</w:t>
      </w:r>
    </w:p>
    <w:p w:rsidR="00917622" w:rsidRPr="006F3DF1" w:rsidRDefault="00C52F98" w:rsidP="006F3DF1">
      <w:pPr>
        <w:pStyle w:val="ProgramkodLast"/>
      </w:pPr>
      <w:r>
        <w:t>}</w:t>
      </w:r>
    </w:p>
    <w:p w:rsidR="00A112DC" w:rsidRDefault="00A112DC" w:rsidP="00A112DC">
      <w:pPr>
        <w:pStyle w:val="Heading3"/>
      </w:pPr>
      <w:r>
        <w:t>Körexempel</w:t>
      </w:r>
    </w:p>
    <w:p w:rsidR="00917622" w:rsidRPr="00917622" w:rsidRDefault="00917622" w:rsidP="00917622">
      <w:r w:rsidRPr="00917622">
        <w:t>När exempelkoden körs skrivs följande ut till konsolfönstret</w:t>
      </w:r>
      <w:r>
        <w:t xml:space="preserve"> (om det är standard out):</w:t>
      </w:r>
    </w:p>
    <w:p w:rsidR="00917622" w:rsidRDefault="00917622" w:rsidP="00917622">
      <w:pPr>
        <w:pStyle w:val="Programkod"/>
      </w:pPr>
      <w:r w:rsidRPr="00917622">
        <w:t>Console is the default output device</w:t>
      </w:r>
    </w:p>
    <w:p w:rsidR="00917622" w:rsidRDefault="00917622" w:rsidP="00917622">
      <w:r w:rsidRPr="00917622">
        <w:t>Följande skrivs till filen test1.txt:</w:t>
      </w:r>
    </w:p>
    <w:p w:rsidR="00917622" w:rsidRPr="004A1CB8" w:rsidRDefault="00917622" w:rsidP="00917622">
      <w:pPr>
        <w:pStyle w:val="Programkod"/>
      </w:pPr>
      <w:r w:rsidRPr="004A1CB8">
        <w:t>Writing to a file.</w:t>
      </w:r>
    </w:p>
    <w:p w:rsidR="00917622" w:rsidRPr="004A1CB8" w:rsidRDefault="00917622" w:rsidP="00917622">
      <w:pPr>
        <w:rPr>
          <w:lang w:val="en-US"/>
        </w:rPr>
      </w:pPr>
      <w:r w:rsidRPr="004A1CB8">
        <w:rPr>
          <w:lang w:val="en-US"/>
        </w:rPr>
        <w:t>Följande skrivs till filen test2.txt:</w:t>
      </w:r>
    </w:p>
    <w:p w:rsidR="00917622" w:rsidRPr="004A1CB8" w:rsidRDefault="00B541EE" w:rsidP="00917622">
      <w:pPr>
        <w:pStyle w:val="Programkod"/>
      </w:pPr>
      <w:r w:rsidRPr="004A1CB8">
        <w:t xml:space="preserve">Writing </w:t>
      </w:r>
      <w:r w:rsidR="00917622" w:rsidRPr="004A1CB8">
        <w:t xml:space="preserve">to </w:t>
      </w:r>
      <w:r w:rsidRPr="004A1CB8">
        <w:t>another file</w:t>
      </w:r>
      <w:r w:rsidR="00917622" w:rsidRPr="004A1CB8">
        <w:t>.</w:t>
      </w:r>
    </w:p>
    <w:p w:rsidR="00826AF9" w:rsidRPr="00917622" w:rsidRDefault="00826AF9" w:rsidP="00826AF9">
      <w:r>
        <w:t xml:space="preserve">Vilket visar att biblioteket går att använda både för </w:t>
      </w:r>
      <w:r w:rsidR="00593977">
        <w:t>utskrift till konsol och till olika filer.</w:t>
      </w:r>
    </w:p>
    <w:p w:rsidR="00A112DC" w:rsidRPr="001569BE" w:rsidRDefault="00A112DC" w:rsidP="00A112DC">
      <w:pPr>
        <w:pStyle w:val="Heading3"/>
      </w:pPr>
      <w:r>
        <w:t>Analys</w:t>
      </w:r>
    </w:p>
    <w:p w:rsidR="00A112DC" w:rsidRDefault="00C323A7" w:rsidP="00A112DC">
      <w:r>
        <w:t>Biblioteket som utgör</w:t>
      </w:r>
      <w:r w:rsidR="00F14FE0">
        <w:t xml:space="preserve"> lösningen kan enkelt användas av olika program</w:t>
      </w:r>
      <w:r>
        <w:t xml:space="preserve"> för att skriva text både </w:t>
      </w:r>
      <w:r w:rsidR="00F14FE0">
        <w:t xml:space="preserve">till </w:t>
      </w:r>
      <w:r>
        <w:t xml:space="preserve">filer och </w:t>
      </w:r>
      <w:r w:rsidR="00F14FE0">
        <w:t xml:space="preserve">till </w:t>
      </w:r>
      <w:r>
        <w:t xml:space="preserve">konsol. </w:t>
      </w:r>
      <w:r w:rsidR="001300D8">
        <w:t>Isoleringen av implementationen</w:t>
      </w:r>
      <w:r>
        <w:t xml:space="preserve"> gör att</w:t>
      </w:r>
      <w:r w:rsidR="001300D8">
        <w:t xml:space="preserve"> så länge </w:t>
      </w:r>
      <w:r>
        <w:t>gränssnittet förblir detsamma, kan biblioteket ändras utan att kod som beror på det behöver kompileras om, någ</w:t>
      </w:r>
      <w:r w:rsidR="001300D8">
        <w:t>ot som är mycket fördelaktigt för ett kod</w:t>
      </w:r>
      <w:r>
        <w:t>bibliotek.</w:t>
      </w:r>
    </w:p>
    <w:p w:rsidR="001300D8" w:rsidRPr="00A112DC" w:rsidRDefault="001300D8" w:rsidP="00A112DC">
      <w:r>
        <w:t>En</w:t>
      </w:r>
      <w:r w:rsidR="00ED3858">
        <w:t xml:space="preserve"> möjlig</w:t>
      </w:r>
      <w:r>
        <w:t xml:space="preserve"> nackdel med lösningen att prestandan för filskrivning </w:t>
      </w:r>
      <w:r w:rsidR="00ED3858">
        <w:t>kan vara dålig då filströmmen öppnas och strängs för varje skrivning. Om detta är ett problem går det dock, på grund av den isolerade implementationen, att optimera biblioteket utan att bryta binärkompatibilitet med tidigare versioner.</w:t>
      </w:r>
    </w:p>
    <w:p w:rsidR="00015F14" w:rsidRDefault="00015F14">
      <w:pPr>
        <w:spacing w:before="0"/>
        <w:jc w:val="left"/>
        <w:rPr>
          <w:rFonts w:ascii="Arial" w:hAnsi="Arial" w:cs="Arial"/>
          <w:b/>
          <w:bCs/>
          <w:iCs/>
          <w:sz w:val="32"/>
          <w:szCs w:val="28"/>
        </w:rPr>
      </w:pPr>
      <w:r>
        <w:br w:type="page"/>
      </w:r>
    </w:p>
    <w:p w:rsidR="001569BE" w:rsidRDefault="00082F77" w:rsidP="001569BE">
      <w:pPr>
        <w:pStyle w:val="Heading2"/>
      </w:pPr>
      <w:bookmarkStart w:id="5" w:name="_Toc404621551"/>
      <w:r>
        <w:t>Kontrakt</w:t>
      </w:r>
      <w:bookmarkEnd w:id="5"/>
    </w:p>
    <w:p w:rsidR="00A112DC" w:rsidRDefault="00A112DC" w:rsidP="00A112DC">
      <w:pPr>
        <w:pStyle w:val="Heading3"/>
      </w:pPr>
      <w:r>
        <w:t>Problem</w:t>
      </w:r>
    </w:p>
    <w:p w:rsidR="00015F14" w:rsidRPr="00015F14" w:rsidRDefault="00015F14" w:rsidP="00015F14">
      <w:r>
        <w:t>Ett program behöver kunna representera o</w:t>
      </w:r>
      <w:r w:rsidR="00801B38">
        <w:t xml:space="preserve">ch hantera </w:t>
      </w:r>
      <w:r w:rsidR="00453F50">
        <w:t>vek</w:t>
      </w:r>
      <w:r w:rsidR="00F0597C">
        <w:t>torer av n längd</w:t>
      </w:r>
      <w:r w:rsidR="00801B38">
        <w:t xml:space="preserve">. </w:t>
      </w:r>
      <w:r w:rsidR="00F0597C">
        <w:t>Vektorerna skall kunna adderas, subtraheras och jämnföras med varandra,</w:t>
      </w:r>
      <w:r w:rsidR="00075CE9">
        <w:t xml:space="preserve"> samt</w:t>
      </w:r>
      <w:r w:rsidR="00F0597C">
        <w:t xml:space="preserve"> multipliceras med en skalär</w:t>
      </w:r>
      <w:r w:rsidR="00075CE9">
        <w:t xml:space="preserve">. Det ska även gå att ta skalärprodukten av </w:t>
      </w:r>
      <w:r w:rsidR="000250C7">
        <w:t>två vektorer.</w:t>
      </w:r>
    </w:p>
    <w:p w:rsidR="00A112DC" w:rsidRDefault="00A112DC" w:rsidP="00A112DC">
      <w:pPr>
        <w:pStyle w:val="Heading3"/>
      </w:pPr>
      <w:r>
        <w:t>Design</w:t>
      </w:r>
    </w:p>
    <w:p w:rsidR="002055A1" w:rsidRDefault="00732637" w:rsidP="00732637">
      <w:r>
        <w:t xml:space="preserve">Jag valde att lösa problemet med en vektorklass Vector där de olika operationerna implementerats som operatorer på klassen. För att tillgodose att klassen fungerar </w:t>
      </w:r>
      <w:r w:rsidR="00A05F10">
        <w:t xml:space="preserve">och används </w:t>
      </w:r>
      <w:r>
        <w:t>som den ska använde jag i varje funktion assert-satser för att kontrollera previllkor, postvillkor samt invariant.</w:t>
      </w:r>
      <w:r w:rsidR="002055A1">
        <w:t xml:space="preserve"> </w:t>
      </w:r>
    </w:p>
    <w:p w:rsidR="0071726A" w:rsidRDefault="00D66A9D" w:rsidP="00732637">
      <w:r>
        <w:t>Vek</w:t>
      </w:r>
      <w:r w:rsidR="002055A1">
        <w:t>torklassen beror enbart på ostream</w:t>
      </w:r>
      <w:r w:rsidR="00D16750">
        <w:t xml:space="preserve"> och cassert</w:t>
      </w:r>
      <w:r w:rsidR="002055A1">
        <w:t>,</w:t>
      </w:r>
      <w:r w:rsidR="00D16750">
        <w:t xml:space="preserve"> den förstnämnda</w:t>
      </w:r>
      <w:r w:rsidR="002055A1">
        <w:t xml:space="preserve"> för stöd av &lt;&lt; operatorn så att en vektor enkelt kan skrivas ut, och </w:t>
      </w:r>
      <w:r w:rsidR="00D16750">
        <w:t>den senare</w:t>
      </w:r>
      <w:r w:rsidR="002055A1">
        <w:t xml:space="preserve"> för kontroll av kontrakt under debugging. Att klassen har minimala beroenden </w:t>
      </w:r>
      <w:r w:rsidR="007653A3">
        <w:t xml:space="preserve">syns i klassdiagrammet i </w:t>
      </w:r>
      <w:r w:rsidR="006F250A">
        <w:t>figur 6</w:t>
      </w:r>
      <w:r w:rsidR="007653A3">
        <w:t>.</w:t>
      </w:r>
    </w:p>
    <w:p w:rsidR="007653A3" w:rsidRDefault="007653A3" w:rsidP="007653A3">
      <w:pPr>
        <w:pStyle w:val="Figur"/>
      </w:pPr>
      <w:r>
        <w:rPr>
          <w:noProof/>
          <w:lang w:eastAsia="sv-SE"/>
        </w:rPr>
        <w:drawing>
          <wp:inline distT="0" distB="0" distL="0" distR="0" wp14:anchorId="32385364" wp14:editId="35E3EC29">
            <wp:extent cx="1095375" cy="744220"/>
            <wp:effectExtent l="0" t="0" r="9525" b="0"/>
            <wp:docPr id="2" name="Picture 2" descr="\\hsnas3\StudentHome\2013\a13adana\Documents\mjukkomp_da327g\1_3_Vector\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nas3\StudentHome\2013\a13adana\Documents\mjukkomp_da327g\1_3_Vector\k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744220"/>
                    </a:xfrm>
                    <a:prstGeom prst="rect">
                      <a:avLst/>
                    </a:prstGeom>
                    <a:noFill/>
                    <a:ln>
                      <a:noFill/>
                    </a:ln>
                  </pic:spPr>
                </pic:pic>
              </a:graphicData>
            </a:graphic>
          </wp:inline>
        </w:drawing>
      </w:r>
    </w:p>
    <w:p w:rsidR="007653A3" w:rsidRPr="007653A3" w:rsidRDefault="006F250A" w:rsidP="00240BB0">
      <w:pPr>
        <w:pStyle w:val="Figurtext"/>
      </w:pPr>
      <w:r>
        <w:t>Figur 6</w:t>
      </w:r>
      <w:r w:rsidR="00D16750">
        <w:t>, k</w:t>
      </w:r>
      <w:r w:rsidR="007653A3">
        <w:t>lassdiagram för Vector.</w:t>
      </w:r>
    </w:p>
    <w:p w:rsidR="00A05F10" w:rsidRDefault="00A05F10" w:rsidP="00732637">
      <w:r>
        <w:t xml:space="preserve">I example.cpp finns exempelkod som visar hur klassen </w:t>
      </w:r>
      <w:r w:rsidR="009B6EDE">
        <w:t>kan användas</w:t>
      </w:r>
      <w:r>
        <w:t>.</w:t>
      </w:r>
      <w:r w:rsidR="00484DA7">
        <w:t xml:space="preserve"> Klassdiagrammet i </w:t>
      </w:r>
      <w:r w:rsidR="006F250A">
        <w:t>figur 7</w:t>
      </w:r>
      <w:r w:rsidR="00484DA7">
        <w:t xml:space="preserve"> visar hur exempelkoden använder </w:t>
      </w:r>
      <w:r w:rsidR="004674A4">
        <w:t>Vector</w:t>
      </w:r>
      <w:r w:rsidR="00484DA7">
        <w:t>.</w:t>
      </w:r>
    </w:p>
    <w:p w:rsidR="00D16750" w:rsidRDefault="00D16750" w:rsidP="00D16750">
      <w:pPr>
        <w:pStyle w:val="Figur"/>
      </w:pPr>
      <w:r>
        <w:rPr>
          <w:noProof/>
          <w:lang w:eastAsia="sv-SE"/>
        </w:rPr>
        <w:drawing>
          <wp:inline distT="0" distB="0" distL="0" distR="0" wp14:anchorId="03E7A9A7" wp14:editId="69642D74">
            <wp:extent cx="1010285" cy="1743710"/>
            <wp:effectExtent l="0" t="0" r="0" b="8890"/>
            <wp:docPr id="5" name="Picture 5" descr="\\hsnas3\StudentHome\2013\a13adana\Documents\mjukkomp_da327g\1_3_Vector\k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nas3\StudentHome\2013\a13adana\Documents\mjukkomp_da327g\1_3_Vector\komponent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0285" cy="1743710"/>
                    </a:xfrm>
                    <a:prstGeom prst="rect">
                      <a:avLst/>
                    </a:prstGeom>
                    <a:noFill/>
                    <a:ln>
                      <a:noFill/>
                    </a:ln>
                  </pic:spPr>
                </pic:pic>
              </a:graphicData>
            </a:graphic>
          </wp:inline>
        </w:drawing>
      </w:r>
    </w:p>
    <w:p w:rsidR="00D16750" w:rsidRPr="00D16750" w:rsidRDefault="006F250A" w:rsidP="00240BB0">
      <w:pPr>
        <w:pStyle w:val="Figurtext"/>
      </w:pPr>
      <w:r>
        <w:t>Figur 7</w:t>
      </w:r>
      <w:r w:rsidR="00D16750">
        <w:t xml:space="preserve">, </w:t>
      </w:r>
      <w:r w:rsidR="00D16750" w:rsidRPr="00240BB0">
        <w:t>komponentdiagram</w:t>
      </w:r>
      <w:r w:rsidR="00D16750">
        <w:t xml:space="preserve"> för klassen Vector med exempelkod.</w:t>
      </w:r>
    </w:p>
    <w:p w:rsidR="004674A4" w:rsidRDefault="004674A4">
      <w:pPr>
        <w:spacing w:before="0"/>
        <w:jc w:val="left"/>
        <w:rPr>
          <w:rFonts w:ascii="Arial" w:hAnsi="Arial" w:cs="Arial"/>
          <w:b/>
          <w:bCs/>
          <w:sz w:val="28"/>
          <w:szCs w:val="26"/>
        </w:rPr>
      </w:pPr>
      <w:r>
        <w:br w:type="page"/>
      </w:r>
    </w:p>
    <w:p w:rsidR="00A112DC" w:rsidRDefault="00A112DC" w:rsidP="00A112DC">
      <w:pPr>
        <w:pStyle w:val="Heading3"/>
      </w:pPr>
      <w:r>
        <w:t>Kod</w:t>
      </w:r>
    </w:p>
    <w:p w:rsidR="004674A4" w:rsidRPr="00182817" w:rsidRDefault="004674A4" w:rsidP="004674A4">
      <w:pPr>
        <w:pStyle w:val="Heading4"/>
        <w:rPr>
          <w:lang w:val="en-US"/>
        </w:rPr>
      </w:pPr>
      <w:r w:rsidRPr="00182817">
        <w:rPr>
          <w:lang w:val="en-US"/>
        </w:rPr>
        <w:t>example.cpp</w:t>
      </w:r>
    </w:p>
    <w:p w:rsidR="004674A4" w:rsidRDefault="004674A4" w:rsidP="004674A4">
      <w:pPr>
        <w:pStyle w:val="ProgramkodFirst"/>
      </w:pPr>
      <w:r>
        <w:t>#include "Vector.h"</w:t>
      </w:r>
    </w:p>
    <w:p w:rsidR="004674A4" w:rsidRDefault="004674A4" w:rsidP="004674A4">
      <w:pPr>
        <w:pStyle w:val="ProgramkodLast"/>
      </w:pPr>
      <w:r>
        <w:t>#include &lt;iostream&gt;</w:t>
      </w:r>
    </w:p>
    <w:p w:rsidR="00721AE8" w:rsidRDefault="00721AE8" w:rsidP="00721AE8">
      <w:pPr>
        <w:pStyle w:val="ProgramkodLast"/>
        <w:ind w:left="0"/>
      </w:pPr>
      <w:r>
        <w:t xml:space="preserve"> </w:t>
      </w:r>
    </w:p>
    <w:p w:rsidR="004674A4" w:rsidRDefault="00721AE8" w:rsidP="00721AE8">
      <w:pPr>
        <w:pStyle w:val="ProgramkodLast"/>
        <w:ind w:left="0"/>
      </w:pPr>
      <w:r>
        <w:t xml:space="preserve"> </w:t>
      </w:r>
      <w:r w:rsidR="004674A4">
        <w:t>int main()</w:t>
      </w:r>
    </w:p>
    <w:p w:rsidR="004674A4" w:rsidRDefault="004674A4" w:rsidP="004674A4">
      <w:pPr>
        <w:pStyle w:val="ProgramkodLast"/>
      </w:pPr>
      <w:r>
        <w:t>{</w:t>
      </w:r>
    </w:p>
    <w:p w:rsidR="004674A4" w:rsidRDefault="004674A4" w:rsidP="004674A4">
      <w:pPr>
        <w:pStyle w:val="ProgramkodLast"/>
      </w:pPr>
      <w:r>
        <w:tab/>
        <w:t>double a[5] = {1,2,3,4,5};</w:t>
      </w:r>
    </w:p>
    <w:p w:rsidR="004674A4" w:rsidRDefault="004674A4" w:rsidP="004674A4">
      <w:pPr>
        <w:pStyle w:val="ProgramkodLast"/>
      </w:pPr>
      <w:r>
        <w:tab/>
        <w:t>double b[5] = {1,0,1,0,1};</w:t>
      </w:r>
    </w:p>
    <w:p w:rsidR="004674A4" w:rsidRDefault="004674A4" w:rsidP="004674A4">
      <w:pPr>
        <w:pStyle w:val="ProgramkodLast"/>
      </w:pPr>
      <w:r>
        <w:tab/>
        <w:t>double c[5] = {1,2,1,2,1};</w:t>
      </w:r>
    </w:p>
    <w:p w:rsidR="004674A4" w:rsidRDefault="004674A4" w:rsidP="004674A4">
      <w:pPr>
        <w:pStyle w:val="ProgramkodLast"/>
      </w:pPr>
      <w:r>
        <w:tab/>
        <w:t>Vector u(5, a);</w:t>
      </w:r>
    </w:p>
    <w:p w:rsidR="004674A4" w:rsidRDefault="004674A4" w:rsidP="004674A4">
      <w:pPr>
        <w:pStyle w:val="ProgramkodLast"/>
      </w:pPr>
      <w:r>
        <w:tab/>
        <w:t>Vector v(5, b);</w:t>
      </w:r>
    </w:p>
    <w:p w:rsidR="004674A4" w:rsidRDefault="004674A4" w:rsidP="004674A4">
      <w:pPr>
        <w:pStyle w:val="ProgramkodLast"/>
      </w:pPr>
      <w:r>
        <w:tab/>
        <w:t>Vector w(5, c);</w:t>
      </w:r>
    </w:p>
    <w:p w:rsidR="004674A4" w:rsidRDefault="004674A4" w:rsidP="004674A4">
      <w:pPr>
        <w:pStyle w:val="ProgramkodLast"/>
      </w:pPr>
    </w:p>
    <w:p w:rsidR="004674A4" w:rsidRDefault="004674A4" w:rsidP="004674A4">
      <w:pPr>
        <w:pStyle w:val="ProgramkodLast"/>
      </w:pPr>
      <w:r>
        <w:tab/>
        <w:t>std::cout &lt;&lt; "u: " &lt;&lt; u &lt;&lt; "\nv: " &lt;&lt; v &lt;&lt; "\nw: " &lt;&lt; w &lt;&lt; "\n";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std::cout &lt;&lt; "u + v = " &lt;&lt; u + v &lt;&lt; "\n";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std::cout &lt;&lt; "u * v = "&lt;&lt; u * v &lt;&lt; "\n";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std::cout &lt;&lt; "u - 2*v = "&lt;&lt; u - 2*v &lt;&lt; "\n";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u *= 2;</w:t>
      </w:r>
    </w:p>
    <w:p w:rsidR="004674A4" w:rsidRDefault="004674A4" w:rsidP="004674A4">
      <w:pPr>
        <w:pStyle w:val="ProgramkodLast"/>
      </w:pPr>
      <w:r>
        <w:tab/>
        <w:t>std::cout &lt;&lt; "u *= 2" &lt;&lt; "\nu: " &lt;&lt; u &lt;&lt;"\n";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v += w;</w:t>
      </w:r>
    </w:p>
    <w:p w:rsidR="004674A4" w:rsidRDefault="004674A4" w:rsidP="004674A4">
      <w:pPr>
        <w:pStyle w:val="ProgramkodLast"/>
      </w:pPr>
      <w:r>
        <w:tab/>
        <w:t>std::cout &lt;&lt; "v += w" &lt;&lt; "\nv: " &lt;&lt; v &lt;&lt;"\n";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 xml:space="preserve">w </w:t>
      </w:r>
      <w:r w:rsidR="00721AE8">
        <w:t>-</w:t>
      </w:r>
      <w:r>
        <w:t>= v;</w:t>
      </w:r>
    </w:p>
    <w:p w:rsidR="004674A4" w:rsidRDefault="004674A4" w:rsidP="004674A4">
      <w:pPr>
        <w:pStyle w:val="ProgramkodLast"/>
      </w:pPr>
      <w:r>
        <w:tab/>
        <w:t xml:space="preserve">std::cout &lt;&lt; "w </w:t>
      </w:r>
      <w:r w:rsidR="00721AE8">
        <w:t>-</w:t>
      </w:r>
      <w:r>
        <w:t>= v" &lt;&lt; "\nw: " &lt;&lt; w &lt;&lt;"\n";</w:t>
      </w:r>
    </w:p>
    <w:p w:rsidR="004674A4" w:rsidRDefault="004674A4" w:rsidP="004674A4">
      <w:pPr>
        <w:pStyle w:val="ProgramkodLast"/>
      </w:pPr>
      <w:r>
        <w:tab/>
        <w:t>std::cout &lt;&lt; "\n";</w:t>
      </w:r>
    </w:p>
    <w:p w:rsidR="004674A4" w:rsidRDefault="004674A4" w:rsidP="004674A4">
      <w:pPr>
        <w:pStyle w:val="ProgramkodLast"/>
      </w:pPr>
    </w:p>
    <w:p w:rsidR="004674A4" w:rsidRDefault="004674A4" w:rsidP="004674A4">
      <w:pPr>
        <w:pStyle w:val="ProgramkodLast"/>
      </w:pPr>
      <w:r>
        <w:tab/>
        <w:t>std::cin.get();</w:t>
      </w:r>
    </w:p>
    <w:p w:rsidR="004674A4" w:rsidRDefault="004674A4" w:rsidP="004674A4">
      <w:pPr>
        <w:pStyle w:val="ProgramkodLast"/>
      </w:pPr>
    </w:p>
    <w:p w:rsidR="004674A4" w:rsidRDefault="004674A4" w:rsidP="004674A4">
      <w:pPr>
        <w:pStyle w:val="ProgramkodLast"/>
      </w:pPr>
      <w:r>
        <w:tab/>
        <w:t>return 0;</w:t>
      </w:r>
    </w:p>
    <w:p w:rsidR="00721AE8" w:rsidRPr="008037CF" w:rsidRDefault="004674A4" w:rsidP="008037CF">
      <w:pPr>
        <w:pStyle w:val="ProgramkodLast"/>
      </w:pPr>
      <w:r>
        <w:t>}</w:t>
      </w:r>
    </w:p>
    <w:p w:rsidR="008037CF" w:rsidRDefault="008037CF">
      <w:pPr>
        <w:spacing w:before="0"/>
        <w:jc w:val="left"/>
        <w:rPr>
          <w:b/>
          <w:bCs/>
          <w:sz w:val="28"/>
          <w:szCs w:val="28"/>
          <w:lang w:val="en-US"/>
        </w:rPr>
      </w:pPr>
      <w:r>
        <w:rPr>
          <w:lang w:val="en-US"/>
        </w:rPr>
        <w:br w:type="page"/>
      </w:r>
    </w:p>
    <w:p w:rsidR="00A112DC" w:rsidRPr="004674A4" w:rsidRDefault="00182817" w:rsidP="00A112DC">
      <w:pPr>
        <w:pStyle w:val="Heading4"/>
        <w:rPr>
          <w:lang w:val="en-US"/>
        </w:rPr>
      </w:pPr>
      <w:r w:rsidRPr="004674A4">
        <w:rPr>
          <w:lang w:val="en-US"/>
        </w:rPr>
        <w:t>Vector</w:t>
      </w:r>
      <w:r w:rsidR="00A112DC" w:rsidRPr="004674A4">
        <w:rPr>
          <w:lang w:val="en-US"/>
        </w:rPr>
        <w:t>.h</w:t>
      </w:r>
    </w:p>
    <w:p w:rsidR="00182817" w:rsidRDefault="00182817" w:rsidP="00182817">
      <w:pPr>
        <w:pStyle w:val="ProgramkodFirst"/>
      </w:pPr>
      <w:r>
        <w:t>#ifndef VECTOR_H</w:t>
      </w:r>
    </w:p>
    <w:p w:rsidR="00DC5E81" w:rsidRDefault="00DC5E81" w:rsidP="00DC5E81">
      <w:pPr>
        <w:pStyle w:val="Programkod"/>
      </w:pPr>
      <w:r>
        <w:t>#define VECTOR_H</w:t>
      </w:r>
    </w:p>
    <w:p w:rsidR="00DC5E81" w:rsidRDefault="00DC5E81" w:rsidP="00DC5E81">
      <w:pPr>
        <w:pStyle w:val="Programkod"/>
      </w:pPr>
    </w:p>
    <w:p w:rsidR="00DC5E81" w:rsidRDefault="00DC5E81" w:rsidP="00DC5E81">
      <w:pPr>
        <w:pStyle w:val="Programkod"/>
      </w:pPr>
      <w:r>
        <w:t>#include &lt;iosfwd&gt;</w:t>
      </w:r>
    </w:p>
    <w:p w:rsidR="00DC5E81" w:rsidRDefault="00DC5E81" w:rsidP="00DC5E81">
      <w:pPr>
        <w:pStyle w:val="Programkod"/>
      </w:pPr>
    </w:p>
    <w:p w:rsidR="00DC5E81" w:rsidRDefault="00DC5E81" w:rsidP="00DC5E81">
      <w:pPr>
        <w:pStyle w:val="Programkod"/>
      </w:pPr>
      <w:r>
        <w:t>class Vector</w:t>
      </w:r>
    </w:p>
    <w:p w:rsidR="00DC5E81" w:rsidRDefault="00DC5E81" w:rsidP="00DC5E81">
      <w:pPr>
        <w:pStyle w:val="Programkod"/>
      </w:pPr>
      <w:r>
        <w:t>{</w:t>
      </w:r>
    </w:p>
    <w:p w:rsidR="00DC5E81" w:rsidRDefault="00DC5E81" w:rsidP="00DC5E81">
      <w:pPr>
        <w:pStyle w:val="Programkod"/>
      </w:pPr>
      <w:r>
        <w:t>public:</w:t>
      </w:r>
    </w:p>
    <w:p w:rsidR="00DC5E81" w:rsidRDefault="00DC5E81" w:rsidP="00DC5E81">
      <w:pPr>
        <w:pStyle w:val="Programkod"/>
      </w:pPr>
      <w:r>
        <w:tab/>
        <w:t>Vector(int length, const double values[]);</w:t>
      </w:r>
    </w:p>
    <w:p w:rsidR="00DC5E81" w:rsidRDefault="00DC5E81" w:rsidP="00DC5E81">
      <w:pPr>
        <w:pStyle w:val="Programkod"/>
      </w:pPr>
      <w:r>
        <w:tab/>
        <w:t>Vector(const Vector&amp;);</w:t>
      </w:r>
    </w:p>
    <w:p w:rsidR="00DC5E81" w:rsidRDefault="00DC5E81" w:rsidP="00DC5E81">
      <w:pPr>
        <w:pStyle w:val="Programkod"/>
      </w:pPr>
      <w:r>
        <w:tab/>
        <w:t>~Vector();</w:t>
      </w:r>
    </w:p>
    <w:p w:rsidR="00DC5E81" w:rsidRDefault="00DC5E81" w:rsidP="00DC5E81">
      <w:pPr>
        <w:pStyle w:val="Programkod"/>
      </w:pPr>
      <w:r>
        <w:tab/>
        <w:t>Vector&amp; operator=(const Vector &amp;rhs);</w:t>
      </w:r>
    </w:p>
    <w:p w:rsidR="00DC5E81" w:rsidRDefault="00DC5E81" w:rsidP="00DC5E81">
      <w:pPr>
        <w:pStyle w:val="Programkod"/>
      </w:pPr>
      <w:r>
        <w:tab/>
        <w:t>Vector&amp; operator+=(const Vector &amp;rhs);</w:t>
      </w:r>
    </w:p>
    <w:p w:rsidR="00DC5E81" w:rsidRDefault="00DC5E81" w:rsidP="00DC5E81">
      <w:pPr>
        <w:pStyle w:val="Programkod"/>
      </w:pPr>
      <w:r>
        <w:tab/>
        <w:t>Vector&amp; operator-=(const Vector &amp;rhs);</w:t>
      </w:r>
    </w:p>
    <w:p w:rsidR="00DC5E81" w:rsidRDefault="00DC5E81" w:rsidP="00DC5E81">
      <w:pPr>
        <w:pStyle w:val="Programkod"/>
      </w:pPr>
      <w:r>
        <w:tab/>
        <w:t>Vector&amp; operator*=(const double &amp;scalar);</w:t>
      </w:r>
    </w:p>
    <w:p w:rsidR="00DC5E81" w:rsidRDefault="00DC5E81" w:rsidP="00DC5E81">
      <w:pPr>
        <w:pStyle w:val="Programkod"/>
      </w:pPr>
      <w:r>
        <w:tab/>
        <w:t>const double &amp; operator[](int index) const; // For getting value</w:t>
      </w:r>
    </w:p>
    <w:p w:rsidR="00DC5E81" w:rsidRDefault="00DC5E81" w:rsidP="00DC5E81">
      <w:pPr>
        <w:pStyle w:val="Programkod"/>
      </w:pPr>
      <w:r>
        <w:tab/>
        <w:t>double &amp; operator[](int index); // For setting value</w:t>
      </w:r>
    </w:p>
    <w:p w:rsidR="00DC5E81" w:rsidRDefault="00DC5E81" w:rsidP="00DC5E81">
      <w:pPr>
        <w:pStyle w:val="Programkod"/>
      </w:pPr>
      <w:r>
        <w:tab/>
        <w:t>int length() const;</w:t>
      </w:r>
    </w:p>
    <w:p w:rsidR="00DC5E81" w:rsidRDefault="00DC5E81" w:rsidP="00DC5E81">
      <w:pPr>
        <w:pStyle w:val="Programkod"/>
      </w:pPr>
    </w:p>
    <w:p w:rsidR="00DC5E81" w:rsidRDefault="00DC5E81" w:rsidP="00DC5E81">
      <w:pPr>
        <w:pStyle w:val="Programkod"/>
      </w:pPr>
      <w:r>
        <w:t>private:</w:t>
      </w:r>
    </w:p>
    <w:p w:rsidR="00DC5E81" w:rsidRDefault="00DC5E81" w:rsidP="00DC5E81">
      <w:pPr>
        <w:pStyle w:val="Programkod"/>
      </w:pPr>
      <w:r>
        <w:tab/>
        <w:t>bool invariant() const;</w:t>
      </w:r>
    </w:p>
    <w:p w:rsidR="00DC5E81" w:rsidRDefault="00DC5E81" w:rsidP="00DC5E81">
      <w:pPr>
        <w:pStyle w:val="Programkod"/>
      </w:pPr>
      <w:r>
        <w:tab/>
        <w:t>double *mValues; // Pointer to array of mLength elements</w:t>
      </w:r>
    </w:p>
    <w:p w:rsidR="00DC5E81" w:rsidRDefault="00DC5E81" w:rsidP="00DC5E81">
      <w:pPr>
        <w:pStyle w:val="Programkod"/>
      </w:pPr>
      <w:r>
        <w:tab/>
        <w:t>const int mLength;</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Vector operator+(const Vector &amp;lhs, const Vector &amp;rhs);</w:t>
      </w:r>
    </w:p>
    <w:p w:rsidR="00DC5E81" w:rsidRDefault="00DC5E81" w:rsidP="00DC5E81">
      <w:pPr>
        <w:pStyle w:val="Programkod"/>
      </w:pPr>
      <w:r>
        <w:t>const Vector operator-(const Vector &amp;lhs, const Vector &amp;rhs);</w:t>
      </w:r>
    </w:p>
    <w:p w:rsidR="00DC5E81" w:rsidRDefault="00DC5E81" w:rsidP="00DC5E81">
      <w:pPr>
        <w:pStyle w:val="Programkod"/>
      </w:pPr>
      <w:r>
        <w:t>const double operator*(const Vector &amp;lhs, const Vector &amp;rhs); // Dot product</w:t>
      </w:r>
    </w:p>
    <w:p w:rsidR="00DC5E81" w:rsidRDefault="00DC5E81" w:rsidP="00DC5E81">
      <w:pPr>
        <w:pStyle w:val="Programkod"/>
      </w:pPr>
      <w:r>
        <w:t>const Vector operator*(const Vector &amp;vector, double scalar);</w:t>
      </w:r>
    </w:p>
    <w:p w:rsidR="00DC5E81" w:rsidRDefault="00DC5E81" w:rsidP="00DC5E81">
      <w:pPr>
        <w:pStyle w:val="Programkod"/>
      </w:pPr>
      <w:r>
        <w:t>const Vector operator*(double scalar, const Vector &amp;vector);</w:t>
      </w:r>
    </w:p>
    <w:p w:rsidR="00DC5E81" w:rsidRDefault="00DC5E81" w:rsidP="00DC5E81">
      <w:pPr>
        <w:pStyle w:val="Programkod"/>
      </w:pPr>
      <w:r>
        <w:t>bool operator==(const Vector &amp;lhs, const Vector &amp;rhs);</w:t>
      </w:r>
    </w:p>
    <w:p w:rsidR="00DC5E81" w:rsidRDefault="00DC5E81" w:rsidP="00DC5E81">
      <w:pPr>
        <w:pStyle w:val="Programkod"/>
      </w:pPr>
      <w:r>
        <w:t>bool operator!=(const Vector &amp;lhs, const Vector &amp;rhs);</w:t>
      </w:r>
    </w:p>
    <w:p w:rsidR="00182817" w:rsidRDefault="00DC5E81" w:rsidP="00DC5E81">
      <w:pPr>
        <w:pStyle w:val="Programkod"/>
      </w:pPr>
      <w:r>
        <w:t>std::ostream&amp; operator&lt;&lt;(std::ostream &amp;stream, const Vector &amp;vector); // Prints values to stream</w:t>
      </w:r>
    </w:p>
    <w:p w:rsidR="00DC5E81" w:rsidRDefault="00DC5E81" w:rsidP="00DC5E81">
      <w:pPr>
        <w:pStyle w:val="Programkod"/>
      </w:pPr>
    </w:p>
    <w:p w:rsidR="00182817" w:rsidRPr="008037CF" w:rsidRDefault="00182817" w:rsidP="008037CF">
      <w:pPr>
        <w:pStyle w:val="ProgramkodLast"/>
      </w:pPr>
      <w:r>
        <w:t>#endif VECTOR_H</w:t>
      </w:r>
    </w:p>
    <w:p w:rsidR="00182817" w:rsidRPr="004572DD" w:rsidRDefault="00182817" w:rsidP="00182817">
      <w:pPr>
        <w:pStyle w:val="Heading4"/>
        <w:rPr>
          <w:lang w:val="en-US"/>
        </w:rPr>
      </w:pPr>
      <w:r w:rsidRPr="004572DD">
        <w:rPr>
          <w:lang w:val="en-US"/>
        </w:rPr>
        <w:t>Vector.cpp</w:t>
      </w:r>
    </w:p>
    <w:p w:rsidR="00182817" w:rsidRDefault="00182817" w:rsidP="00182817">
      <w:pPr>
        <w:pStyle w:val="ProgramkodFirst"/>
      </w:pPr>
      <w:r>
        <w:t>#include "Vector.h"</w:t>
      </w:r>
    </w:p>
    <w:p w:rsidR="00DC5E81" w:rsidRDefault="00DC5E81" w:rsidP="00DC5E81">
      <w:pPr>
        <w:pStyle w:val="Programkod"/>
      </w:pPr>
    </w:p>
    <w:p w:rsidR="00DC5E81" w:rsidRDefault="00DC5E81" w:rsidP="00DC5E81">
      <w:pPr>
        <w:pStyle w:val="Programkod"/>
      </w:pPr>
      <w:r>
        <w:t>#include &lt;cassert&gt;</w:t>
      </w:r>
    </w:p>
    <w:p w:rsidR="00DC5E81" w:rsidRDefault="00DC5E81" w:rsidP="00DC5E81">
      <w:pPr>
        <w:pStyle w:val="Programkod"/>
      </w:pPr>
      <w:r>
        <w:t>#include &lt;ostream&gt;</w:t>
      </w:r>
    </w:p>
    <w:p w:rsidR="00DC5E81" w:rsidRDefault="00DC5E81" w:rsidP="00DC5E81">
      <w:pPr>
        <w:pStyle w:val="Programkod"/>
      </w:pPr>
    </w:p>
    <w:p w:rsidR="00DC5E81" w:rsidRDefault="00DC5E81" w:rsidP="00DC5E81">
      <w:pPr>
        <w:pStyle w:val="Programkod"/>
      </w:pPr>
      <w:r>
        <w:t xml:space="preserve">namespace </w:t>
      </w:r>
    </w:p>
    <w:p w:rsidR="00DC5E81" w:rsidRDefault="00DC5E81" w:rsidP="00DC5E81">
      <w:pPr>
        <w:pStyle w:val="Programkod"/>
      </w:pPr>
      <w:r>
        <w:t>{</w:t>
      </w:r>
    </w:p>
    <w:p w:rsidR="00DC5E81" w:rsidRDefault="00DC5E81" w:rsidP="00DC5E81">
      <w:pPr>
        <w:pStyle w:val="Programkod"/>
      </w:pPr>
      <w:r>
        <w:t>// Helper function to copy all values of one Vector to another</w:t>
      </w:r>
    </w:p>
    <w:p w:rsidR="00DC5E81" w:rsidRDefault="00DC5E81" w:rsidP="00DC5E81">
      <w:pPr>
        <w:pStyle w:val="Programkod"/>
      </w:pPr>
      <w:r>
        <w:tab/>
        <w:t>void copyValues(const Vector &amp; source, Vector &amp; target)</w:t>
      </w:r>
    </w:p>
    <w:p w:rsidR="00DC5E81" w:rsidRDefault="00DC5E81" w:rsidP="00DC5E81">
      <w:pPr>
        <w:pStyle w:val="Programkod"/>
      </w:pPr>
      <w:r>
        <w:tab/>
        <w:t>{</w:t>
      </w:r>
    </w:p>
    <w:p w:rsidR="00DC5E81" w:rsidRDefault="00DC5E81" w:rsidP="00DC5E81">
      <w:pPr>
        <w:pStyle w:val="Programkod"/>
      </w:pPr>
      <w:r>
        <w:tab/>
      </w:r>
      <w:r>
        <w:tab/>
        <w:t>assert(source.length() == target.length());</w:t>
      </w:r>
    </w:p>
    <w:p w:rsidR="00DC5E81" w:rsidRDefault="00DC5E81" w:rsidP="00DC5E81">
      <w:pPr>
        <w:pStyle w:val="Programkod"/>
      </w:pPr>
      <w:r>
        <w:tab/>
      </w:r>
      <w:r>
        <w:tab/>
        <w:t>for (int i = 0; i &lt; source.length(); ++i)</w:t>
      </w:r>
    </w:p>
    <w:p w:rsidR="00DC5E81" w:rsidRDefault="00DC5E81" w:rsidP="00DC5E81">
      <w:pPr>
        <w:pStyle w:val="Programkod"/>
      </w:pPr>
      <w:r>
        <w:tab/>
      </w:r>
      <w:r>
        <w:tab/>
        <w:t>{</w:t>
      </w:r>
    </w:p>
    <w:p w:rsidR="00DC5E81" w:rsidRDefault="00DC5E81" w:rsidP="00DC5E81">
      <w:pPr>
        <w:pStyle w:val="Programkod"/>
      </w:pPr>
      <w:r>
        <w:tab/>
      </w:r>
      <w:r>
        <w:tab/>
      </w:r>
      <w:r>
        <w:tab/>
        <w:t>target[i] = source[i];</w:t>
      </w:r>
    </w:p>
    <w:p w:rsidR="00DC5E81" w:rsidRDefault="00DC5E81" w:rsidP="00DC5E81">
      <w:pPr>
        <w:pStyle w:val="Programkod"/>
      </w:pPr>
      <w:r>
        <w:tab/>
      </w:r>
      <w:r>
        <w:tab/>
        <w:t>}</w:t>
      </w:r>
    </w:p>
    <w:p w:rsidR="00DC5E81" w:rsidRDefault="00DC5E81" w:rsidP="00DC5E81">
      <w:pPr>
        <w:pStyle w:val="Programkod"/>
      </w:pPr>
      <w:r>
        <w:tab/>
      </w:r>
      <w:r>
        <w:tab/>
        <w:t>assert(source[0] == target[0]);</w:t>
      </w:r>
    </w:p>
    <w:p w:rsidR="00DC5E81" w:rsidRDefault="00DC5E81" w:rsidP="00DC5E81">
      <w:pPr>
        <w:pStyle w:val="Programkod"/>
      </w:pPr>
      <w:r>
        <w:tab/>
      </w:r>
      <w:r>
        <w:tab/>
        <w:t>assert(source[target.length()-1] == target[source.length()-1]);</w:t>
      </w:r>
    </w:p>
    <w:p w:rsidR="00DC5E81" w:rsidRDefault="00DC5E81" w:rsidP="00DC5E81">
      <w:pPr>
        <w:pStyle w:val="Programkod"/>
      </w:pPr>
      <w:r>
        <w:tab/>
        <w: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Vector::Vector(const int length, const double values[])</w:t>
      </w:r>
    </w:p>
    <w:p w:rsidR="00DC5E81" w:rsidRDefault="00DC5E81" w:rsidP="00DC5E81">
      <w:pPr>
        <w:pStyle w:val="Programkod"/>
      </w:pPr>
      <w:r>
        <w:tab/>
        <w:t>: mLength(length), mValues(new double[length])</w:t>
      </w:r>
    </w:p>
    <w:p w:rsidR="00DC5E81" w:rsidRDefault="00DC5E81" w:rsidP="00DC5E81">
      <w:pPr>
        <w:pStyle w:val="Programkod"/>
      </w:pPr>
      <w:r>
        <w:t>{</w:t>
      </w:r>
    </w:p>
    <w:p w:rsidR="00DC5E81" w:rsidRDefault="00DC5E81" w:rsidP="00DC5E81">
      <w:pPr>
        <w:pStyle w:val="Programkod"/>
      </w:pPr>
      <w:r>
        <w:tab/>
        <w:t>assert(length &gt; 0);</w:t>
      </w:r>
    </w:p>
    <w:p w:rsidR="00DC5E81" w:rsidRDefault="00DC5E81" w:rsidP="00DC5E81">
      <w:pPr>
        <w:pStyle w:val="Programkod"/>
      </w:pPr>
    </w:p>
    <w:p w:rsidR="00DC5E81" w:rsidRDefault="00DC5E81" w:rsidP="00DC5E81">
      <w:pPr>
        <w:pStyle w:val="Programkod"/>
      </w:pPr>
      <w:r>
        <w:tab/>
        <w:t>for(int i = 0; i &lt; mLength; ++i)</w:t>
      </w:r>
    </w:p>
    <w:p w:rsidR="00DC5E81" w:rsidRDefault="00DC5E81" w:rsidP="00DC5E81">
      <w:pPr>
        <w:pStyle w:val="Programkod"/>
      </w:pPr>
      <w:r>
        <w:tab/>
        <w:t>{</w:t>
      </w:r>
    </w:p>
    <w:p w:rsidR="00DC5E81" w:rsidRDefault="00DC5E81" w:rsidP="00DC5E81">
      <w:pPr>
        <w:pStyle w:val="Programkod"/>
      </w:pPr>
      <w:r>
        <w:tab/>
      </w:r>
      <w:r>
        <w:tab/>
        <w:t>mValues[i] = values[i];</w:t>
      </w:r>
    </w:p>
    <w:p w:rsidR="00DC5E81" w:rsidRDefault="00DC5E81" w:rsidP="00DC5E81">
      <w:pPr>
        <w:pStyle w:val="Programkod"/>
      </w:pPr>
      <w:r>
        <w:tab/>
        <w:t>}</w:t>
      </w:r>
    </w:p>
    <w:p w:rsidR="00DC5E81" w:rsidRDefault="00DC5E81" w:rsidP="00DC5E81">
      <w:pPr>
        <w:pStyle w:val="Programkod"/>
      </w:pPr>
    </w:p>
    <w:p w:rsidR="00DC5E81" w:rsidRDefault="00DC5E81" w:rsidP="00DC5E81">
      <w:pPr>
        <w:pStyle w:val="Programkod"/>
      </w:pPr>
      <w:r>
        <w:tab/>
        <w:t>assert(mValues[0] == values[0]);</w:t>
      </w:r>
    </w:p>
    <w:p w:rsidR="00DC5E81" w:rsidRDefault="00DC5E81" w:rsidP="00DC5E81">
      <w:pPr>
        <w:pStyle w:val="Programkod"/>
      </w:pPr>
      <w:r>
        <w:tab/>
        <w:t>assert(mValues[mLength-1] == values[length-1]);</w:t>
      </w:r>
    </w:p>
    <w:p w:rsidR="00DC5E81" w:rsidRDefault="00DC5E81" w:rsidP="00DC5E81">
      <w:pPr>
        <w:pStyle w:val="Programkod"/>
      </w:pPr>
      <w:r>
        <w:tab/>
        <w:t>assert(invariant());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Vector::Vector(const Vector&amp; vector)</w:t>
      </w:r>
    </w:p>
    <w:p w:rsidR="00DC5E81" w:rsidRDefault="00DC5E81" w:rsidP="00DC5E81">
      <w:pPr>
        <w:pStyle w:val="Programkod"/>
      </w:pPr>
      <w:r>
        <w:tab/>
        <w:t>: mLength(vector.mLength), mValues(new double[vector.mLength])</w:t>
      </w:r>
    </w:p>
    <w:p w:rsidR="00DC5E81" w:rsidRDefault="00DC5E81" w:rsidP="00DC5E81">
      <w:pPr>
        <w:pStyle w:val="Programkod"/>
      </w:pPr>
      <w:r>
        <w:t>{</w:t>
      </w:r>
    </w:p>
    <w:p w:rsidR="00DC5E81" w:rsidRDefault="00DC5E81" w:rsidP="00DC5E81">
      <w:pPr>
        <w:pStyle w:val="Programkod"/>
      </w:pPr>
      <w:r>
        <w:tab/>
        <w:t>assert(mLength &gt; 0);</w:t>
      </w:r>
    </w:p>
    <w:p w:rsidR="00DC5E81" w:rsidRDefault="00DC5E81" w:rsidP="00DC5E81">
      <w:pPr>
        <w:pStyle w:val="Programkod"/>
      </w:pPr>
    </w:p>
    <w:p w:rsidR="00DC5E81" w:rsidRDefault="00DC5E81" w:rsidP="00DC5E81">
      <w:pPr>
        <w:pStyle w:val="Programkod"/>
      </w:pPr>
      <w:r>
        <w:tab/>
        <w:t>copyValues(vector, *this);</w:t>
      </w:r>
    </w:p>
    <w:p w:rsidR="00DC5E81" w:rsidRDefault="00DC5E81" w:rsidP="00DC5E81">
      <w:pPr>
        <w:pStyle w:val="Programkod"/>
      </w:pPr>
    </w:p>
    <w:p w:rsidR="00DC5E81" w:rsidRDefault="00DC5E81" w:rsidP="00DC5E81">
      <w:pPr>
        <w:pStyle w:val="Programkod"/>
      </w:pPr>
      <w:r>
        <w:tab/>
        <w:t>assert(mValues[0] == vector.mValues[0]);</w:t>
      </w:r>
    </w:p>
    <w:p w:rsidR="00DC5E81" w:rsidRDefault="00DC5E81" w:rsidP="00DC5E81">
      <w:pPr>
        <w:pStyle w:val="Programkod"/>
      </w:pPr>
      <w:r>
        <w:tab/>
        <w:t>assert(mValues[vector.mLength-1] == vector.mValues[mLength-1]);</w:t>
      </w:r>
    </w:p>
    <w:p w:rsidR="00DC5E81" w:rsidRDefault="00DC5E81" w:rsidP="00DC5E81">
      <w:pPr>
        <w:pStyle w:val="Programkod"/>
      </w:pPr>
      <w:r>
        <w:tab/>
        <w:t>assert(invariant());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Vector::~Vector()</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delete mValues;</w:t>
      </w:r>
    </w:p>
    <w:p w:rsidR="00DC5E81" w:rsidRDefault="00DC5E81" w:rsidP="00DC5E81">
      <w:pPr>
        <w:pStyle w:val="Programkod"/>
      </w:pPr>
      <w:r>
        <w:tab/>
        <w:t>mValues = 0;</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Vector&amp; Vector::operator=(const Vector &amp;rhs)</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assert(rhs.length() == mLength);</w:t>
      </w:r>
    </w:p>
    <w:p w:rsidR="00DC5E81" w:rsidRDefault="00DC5E81" w:rsidP="00DC5E81">
      <w:pPr>
        <w:pStyle w:val="Programkod"/>
      </w:pPr>
    </w:p>
    <w:p w:rsidR="00DC5E81" w:rsidRDefault="00DC5E81" w:rsidP="00DC5E81">
      <w:pPr>
        <w:pStyle w:val="Programkod"/>
      </w:pPr>
      <w:r>
        <w:tab/>
        <w:t>copyValues(rhs, *this);</w:t>
      </w:r>
    </w:p>
    <w:p w:rsidR="00DC5E81" w:rsidRDefault="00DC5E81" w:rsidP="00DC5E81">
      <w:pPr>
        <w:pStyle w:val="Programkod"/>
      </w:pPr>
    </w:p>
    <w:p w:rsidR="00DC5E81" w:rsidRDefault="00DC5E81" w:rsidP="00DC5E81">
      <w:pPr>
        <w:pStyle w:val="Programkod"/>
      </w:pPr>
      <w:r>
        <w:tab/>
        <w:t>assert(mValues[0] == rhs[0]);</w:t>
      </w:r>
    </w:p>
    <w:p w:rsidR="00DC5E81" w:rsidRDefault="00DC5E81" w:rsidP="00DC5E81">
      <w:pPr>
        <w:pStyle w:val="Programkod"/>
      </w:pPr>
      <w:r>
        <w:tab/>
        <w:t>assert(mValues[rhs.length()-1] == rhs[mLength-1]);</w:t>
      </w:r>
    </w:p>
    <w:p w:rsidR="00DC5E81" w:rsidRDefault="00DC5E81" w:rsidP="00DC5E81">
      <w:pPr>
        <w:pStyle w:val="Programkod"/>
      </w:pPr>
      <w:r>
        <w:tab/>
        <w:t>assert(invariant());</w:t>
      </w:r>
    </w:p>
    <w:p w:rsidR="00DC5E81" w:rsidRDefault="00DC5E81" w:rsidP="00DC5E81">
      <w:pPr>
        <w:pStyle w:val="Programkod"/>
      </w:pPr>
      <w:r>
        <w:tab/>
        <w:t>return *this;</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Vector&amp; Vector::operator+=(const Vector &amp;rhs)</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assert(rhs.length() == mLength);</w:t>
      </w:r>
    </w:p>
    <w:p w:rsidR="00DC5E81" w:rsidRDefault="00DC5E81" w:rsidP="00DC5E81">
      <w:pPr>
        <w:pStyle w:val="Programkod"/>
      </w:pPr>
    </w:p>
    <w:p w:rsidR="00DC5E81" w:rsidRDefault="00DC5E81" w:rsidP="00DC5E81">
      <w:pPr>
        <w:pStyle w:val="Programkod"/>
      </w:pPr>
      <w:r>
        <w:tab/>
        <w:t>#ifndef NDEBUG</w:t>
      </w:r>
    </w:p>
    <w:p w:rsidR="00DC5E81" w:rsidRDefault="00DC5E81" w:rsidP="00DC5E81">
      <w:pPr>
        <w:pStyle w:val="Programkod"/>
      </w:pPr>
      <w:r>
        <w:tab/>
      </w:r>
      <w:r>
        <w:tab/>
        <w:t>double oldFirst = mValues[0];</w:t>
      </w:r>
    </w:p>
    <w:p w:rsidR="00DC5E81" w:rsidRDefault="00DC5E81" w:rsidP="00DC5E81">
      <w:pPr>
        <w:pStyle w:val="Programkod"/>
      </w:pPr>
      <w:r>
        <w:tab/>
      </w:r>
      <w:r>
        <w:tab/>
        <w:t>double oldLast = mValues[mLength-1];</w:t>
      </w:r>
    </w:p>
    <w:p w:rsidR="00DC5E81" w:rsidRDefault="00DC5E81" w:rsidP="00DC5E81">
      <w:pPr>
        <w:pStyle w:val="Programkod"/>
      </w:pPr>
      <w:r>
        <w:tab/>
        <w:t>#endif</w:t>
      </w:r>
    </w:p>
    <w:p w:rsidR="00DC5E81" w:rsidRDefault="00DC5E81" w:rsidP="00DC5E81">
      <w:pPr>
        <w:pStyle w:val="Programkod"/>
      </w:pPr>
    </w:p>
    <w:p w:rsidR="00DC5E81" w:rsidRDefault="00DC5E81" w:rsidP="00DC5E81">
      <w:pPr>
        <w:pStyle w:val="Programkod"/>
      </w:pPr>
      <w:r>
        <w:tab/>
        <w:t>for (int i = 0; i &lt; mLength; ++i)</w:t>
      </w:r>
    </w:p>
    <w:p w:rsidR="00DC5E81" w:rsidRDefault="00DC5E81" w:rsidP="00DC5E81">
      <w:pPr>
        <w:pStyle w:val="Programkod"/>
      </w:pPr>
      <w:r>
        <w:tab/>
        <w:t>{</w:t>
      </w:r>
    </w:p>
    <w:p w:rsidR="00DC5E81" w:rsidRDefault="00DC5E81" w:rsidP="00DC5E81">
      <w:pPr>
        <w:pStyle w:val="Programkod"/>
      </w:pPr>
      <w:r>
        <w:tab/>
      </w:r>
      <w:r>
        <w:tab/>
        <w:t>mValues[i] += rhs.mValues[i];</w:t>
      </w:r>
    </w:p>
    <w:p w:rsidR="00DC5E81" w:rsidRDefault="00DC5E81" w:rsidP="00DC5E81">
      <w:pPr>
        <w:pStyle w:val="Programkod"/>
      </w:pPr>
      <w:r>
        <w:tab/>
        <w:t>}</w:t>
      </w:r>
    </w:p>
    <w:p w:rsidR="00DC5E81" w:rsidRDefault="00DC5E81" w:rsidP="00DC5E81">
      <w:pPr>
        <w:pStyle w:val="Programkod"/>
      </w:pPr>
    </w:p>
    <w:p w:rsidR="00DC5E81" w:rsidRDefault="00DC5E81" w:rsidP="00DC5E81">
      <w:pPr>
        <w:pStyle w:val="Programkod"/>
      </w:pPr>
      <w:r>
        <w:tab/>
        <w:t>assert(mValues[0] == oldFirst + rhs.mValues[0]);</w:t>
      </w:r>
    </w:p>
    <w:p w:rsidR="00DC5E81" w:rsidRDefault="00DC5E81" w:rsidP="00DC5E81">
      <w:pPr>
        <w:pStyle w:val="Programkod"/>
      </w:pPr>
      <w:r>
        <w:tab/>
        <w:t>assert(mValues[rhs.length()-1] == oldLast + rhs.mValues[mLength-1]);</w:t>
      </w:r>
    </w:p>
    <w:p w:rsidR="00DC5E81" w:rsidRDefault="00DC5E81" w:rsidP="00DC5E81">
      <w:pPr>
        <w:pStyle w:val="Programkod"/>
      </w:pPr>
    </w:p>
    <w:p w:rsidR="00DC5E81" w:rsidRDefault="00DC5E81" w:rsidP="00DC5E81">
      <w:pPr>
        <w:pStyle w:val="Programkod"/>
      </w:pPr>
      <w:r>
        <w:tab/>
        <w:t>assert(invariant());</w:t>
      </w:r>
    </w:p>
    <w:p w:rsidR="00DC5E81" w:rsidRDefault="00DC5E81" w:rsidP="00DC5E81">
      <w:pPr>
        <w:pStyle w:val="Programkod"/>
      </w:pPr>
      <w:r>
        <w:tab/>
        <w:t>return *this;</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Vector&amp; Vector::operator-=(const Vector &amp;rhs)</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assert(rhs.length() == mLength);</w:t>
      </w:r>
    </w:p>
    <w:p w:rsidR="00DC5E81" w:rsidRDefault="00DC5E81" w:rsidP="00DC5E81">
      <w:pPr>
        <w:pStyle w:val="Programkod"/>
      </w:pPr>
    </w:p>
    <w:p w:rsidR="00DC5E81" w:rsidRDefault="00DC5E81" w:rsidP="00DC5E81">
      <w:pPr>
        <w:pStyle w:val="Programkod"/>
      </w:pPr>
      <w:r>
        <w:tab/>
        <w:t>#ifndef NDEBUG</w:t>
      </w:r>
    </w:p>
    <w:p w:rsidR="00DC5E81" w:rsidRDefault="00DC5E81" w:rsidP="00DC5E81">
      <w:pPr>
        <w:pStyle w:val="Programkod"/>
      </w:pPr>
      <w:r>
        <w:tab/>
      </w:r>
      <w:r>
        <w:tab/>
        <w:t>double oldFirst = mValues[0];</w:t>
      </w:r>
    </w:p>
    <w:p w:rsidR="00DC5E81" w:rsidRDefault="00DC5E81" w:rsidP="00DC5E81">
      <w:pPr>
        <w:pStyle w:val="Programkod"/>
      </w:pPr>
      <w:r>
        <w:tab/>
      </w:r>
      <w:r>
        <w:tab/>
        <w:t>double oldLast = mValues[mLength-1];</w:t>
      </w:r>
    </w:p>
    <w:p w:rsidR="00DC5E81" w:rsidRDefault="00DC5E81" w:rsidP="00DC5E81">
      <w:pPr>
        <w:pStyle w:val="Programkod"/>
      </w:pPr>
      <w:r>
        <w:tab/>
        <w:t>#endif</w:t>
      </w:r>
    </w:p>
    <w:p w:rsidR="00DC5E81" w:rsidRDefault="00DC5E81" w:rsidP="00DC5E81">
      <w:pPr>
        <w:pStyle w:val="Programkod"/>
      </w:pPr>
    </w:p>
    <w:p w:rsidR="00DC5E81" w:rsidRDefault="00DC5E81" w:rsidP="00DC5E81">
      <w:pPr>
        <w:pStyle w:val="Programkod"/>
      </w:pPr>
      <w:r>
        <w:tab/>
        <w:t>for (int i = 0; i &lt; mLength; ++i)</w:t>
      </w:r>
    </w:p>
    <w:p w:rsidR="00DC5E81" w:rsidRDefault="00DC5E81" w:rsidP="00DC5E81">
      <w:pPr>
        <w:pStyle w:val="Programkod"/>
      </w:pPr>
      <w:r>
        <w:tab/>
        <w:t>{</w:t>
      </w:r>
    </w:p>
    <w:p w:rsidR="00DC5E81" w:rsidRDefault="00DC5E81" w:rsidP="00DC5E81">
      <w:pPr>
        <w:pStyle w:val="Programkod"/>
      </w:pPr>
      <w:r>
        <w:tab/>
      </w:r>
      <w:r>
        <w:tab/>
        <w:t>mValues[i] -= rhs.mValues[i];</w:t>
      </w:r>
    </w:p>
    <w:p w:rsidR="00DC5E81" w:rsidRDefault="00DC5E81" w:rsidP="00DC5E81">
      <w:pPr>
        <w:pStyle w:val="Programkod"/>
      </w:pPr>
      <w:r>
        <w:tab/>
        <w:t>}</w:t>
      </w:r>
    </w:p>
    <w:p w:rsidR="00DC5E81" w:rsidRDefault="00DC5E81" w:rsidP="00DC5E81">
      <w:pPr>
        <w:pStyle w:val="Programkod"/>
      </w:pPr>
    </w:p>
    <w:p w:rsidR="00DC5E81" w:rsidRDefault="00DC5E81" w:rsidP="00DC5E81">
      <w:pPr>
        <w:pStyle w:val="Programkod"/>
      </w:pPr>
      <w:r>
        <w:tab/>
        <w:t>assert(mValues[0] == oldFirst - rhs.mValues[0]);</w:t>
      </w:r>
    </w:p>
    <w:p w:rsidR="00DC5E81" w:rsidRDefault="00DC5E81" w:rsidP="00DC5E81">
      <w:pPr>
        <w:pStyle w:val="Programkod"/>
      </w:pPr>
      <w:r>
        <w:tab/>
        <w:t>assert(mValues[rhs.length()-1] == oldLast - rhs.mValues[mLength-1]);</w:t>
      </w:r>
    </w:p>
    <w:p w:rsidR="00DC5E81" w:rsidRDefault="00DC5E81" w:rsidP="00DC5E81">
      <w:pPr>
        <w:pStyle w:val="Programkod"/>
      </w:pPr>
    </w:p>
    <w:p w:rsidR="00DC5E81" w:rsidRDefault="00DC5E81" w:rsidP="00DC5E81">
      <w:pPr>
        <w:pStyle w:val="Programkod"/>
      </w:pPr>
      <w:r>
        <w:tab/>
        <w:t>assert(invariant());</w:t>
      </w:r>
    </w:p>
    <w:p w:rsidR="00DC5E81" w:rsidRDefault="00DC5E81" w:rsidP="00DC5E81">
      <w:pPr>
        <w:pStyle w:val="Programkod"/>
      </w:pPr>
      <w:r>
        <w:tab/>
        <w:t>return *this;</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Vector&amp; Vector::operator*=(const double &amp;scalar)</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p>
    <w:p w:rsidR="00DC5E81" w:rsidRDefault="00DC5E81" w:rsidP="00DC5E81">
      <w:pPr>
        <w:pStyle w:val="Programkod"/>
      </w:pPr>
      <w:r>
        <w:tab/>
        <w:t>#ifndef NDEBUG</w:t>
      </w:r>
    </w:p>
    <w:p w:rsidR="00DC5E81" w:rsidRDefault="00DC5E81" w:rsidP="00DC5E81">
      <w:pPr>
        <w:pStyle w:val="Programkod"/>
      </w:pPr>
      <w:r>
        <w:tab/>
      </w:r>
      <w:r>
        <w:tab/>
        <w:t>double oldFirst = mValues[0];</w:t>
      </w:r>
    </w:p>
    <w:p w:rsidR="00DC5E81" w:rsidRDefault="00DC5E81" w:rsidP="00DC5E81">
      <w:pPr>
        <w:pStyle w:val="Programkod"/>
      </w:pPr>
      <w:r>
        <w:tab/>
      </w:r>
      <w:r>
        <w:tab/>
        <w:t>double oldLast = mValues[mLength-1];</w:t>
      </w:r>
    </w:p>
    <w:p w:rsidR="00DC5E81" w:rsidRDefault="00DC5E81" w:rsidP="00DC5E81">
      <w:pPr>
        <w:pStyle w:val="Programkod"/>
      </w:pPr>
      <w:r>
        <w:tab/>
        <w:t>#endif</w:t>
      </w:r>
    </w:p>
    <w:p w:rsidR="00DC5E81" w:rsidRDefault="00DC5E81" w:rsidP="00DC5E81">
      <w:pPr>
        <w:pStyle w:val="Programkod"/>
      </w:pPr>
    </w:p>
    <w:p w:rsidR="00DC5E81" w:rsidRDefault="00DC5E81" w:rsidP="00DC5E81">
      <w:pPr>
        <w:pStyle w:val="Programkod"/>
      </w:pPr>
      <w:r>
        <w:tab/>
        <w:t>for (int i = 0; i &lt; mLength; ++i)</w:t>
      </w:r>
    </w:p>
    <w:p w:rsidR="00DC5E81" w:rsidRDefault="00DC5E81" w:rsidP="00DC5E81">
      <w:pPr>
        <w:pStyle w:val="Programkod"/>
      </w:pPr>
      <w:r>
        <w:tab/>
        <w:t>{</w:t>
      </w:r>
    </w:p>
    <w:p w:rsidR="00DC5E81" w:rsidRDefault="00DC5E81" w:rsidP="00DC5E81">
      <w:pPr>
        <w:pStyle w:val="Programkod"/>
      </w:pPr>
      <w:r>
        <w:tab/>
      </w:r>
      <w:r>
        <w:tab/>
        <w:t>mValues[i] *= scalar;</w:t>
      </w:r>
    </w:p>
    <w:p w:rsidR="00DC5E81" w:rsidRDefault="00DC5E81" w:rsidP="00DC5E81">
      <w:pPr>
        <w:pStyle w:val="Programkod"/>
      </w:pPr>
      <w:r>
        <w:tab/>
        <w:t>}</w:t>
      </w:r>
    </w:p>
    <w:p w:rsidR="00DC5E81" w:rsidRDefault="00DC5E81" w:rsidP="00DC5E81">
      <w:pPr>
        <w:pStyle w:val="Programkod"/>
      </w:pPr>
    </w:p>
    <w:p w:rsidR="00DC5E81" w:rsidRDefault="00DC5E81" w:rsidP="00DC5E81">
      <w:pPr>
        <w:pStyle w:val="Programkod"/>
      </w:pPr>
      <w:r>
        <w:tab/>
        <w:t>assert(mValues[0] == oldFirst * scalar);</w:t>
      </w:r>
    </w:p>
    <w:p w:rsidR="00DC5E81" w:rsidRDefault="00DC5E81" w:rsidP="00DC5E81">
      <w:pPr>
        <w:pStyle w:val="Programkod"/>
      </w:pPr>
      <w:r>
        <w:tab/>
        <w:t>assert(mValues[mLength-1] == oldLast * scalar);</w:t>
      </w:r>
    </w:p>
    <w:p w:rsidR="00DC5E81" w:rsidRDefault="00DC5E81" w:rsidP="00DC5E81">
      <w:pPr>
        <w:pStyle w:val="Programkod"/>
      </w:pPr>
    </w:p>
    <w:p w:rsidR="00DC5E81" w:rsidRDefault="00DC5E81" w:rsidP="00DC5E81">
      <w:pPr>
        <w:pStyle w:val="Programkod"/>
      </w:pPr>
      <w:r>
        <w:tab/>
        <w:t>assert(invariant());</w:t>
      </w:r>
    </w:p>
    <w:p w:rsidR="00DC5E81" w:rsidRDefault="00DC5E81" w:rsidP="00DC5E81">
      <w:pPr>
        <w:pStyle w:val="Programkod"/>
      </w:pPr>
      <w:r>
        <w:tab/>
        <w:t>return *this;</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 For getting value</w:t>
      </w:r>
    </w:p>
    <w:p w:rsidR="00DC5E81" w:rsidRDefault="00DC5E81" w:rsidP="00DC5E81">
      <w:pPr>
        <w:pStyle w:val="Programkod"/>
      </w:pPr>
      <w:r>
        <w:t>const double &amp; Vector::operator[](int index) const</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assert(index &lt; mLength);</w:t>
      </w:r>
    </w:p>
    <w:p w:rsidR="00DC5E81" w:rsidRDefault="00DC5E81" w:rsidP="00DC5E81">
      <w:pPr>
        <w:pStyle w:val="Programkod"/>
      </w:pPr>
      <w:r>
        <w:tab/>
        <w:t>assert(index &gt;= 0);</w:t>
      </w:r>
    </w:p>
    <w:p w:rsidR="00DC5E81" w:rsidRDefault="00DC5E81" w:rsidP="00DC5E81">
      <w:pPr>
        <w:pStyle w:val="Programkod"/>
      </w:pPr>
      <w:r>
        <w:tab/>
        <w:t>return mValues[index];</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 For setting value</w:t>
      </w:r>
    </w:p>
    <w:p w:rsidR="00DC5E81" w:rsidRDefault="00DC5E81" w:rsidP="00DC5E81">
      <w:pPr>
        <w:pStyle w:val="Programkod"/>
      </w:pPr>
      <w:r>
        <w:t>double &amp; Vector::operator[](int index)</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assert(index &lt; mLength);</w:t>
      </w:r>
    </w:p>
    <w:p w:rsidR="00DC5E81" w:rsidRDefault="00DC5E81" w:rsidP="00DC5E81">
      <w:pPr>
        <w:pStyle w:val="Programkod"/>
      </w:pPr>
      <w:r>
        <w:tab/>
        <w:t>assert(index &gt;= 0);</w:t>
      </w:r>
    </w:p>
    <w:p w:rsidR="00DC5E81" w:rsidRDefault="00DC5E81" w:rsidP="00DC5E81">
      <w:pPr>
        <w:pStyle w:val="Programkod"/>
      </w:pPr>
      <w:r>
        <w:tab/>
        <w:t>return mValues[index];</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int Vector::length() const</w:t>
      </w:r>
    </w:p>
    <w:p w:rsidR="00DC5E81" w:rsidRDefault="00DC5E81" w:rsidP="00DC5E81">
      <w:pPr>
        <w:pStyle w:val="Programkod"/>
      </w:pPr>
      <w:r>
        <w:t>{</w:t>
      </w:r>
    </w:p>
    <w:p w:rsidR="00DC5E81" w:rsidRDefault="00DC5E81" w:rsidP="00DC5E81">
      <w:pPr>
        <w:pStyle w:val="Programkod"/>
      </w:pPr>
      <w:r>
        <w:tab/>
        <w:t>assert(invariant());</w:t>
      </w:r>
    </w:p>
    <w:p w:rsidR="00DC5E81" w:rsidRDefault="00DC5E81" w:rsidP="00DC5E81">
      <w:pPr>
        <w:pStyle w:val="Programkod"/>
      </w:pPr>
      <w:r>
        <w:tab/>
        <w:t>assert(mLength &gt; 0);</w:t>
      </w:r>
    </w:p>
    <w:p w:rsidR="00DC5E81" w:rsidRDefault="00DC5E81" w:rsidP="00DC5E81">
      <w:pPr>
        <w:pStyle w:val="Programkod"/>
      </w:pPr>
      <w:r>
        <w:tab/>
        <w:t>return mLength;</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p>
    <w:p w:rsidR="00DC5E81" w:rsidRDefault="00DC5E81" w:rsidP="00DC5E81">
      <w:pPr>
        <w:pStyle w:val="Programkod"/>
      </w:pPr>
      <w:r>
        <w:t>bool Vector::invariant() const</w:t>
      </w:r>
    </w:p>
    <w:p w:rsidR="00DC5E81" w:rsidRDefault="00DC5E81" w:rsidP="00DC5E81">
      <w:pPr>
        <w:pStyle w:val="Programkod"/>
      </w:pPr>
      <w:r>
        <w:t>{</w:t>
      </w:r>
    </w:p>
    <w:p w:rsidR="00DC5E81" w:rsidRDefault="00DC5E81" w:rsidP="00DC5E81">
      <w:pPr>
        <w:pStyle w:val="Programkod"/>
      </w:pPr>
      <w:r>
        <w:tab/>
        <w:t>// This is not a very useful invariant, but it's all we can really check.</w:t>
      </w:r>
    </w:p>
    <w:p w:rsidR="00DC5E81" w:rsidRDefault="00DC5E81" w:rsidP="00DC5E81">
      <w:pPr>
        <w:pStyle w:val="Programkod"/>
      </w:pPr>
      <w:r>
        <w:tab/>
        <w:t>return mLength &gt; 0 &amp;&amp; mValues != 0;</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Vector operator+(const Vector &amp;lhs, const Vector &amp;rhs)</w:t>
      </w:r>
    </w:p>
    <w:p w:rsidR="00DC5E81" w:rsidRDefault="00DC5E81" w:rsidP="00DC5E81">
      <w:pPr>
        <w:pStyle w:val="Programkod"/>
      </w:pPr>
      <w:r>
        <w:t>{</w:t>
      </w:r>
    </w:p>
    <w:p w:rsidR="00DC5E81" w:rsidRDefault="00DC5E81" w:rsidP="00DC5E81">
      <w:pPr>
        <w:pStyle w:val="Programkod"/>
      </w:pPr>
      <w:r>
        <w:tab/>
        <w:t>assert(lhs.length() &gt; 0 &amp;&amp; lhs.length() == rhs.length());</w:t>
      </w:r>
    </w:p>
    <w:p w:rsidR="00DC5E81" w:rsidRDefault="00DC5E81" w:rsidP="00DC5E81">
      <w:pPr>
        <w:pStyle w:val="Programkod"/>
      </w:pPr>
    </w:p>
    <w:p w:rsidR="00DC5E81" w:rsidRDefault="00DC5E81" w:rsidP="00DC5E81">
      <w:pPr>
        <w:pStyle w:val="Programkod"/>
      </w:pPr>
      <w:r>
        <w:tab/>
        <w:t>Vector result(lhs);</w:t>
      </w:r>
    </w:p>
    <w:p w:rsidR="00DC5E81" w:rsidRDefault="00DC5E81" w:rsidP="00DC5E81">
      <w:pPr>
        <w:pStyle w:val="Programkod"/>
      </w:pPr>
      <w:r>
        <w:tab/>
        <w:t>result += rhs;</w:t>
      </w:r>
    </w:p>
    <w:p w:rsidR="00DC5E81" w:rsidRDefault="00DC5E81" w:rsidP="00DC5E81">
      <w:pPr>
        <w:pStyle w:val="Programkod"/>
      </w:pPr>
      <w:r>
        <w:tab/>
        <w:t>return result;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Vector operator-(const Vector &amp;lhs, const Vector &amp;rhs)</w:t>
      </w:r>
    </w:p>
    <w:p w:rsidR="00DC5E81" w:rsidRDefault="00DC5E81" w:rsidP="00DC5E81">
      <w:pPr>
        <w:pStyle w:val="Programkod"/>
      </w:pPr>
      <w:r>
        <w:t>{</w:t>
      </w:r>
    </w:p>
    <w:p w:rsidR="00DC5E81" w:rsidRDefault="00DC5E81" w:rsidP="00DC5E81">
      <w:pPr>
        <w:pStyle w:val="Programkod"/>
      </w:pPr>
      <w:r>
        <w:tab/>
        <w:t>assert(lhs.length() &gt; 0 &amp;&amp; lhs.length() == rhs.length());</w:t>
      </w:r>
    </w:p>
    <w:p w:rsidR="00DC5E81" w:rsidRDefault="00DC5E81" w:rsidP="00DC5E81">
      <w:pPr>
        <w:pStyle w:val="Programkod"/>
      </w:pPr>
    </w:p>
    <w:p w:rsidR="00DC5E81" w:rsidRDefault="00DC5E81" w:rsidP="00DC5E81">
      <w:pPr>
        <w:pStyle w:val="Programkod"/>
      </w:pPr>
      <w:r>
        <w:tab/>
        <w:t>Vector result(lhs);</w:t>
      </w:r>
    </w:p>
    <w:p w:rsidR="00DC5E81" w:rsidRDefault="00DC5E81" w:rsidP="00DC5E81">
      <w:pPr>
        <w:pStyle w:val="Programkod"/>
      </w:pPr>
      <w:r>
        <w:tab/>
        <w:t>result -= rhs;</w:t>
      </w:r>
    </w:p>
    <w:p w:rsidR="00DC5E81" w:rsidRDefault="00DC5E81" w:rsidP="00DC5E81">
      <w:pPr>
        <w:pStyle w:val="Programkod"/>
      </w:pPr>
      <w:r>
        <w:tab/>
        <w:t>return result;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double operator*(const Vector &amp;lhs, const Vector &amp;rhs)</w:t>
      </w:r>
    </w:p>
    <w:p w:rsidR="00DC5E81" w:rsidRDefault="00DC5E81" w:rsidP="00DC5E81">
      <w:pPr>
        <w:pStyle w:val="Programkod"/>
      </w:pPr>
      <w:r>
        <w:t>{</w:t>
      </w:r>
    </w:p>
    <w:p w:rsidR="00DC5E81" w:rsidRDefault="00DC5E81" w:rsidP="00DC5E81">
      <w:pPr>
        <w:pStyle w:val="Programkod"/>
      </w:pPr>
      <w:r>
        <w:tab/>
        <w:t>assert(lhs.length() != 0 &amp;&amp; lhs.length() == rhs.length());</w:t>
      </w:r>
    </w:p>
    <w:p w:rsidR="00DC5E81" w:rsidRDefault="00DC5E81" w:rsidP="00DC5E81">
      <w:pPr>
        <w:pStyle w:val="Programkod"/>
      </w:pPr>
      <w:r>
        <w:tab/>
        <w:t>double result = 0;</w:t>
      </w:r>
    </w:p>
    <w:p w:rsidR="00DC5E81" w:rsidRDefault="00DC5E81" w:rsidP="00DC5E81">
      <w:pPr>
        <w:pStyle w:val="Programkod"/>
      </w:pPr>
      <w:r>
        <w:tab/>
        <w:t>for(int i = 0; i &lt; lhs.length(); ++i)</w:t>
      </w:r>
    </w:p>
    <w:p w:rsidR="00DC5E81" w:rsidRDefault="00DC5E81" w:rsidP="00DC5E81">
      <w:pPr>
        <w:pStyle w:val="Programkod"/>
      </w:pPr>
      <w:r>
        <w:tab/>
        <w:t>{</w:t>
      </w:r>
    </w:p>
    <w:p w:rsidR="00DC5E81" w:rsidRDefault="00DC5E81" w:rsidP="00DC5E81">
      <w:pPr>
        <w:pStyle w:val="Programkod"/>
      </w:pPr>
      <w:r>
        <w:tab/>
      </w:r>
      <w:r>
        <w:tab/>
        <w:t>result += lhs[i]*rhs[i];</w:t>
      </w:r>
    </w:p>
    <w:p w:rsidR="00DC5E81" w:rsidRDefault="00DC5E81" w:rsidP="00DC5E81">
      <w:pPr>
        <w:pStyle w:val="Programkod"/>
      </w:pPr>
      <w:r>
        <w:tab/>
        <w:t>}</w:t>
      </w:r>
    </w:p>
    <w:p w:rsidR="00DC5E81" w:rsidRDefault="00DC5E81" w:rsidP="00DC5E81">
      <w:pPr>
        <w:pStyle w:val="Programkod"/>
      </w:pPr>
      <w:r>
        <w:tab/>
        <w:t>return result;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Vector operator*(const Vector &amp;vector, const double scalar)</w:t>
      </w:r>
    </w:p>
    <w:p w:rsidR="00DC5E81" w:rsidRDefault="00DC5E81" w:rsidP="00DC5E81">
      <w:pPr>
        <w:pStyle w:val="Programkod"/>
      </w:pPr>
      <w:r>
        <w:t>{</w:t>
      </w:r>
    </w:p>
    <w:p w:rsidR="00DC5E81" w:rsidRDefault="00DC5E81" w:rsidP="00DC5E81">
      <w:pPr>
        <w:pStyle w:val="Programkod"/>
      </w:pPr>
      <w:r>
        <w:tab/>
        <w:t>assert(vector.length() != 0);</w:t>
      </w:r>
    </w:p>
    <w:p w:rsidR="00DC5E81" w:rsidRDefault="00DC5E81" w:rsidP="00DC5E81">
      <w:pPr>
        <w:pStyle w:val="Programkod"/>
      </w:pPr>
      <w:r>
        <w:tab/>
        <w:t>Vector result(vector);</w:t>
      </w:r>
    </w:p>
    <w:p w:rsidR="00DC5E81" w:rsidRDefault="00DC5E81" w:rsidP="00DC5E81">
      <w:pPr>
        <w:pStyle w:val="Programkod"/>
      </w:pPr>
      <w:r>
        <w:tab/>
        <w:t>result *= scalar;</w:t>
      </w:r>
    </w:p>
    <w:p w:rsidR="00DC5E81" w:rsidRDefault="00DC5E81" w:rsidP="00DC5E81">
      <w:pPr>
        <w:pStyle w:val="Programkod"/>
      </w:pPr>
      <w:r>
        <w:tab/>
        <w:t>return result;</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const Vector operator*(const double scalar, const Vector &amp;vector)</w:t>
      </w:r>
    </w:p>
    <w:p w:rsidR="00DC5E81" w:rsidRDefault="00DC5E81" w:rsidP="00DC5E81">
      <w:pPr>
        <w:pStyle w:val="Programkod"/>
      </w:pPr>
      <w:r>
        <w:t>{</w:t>
      </w:r>
    </w:p>
    <w:p w:rsidR="00DC5E81" w:rsidRDefault="00DC5E81" w:rsidP="00DC5E81">
      <w:pPr>
        <w:pStyle w:val="Programkod"/>
      </w:pPr>
      <w:r>
        <w:tab/>
        <w:t>return vector*scalar;</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bool operator==(const Vector &amp;lhs, const Vector &amp;rhs)</w:t>
      </w:r>
    </w:p>
    <w:p w:rsidR="00DC5E81" w:rsidRDefault="00DC5E81" w:rsidP="00DC5E81">
      <w:pPr>
        <w:pStyle w:val="Programkod"/>
      </w:pPr>
      <w:r>
        <w:t>{</w:t>
      </w:r>
    </w:p>
    <w:p w:rsidR="00DC5E81" w:rsidRDefault="00DC5E81" w:rsidP="00DC5E81">
      <w:pPr>
        <w:pStyle w:val="Programkod"/>
      </w:pPr>
      <w:r>
        <w:tab/>
        <w:t>assert(lhs.length() &gt; 0 &amp;&amp; lhs.length() == rhs.length());</w:t>
      </w:r>
    </w:p>
    <w:p w:rsidR="00DC5E81" w:rsidRDefault="00DC5E81" w:rsidP="00DC5E81">
      <w:pPr>
        <w:pStyle w:val="Programkod"/>
      </w:pPr>
      <w:r>
        <w:tab/>
        <w:t>for(int i = 0; i &lt; lhs.length(); ++i)</w:t>
      </w:r>
    </w:p>
    <w:p w:rsidR="00DC5E81" w:rsidRDefault="00DC5E81" w:rsidP="00DC5E81">
      <w:pPr>
        <w:pStyle w:val="Programkod"/>
      </w:pPr>
      <w:r>
        <w:tab/>
        <w:t>{</w:t>
      </w:r>
    </w:p>
    <w:p w:rsidR="00DC5E81" w:rsidRDefault="00DC5E81" w:rsidP="00DC5E81">
      <w:pPr>
        <w:pStyle w:val="Programkod"/>
      </w:pPr>
      <w:r>
        <w:tab/>
      </w:r>
      <w:r>
        <w:tab/>
        <w:t>if(lhs[i] != rhs[i])</w:t>
      </w:r>
    </w:p>
    <w:p w:rsidR="00DC5E81" w:rsidRDefault="00DC5E81" w:rsidP="00DC5E81">
      <w:pPr>
        <w:pStyle w:val="Programkod"/>
      </w:pPr>
      <w:r>
        <w:tab/>
      </w:r>
      <w:r>
        <w:tab/>
        <w:t>{</w:t>
      </w:r>
    </w:p>
    <w:p w:rsidR="00DC5E81" w:rsidRDefault="00DC5E81" w:rsidP="00DC5E81">
      <w:pPr>
        <w:pStyle w:val="Programkod"/>
      </w:pPr>
      <w:r>
        <w:tab/>
      </w:r>
      <w:r>
        <w:tab/>
      </w:r>
      <w:r>
        <w:tab/>
        <w:t>return false;</w:t>
      </w:r>
    </w:p>
    <w:p w:rsidR="00DC5E81" w:rsidRDefault="00DC5E81" w:rsidP="00DC5E81">
      <w:pPr>
        <w:pStyle w:val="Programkod"/>
      </w:pPr>
      <w:r>
        <w:tab/>
      </w:r>
      <w:r>
        <w:tab/>
        <w:t>}</w:t>
      </w:r>
    </w:p>
    <w:p w:rsidR="00DC5E81" w:rsidRDefault="00DC5E81" w:rsidP="00DC5E81">
      <w:pPr>
        <w:pStyle w:val="Programkod"/>
      </w:pPr>
      <w:r>
        <w:tab/>
        <w:t>}</w:t>
      </w:r>
    </w:p>
    <w:p w:rsidR="00DC5E81" w:rsidRDefault="00DC5E81" w:rsidP="00DC5E81">
      <w:pPr>
        <w:pStyle w:val="Programkod"/>
      </w:pPr>
      <w:r>
        <w:tab/>
        <w:t>return true;</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bool operator!=(const Vector &amp;lhs, const Vector &amp;rhs)</w:t>
      </w:r>
    </w:p>
    <w:p w:rsidR="00DC5E81" w:rsidRDefault="00DC5E81" w:rsidP="00DC5E81">
      <w:pPr>
        <w:pStyle w:val="Programkod"/>
      </w:pPr>
      <w:r>
        <w:t>{</w:t>
      </w:r>
    </w:p>
    <w:p w:rsidR="00DC5E81" w:rsidRDefault="00DC5E81" w:rsidP="00DC5E81">
      <w:pPr>
        <w:pStyle w:val="Programkod"/>
      </w:pPr>
      <w:r>
        <w:tab/>
        <w:t>return !(lhs == rhs);</w:t>
      </w:r>
    </w:p>
    <w:p w:rsidR="00DC5E81" w:rsidRDefault="00DC5E81" w:rsidP="00DC5E81">
      <w:pPr>
        <w:pStyle w:val="Programkod"/>
      </w:pPr>
      <w:r>
        <w:t>}</w:t>
      </w:r>
    </w:p>
    <w:p w:rsidR="00DC5E81" w:rsidRDefault="00DC5E81" w:rsidP="00DC5E81">
      <w:pPr>
        <w:pStyle w:val="Programkod"/>
      </w:pPr>
    </w:p>
    <w:p w:rsidR="00DC5E81" w:rsidRDefault="00DC5E81" w:rsidP="00DC5E81">
      <w:pPr>
        <w:pStyle w:val="Programkod"/>
      </w:pPr>
      <w:r>
        <w:t>std::ostream&amp; operator&lt;&lt;(std::ostream &amp;stream, const Vector &amp;vector)</w:t>
      </w:r>
    </w:p>
    <w:p w:rsidR="00DC5E81" w:rsidRDefault="00DC5E81" w:rsidP="00DC5E81">
      <w:pPr>
        <w:pStyle w:val="Programkod"/>
      </w:pPr>
      <w:r>
        <w:t>{</w:t>
      </w:r>
    </w:p>
    <w:p w:rsidR="00DC5E81" w:rsidRDefault="00DC5E81" w:rsidP="00DC5E81">
      <w:pPr>
        <w:pStyle w:val="Programkod"/>
      </w:pPr>
      <w:r>
        <w:tab/>
        <w:t>assert(vector.length() != 0);</w:t>
      </w:r>
    </w:p>
    <w:p w:rsidR="00DC5E81" w:rsidRDefault="00DC5E81" w:rsidP="00DC5E81">
      <w:pPr>
        <w:pStyle w:val="Programkod"/>
      </w:pPr>
      <w:r>
        <w:tab/>
        <w:t>stream &lt;&lt; vector[0];</w:t>
      </w:r>
    </w:p>
    <w:p w:rsidR="00DC5E81" w:rsidRDefault="00DC5E81" w:rsidP="00DC5E81">
      <w:pPr>
        <w:pStyle w:val="Programkod"/>
      </w:pPr>
      <w:r>
        <w:tab/>
        <w:t>for(int i = 1; i &lt; vector.length(); ++i)</w:t>
      </w:r>
    </w:p>
    <w:p w:rsidR="00DC5E81" w:rsidRDefault="00DC5E81" w:rsidP="00DC5E81">
      <w:pPr>
        <w:pStyle w:val="Programkod"/>
      </w:pPr>
      <w:r>
        <w:tab/>
        <w:t>{</w:t>
      </w:r>
    </w:p>
    <w:p w:rsidR="00DC5E81" w:rsidRDefault="00DC5E81" w:rsidP="00DC5E81">
      <w:pPr>
        <w:pStyle w:val="Programkod"/>
      </w:pPr>
      <w:r>
        <w:tab/>
      </w:r>
      <w:r>
        <w:tab/>
        <w:t>stream &lt;&lt; ", " &lt;&lt; vector[i];</w:t>
      </w:r>
    </w:p>
    <w:p w:rsidR="00DC5E81" w:rsidRDefault="00DC5E81" w:rsidP="00DC5E81">
      <w:pPr>
        <w:pStyle w:val="Programkod"/>
      </w:pPr>
      <w:r>
        <w:tab/>
        <w:t>}</w:t>
      </w:r>
    </w:p>
    <w:p w:rsidR="00DC5E81" w:rsidRDefault="00DC5E81" w:rsidP="00DC5E81">
      <w:pPr>
        <w:pStyle w:val="Programkod"/>
      </w:pPr>
      <w:r>
        <w:tab/>
        <w:t>return stream;</w:t>
      </w:r>
    </w:p>
    <w:p w:rsidR="00182817" w:rsidRPr="00182817" w:rsidRDefault="00182817" w:rsidP="00DC5E81">
      <w:pPr>
        <w:pStyle w:val="ProgramkodLast"/>
      </w:pPr>
      <w:r>
        <w:t>}</w:t>
      </w:r>
    </w:p>
    <w:p w:rsidR="00200866" w:rsidRDefault="00A112DC" w:rsidP="00200866">
      <w:pPr>
        <w:pStyle w:val="Heading3"/>
      </w:pPr>
      <w:r>
        <w:t>Körexempel</w:t>
      </w:r>
    </w:p>
    <w:p w:rsidR="00200866" w:rsidRPr="00200866" w:rsidRDefault="00200866" w:rsidP="00200866">
      <w:r>
        <w:t xml:space="preserve">Exempelkoden skapar tre vektorer, skriver ut dem och utför sedan flera olika operationer på dem och skriver ut resultatet för att visa att de går att addera, </w:t>
      </w:r>
      <w:r w:rsidR="00651175">
        <w:t>subtrahera, multiplicera med skalärer och ta skalärprodukten av.</w:t>
      </w:r>
    </w:p>
    <w:p w:rsidR="00200866" w:rsidRPr="00DC5E81" w:rsidRDefault="00200866" w:rsidP="00651175">
      <w:pPr>
        <w:pStyle w:val="ProgramkodFirst"/>
        <w:rPr>
          <w:lang w:val="sv-SE"/>
        </w:rPr>
      </w:pPr>
      <w:r w:rsidRPr="00DC5E81">
        <w:rPr>
          <w:lang w:val="sv-SE"/>
        </w:rPr>
        <w:t>u: 1, 2, 3, 4, 5</w:t>
      </w:r>
    </w:p>
    <w:p w:rsidR="00200866" w:rsidRPr="00DC5E81" w:rsidRDefault="00200866" w:rsidP="00200866">
      <w:pPr>
        <w:pStyle w:val="Programkod"/>
        <w:rPr>
          <w:lang w:val="sv-SE"/>
        </w:rPr>
      </w:pPr>
      <w:r w:rsidRPr="00DC5E81">
        <w:rPr>
          <w:lang w:val="sv-SE"/>
        </w:rPr>
        <w:t>v: 1, 0, 1, 0, 1</w:t>
      </w:r>
    </w:p>
    <w:p w:rsidR="00200866" w:rsidRPr="00DC5E81" w:rsidRDefault="00200866" w:rsidP="00200866">
      <w:pPr>
        <w:pStyle w:val="Programkod"/>
        <w:rPr>
          <w:lang w:val="sv-SE"/>
        </w:rPr>
      </w:pPr>
      <w:r w:rsidRPr="00DC5E81">
        <w:rPr>
          <w:lang w:val="sv-SE"/>
        </w:rPr>
        <w:t>w: 1, 2, 1, 2, 1</w:t>
      </w:r>
    </w:p>
    <w:p w:rsidR="00200866" w:rsidRPr="00DC5E81" w:rsidRDefault="00200866" w:rsidP="00200866">
      <w:pPr>
        <w:pStyle w:val="Programkod"/>
        <w:rPr>
          <w:lang w:val="sv-SE"/>
        </w:rPr>
      </w:pPr>
    </w:p>
    <w:p w:rsidR="00200866" w:rsidRPr="00DC5E81" w:rsidRDefault="00200866" w:rsidP="00200866">
      <w:pPr>
        <w:pStyle w:val="Programkod"/>
        <w:rPr>
          <w:lang w:val="sv-SE"/>
        </w:rPr>
      </w:pPr>
      <w:r w:rsidRPr="00DC5E81">
        <w:rPr>
          <w:lang w:val="sv-SE"/>
        </w:rPr>
        <w:t>u + v = 2, 2, 4, 4, 6</w:t>
      </w:r>
    </w:p>
    <w:p w:rsidR="00200866" w:rsidRPr="00DC5E81" w:rsidRDefault="00200866" w:rsidP="00200866">
      <w:pPr>
        <w:pStyle w:val="Programkod"/>
        <w:rPr>
          <w:lang w:val="sv-SE"/>
        </w:rPr>
      </w:pPr>
    </w:p>
    <w:p w:rsidR="00200866" w:rsidRPr="00DC5E81" w:rsidRDefault="00200866" w:rsidP="00200866">
      <w:pPr>
        <w:pStyle w:val="Programkod"/>
        <w:rPr>
          <w:lang w:val="sv-SE"/>
        </w:rPr>
      </w:pPr>
      <w:r w:rsidRPr="00DC5E81">
        <w:rPr>
          <w:lang w:val="sv-SE"/>
        </w:rPr>
        <w:t>u * v = 9</w:t>
      </w:r>
    </w:p>
    <w:p w:rsidR="00200866" w:rsidRPr="00DC5E81" w:rsidRDefault="00200866" w:rsidP="00200866">
      <w:pPr>
        <w:pStyle w:val="Programkod"/>
        <w:rPr>
          <w:lang w:val="sv-SE"/>
        </w:rPr>
      </w:pPr>
    </w:p>
    <w:p w:rsidR="00200866" w:rsidRPr="00DC5E81" w:rsidRDefault="00200866" w:rsidP="00200866">
      <w:pPr>
        <w:pStyle w:val="Programkod"/>
        <w:rPr>
          <w:lang w:val="sv-SE"/>
        </w:rPr>
      </w:pPr>
      <w:r w:rsidRPr="00DC5E81">
        <w:rPr>
          <w:lang w:val="sv-SE"/>
        </w:rPr>
        <w:t>u - 2*v = -1, 2, 1, 4, 3</w:t>
      </w:r>
    </w:p>
    <w:p w:rsidR="00200866" w:rsidRPr="00DC5E81" w:rsidRDefault="00200866" w:rsidP="00200866">
      <w:pPr>
        <w:pStyle w:val="Programkod"/>
        <w:rPr>
          <w:lang w:val="sv-SE"/>
        </w:rPr>
      </w:pPr>
    </w:p>
    <w:p w:rsidR="00200866" w:rsidRPr="00DC5E81" w:rsidRDefault="00200866" w:rsidP="00200866">
      <w:pPr>
        <w:pStyle w:val="Programkod"/>
        <w:rPr>
          <w:lang w:val="sv-SE"/>
        </w:rPr>
      </w:pPr>
      <w:r w:rsidRPr="00DC5E81">
        <w:rPr>
          <w:lang w:val="sv-SE"/>
        </w:rPr>
        <w:t>u *= 2</w:t>
      </w:r>
    </w:p>
    <w:p w:rsidR="00200866" w:rsidRDefault="00200866" w:rsidP="00200866">
      <w:pPr>
        <w:pStyle w:val="Programkod"/>
      </w:pPr>
      <w:r>
        <w:t>u: 2, 4, 6, 8, 10</w:t>
      </w:r>
    </w:p>
    <w:p w:rsidR="00200866" w:rsidRDefault="00200866" w:rsidP="00200866">
      <w:pPr>
        <w:pStyle w:val="Programkod"/>
      </w:pPr>
    </w:p>
    <w:p w:rsidR="00200866" w:rsidRDefault="00200866" w:rsidP="00200866">
      <w:pPr>
        <w:pStyle w:val="Programkod"/>
      </w:pPr>
      <w:r>
        <w:t>v += w</w:t>
      </w:r>
    </w:p>
    <w:p w:rsidR="00200866" w:rsidRDefault="00200866" w:rsidP="00200866">
      <w:pPr>
        <w:pStyle w:val="Programkod"/>
      </w:pPr>
      <w:r>
        <w:t>v: 2, 2, 2, 2, 2</w:t>
      </w:r>
    </w:p>
    <w:p w:rsidR="00200866" w:rsidRDefault="00200866" w:rsidP="00200866">
      <w:pPr>
        <w:pStyle w:val="Programkod"/>
      </w:pPr>
    </w:p>
    <w:p w:rsidR="00200866" w:rsidRDefault="00200866" w:rsidP="00200866">
      <w:pPr>
        <w:pStyle w:val="Programkod"/>
      </w:pPr>
      <w:r>
        <w:t xml:space="preserve">w </w:t>
      </w:r>
      <w:r w:rsidR="00721AE8">
        <w:t>-</w:t>
      </w:r>
      <w:r>
        <w:t>= v</w:t>
      </w:r>
    </w:p>
    <w:p w:rsidR="00200866" w:rsidRPr="00200866" w:rsidRDefault="00721AE8" w:rsidP="00A41A86">
      <w:pPr>
        <w:pStyle w:val="ProgramkodLast"/>
      </w:pPr>
      <w:r>
        <w:t>w: -1, 0, -1, 0, -1</w:t>
      </w:r>
    </w:p>
    <w:p w:rsidR="00A112DC" w:rsidRDefault="00A112DC" w:rsidP="00A112DC">
      <w:pPr>
        <w:pStyle w:val="Heading3"/>
      </w:pPr>
      <w:r>
        <w:t>Analys</w:t>
      </w:r>
    </w:p>
    <w:p w:rsidR="00810FB2" w:rsidRDefault="00810FB2" w:rsidP="00182817">
      <w:r>
        <w:t>Användningen av operatoröverlagring för de olika operationerna gör vektorklassen väldigt enkel att använda</w:t>
      </w:r>
      <w:r w:rsidR="009418F6">
        <w:t xml:space="preserve"> och</w:t>
      </w:r>
      <w:r w:rsidR="00636B78">
        <w:t xml:space="preserve"> bidrar till att göra kod som använder klassen läsbar</w:t>
      </w:r>
      <w:r w:rsidR="009418F6">
        <w:t xml:space="preserve">. </w:t>
      </w:r>
      <w:r w:rsidR="00100341">
        <w:t xml:space="preserve">Kontrollen av in- och utdata samt invariant med hjälp av asserts gör att de flesta sorters felaktig användning av klassen, samt många fel som kan uppstå i klassen, </w:t>
      </w:r>
      <w:r w:rsidR="00FF5A7B">
        <w:t>genererar väldefinierat beteende</w:t>
      </w:r>
      <w:r w:rsidR="00100341">
        <w:t>.</w:t>
      </w:r>
      <w:r w:rsidR="00400CB4">
        <w:t xml:space="preserve"> Lagring av värden som typen double innebär </w:t>
      </w:r>
      <w:r w:rsidR="00E65076">
        <w:t xml:space="preserve">att klassen har hög precision på sina flyttal </w:t>
      </w:r>
      <w:r w:rsidR="002C0658">
        <w:t>vilket</w:t>
      </w:r>
      <w:r w:rsidR="00E65076">
        <w:t xml:space="preserve"> minskar risken för avrundningsfel, men även att </w:t>
      </w:r>
      <w:r w:rsidR="005953E4">
        <w:t>klassen</w:t>
      </w:r>
      <w:r w:rsidR="00E65076">
        <w:t xml:space="preserve"> kräver </w:t>
      </w:r>
      <w:r w:rsidR="005953E4">
        <w:t xml:space="preserve">mer minne än om den skulle lagra sina tal </w:t>
      </w:r>
      <w:r w:rsidR="003D32B6">
        <w:t>som</w:t>
      </w:r>
      <w:r w:rsidR="00241DC8">
        <w:t xml:space="preserve"> en mindre precis typ</w:t>
      </w:r>
      <w:r w:rsidR="00E65076">
        <w:t>.</w:t>
      </w:r>
    </w:p>
    <w:p w:rsidR="00992552" w:rsidRDefault="00100341" w:rsidP="00182817">
      <w:r>
        <w:t>En</w:t>
      </w:r>
      <w:r w:rsidR="00E65076">
        <w:t xml:space="preserve"> annan</w:t>
      </w:r>
      <w:r>
        <w:t xml:space="preserve"> nackdel med lösningen är att konstruktorn, som tar en array med doubles samt en int som visar hur stor arrayen är, är mycket lätt att använda</w:t>
      </w:r>
      <w:r w:rsidR="00E72BAF">
        <w:t xml:space="preserve"> på</w:t>
      </w:r>
      <w:r>
        <w:t xml:space="preserve"> </w:t>
      </w:r>
      <w:r w:rsidR="00E27277">
        <w:t xml:space="preserve">ett </w:t>
      </w:r>
      <w:r>
        <w:t>fel</w:t>
      </w:r>
      <w:r w:rsidR="00E27277">
        <w:t>aktigt</w:t>
      </w:r>
      <w:r w:rsidR="00E72BAF">
        <w:t xml:space="preserve"> sätt</w:t>
      </w:r>
      <w:r>
        <w:t xml:space="preserve">. Om arrayen </w:t>
      </w:r>
      <w:r w:rsidR="00E72BAF">
        <w:t xml:space="preserve">har färre element än </w:t>
      </w:r>
      <w:r w:rsidR="004767F3">
        <w:t>det inskickade värdet säger blir beteendet odefinierat.</w:t>
      </w:r>
      <w:r w:rsidR="00CE6753">
        <w:t xml:space="preserve"> </w:t>
      </w:r>
      <w:r w:rsidR="006A2CE9">
        <w:t xml:space="preserve">En annan allvarlig nackdel är att kontroll av indata enbart görs via asserts, vilket innebär att produktionskod helt kommer sakna denna kontroll. </w:t>
      </w:r>
    </w:p>
    <w:p w:rsidR="000B0E9E" w:rsidRPr="000B0E9E" w:rsidRDefault="00082F77" w:rsidP="000B0E9E">
      <w:pPr>
        <w:pStyle w:val="Heading2"/>
      </w:pPr>
      <w:bookmarkStart w:id="6" w:name="_Toc404621552"/>
      <w:r>
        <w:t>Testning</w:t>
      </w:r>
      <w:bookmarkEnd w:id="6"/>
    </w:p>
    <w:p w:rsidR="00A112DC" w:rsidRDefault="00A112DC" w:rsidP="00A112DC">
      <w:pPr>
        <w:pStyle w:val="Heading3"/>
      </w:pPr>
      <w:r>
        <w:t>Problem</w:t>
      </w:r>
    </w:p>
    <w:p w:rsidR="000B0E9E" w:rsidRPr="000B0E9E" w:rsidRDefault="000B0E9E" w:rsidP="000B0E9E">
      <w:r>
        <w:t xml:space="preserve">Vektorklassen i 2.3.3 behöver testas för att försäkra dess korrekta funktionalitet, både i nuläget och </w:t>
      </w:r>
      <w:r w:rsidR="00790D71">
        <w:t xml:space="preserve">efter framtida </w:t>
      </w:r>
      <w:r w:rsidR="001601EC">
        <w:t>ändringar</w:t>
      </w:r>
      <w:r>
        <w:t>.</w:t>
      </w:r>
    </w:p>
    <w:p w:rsidR="00A112DC" w:rsidRDefault="00A112DC" w:rsidP="00A112DC">
      <w:pPr>
        <w:pStyle w:val="Heading3"/>
      </w:pPr>
      <w:r>
        <w:t>Design</w:t>
      </w:r>
    </w:p>
    <w:p w:rsidR="000B0E9E" w:rsidRDefault="00531878" w:rsidP="000B0E9E">
      <w:r>
        <w:t xml:space="preserve">Testningen implementeras med klassen </w:t>
      </w:r>
      <w:r w:rsidR="000B0E9E">
        <w:t>VectorTest vilken</w:t>
      </w:r>
      <w:r w:rsidR="00957B05">
        <w:t xml:space="preserve"> med hjälp av assert-satser</w:t>
      </w:r>
      <w:r w:rsidR="000B0E9E">
        <w:t xml:space="preserve"> testar alla vektorklassens funktioner, samt dess funktion vid vissa gränsfall.</w:t>
      </w:r>
      <w:r w:rsidR="00407BF0">
        <w:t xml:space="preserve"> Testklassen </w:t>
      </w:r>
      <w:r w:rsidR="00D94201">
        <w:t xml:space="preserve">använder förutom standardbibliotek endast klassen Vector, vilket syns </w:t>
      </w:r>
      <w:r w:rsidR="00E621D9">
        <w:t>i</w:t>
      </w:r>
      <w:r w:rsidR="00D94201">
        <w:t xml:space="preserve"> klassdiagrammet </w:t>
      </w:r>
      <w:r w:rsidR="00120251">
        <w:t xml:space="preserve">i </w:t>
      </w:r>
      <w:r w:rsidR="006F250A">
        <w:t>figur 8</w:t>
      </w:r>
      <w:r w:rsidR="00347FAD">
        <w:t>.</w:t>
      </w:r>
    </w:p>
    <w:p w:rsidR="000174C5" w:rsidRDefault="00E6771C" w:rsidP="00240BB0">
      <w:pPr>
        <w:pStyle w:val="Figur"/>
      </w:pPr>
      <w:r w:rsidRPr="00240BB0">
        <w:rPr>
          <w:noProof/>
          <w:lang w:eastAsia="sv-SE"/>
        </w:rPr>
        <w:drawing>
          <wp:inline distT="0" distB="0" distL="0" distR="0" wp14:anchorId="4330A76A" wp14:editId="3C93530B">
            <wp:extent cx="2062480" cy="744220"/>
            <wp:effectExtent l="0" t="0" r="0" b="0"/>
            <wp:docPr id="1" name="Picture 1" descr="\\hsnas3\StudentHome\2013\a13adana\Documents\mjukkomp_da327g\1_4_VectorTest\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nas3\StudentHome\2013\a13adana\Documents\mjukkomp_da327g\1_4_VectorTest\k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744220"/>
                    </a:xfrm>
                    <a:prstGeom prst="rect">
                      <a:avLst/>
                    </a:prstGeom>
                    <a:noFill/>
                    <a:ln>
                      <a:noFill/>
                    </a:ln>
                  </pic:spPr>
                </pic:pic>
              </a:graphicData>
            </a:graphic>
          </wp:inline>
        </w:drawing>
      </w:r>
    </w:p>
    <w:p w:rsidR="00E6771C" w:rsidRDefault="006F250A" w:rsidP="00240BB0">
      <w:pPr>
        <w:pStyle w:val="Figurtext"/>
      </w:pPr>
      <w:r>
        <w:t>Figur 8</w:t>
      </w:r>
      <w:r w:rsidR="00E6771C">
        <w:t xml:space="preserve">, </w:t>
      </w:r>
      <w:r w:rsidR="00320E2E" w:rsidRPr="00240BB0">
        <w:t>klassdiagram</w:t>
      </w:r>
      <w:r w:rsidR="00320E2E">
        <w:t xml:space="preserve"> för VectorTest</w:t>
      </w:r>
    </w:p>
    <w:p w:rsidR="00347FAD" w:rsidRDefault="00347FAD" w:rsidP="00347FAD">
      <w:r>
        <w:t xml:space="preserve">Lösningen innehåller även en fil vid namn main som visar hur VectorTest används. Hur denna använder VectorTest kan ses i komponentdiagrammet i </w:t>
      </w:r>
      <w:r w:rsidR="006F250A">
        <w:t>figur 9</w:t>
      </w:r>
      <w:r>
        <w:t>.</w:t>
      </w:r>
    </w:p>
    <w:p w:rsidR="00E621D9" w:rsidRDefault="007F785D" w:rsidP="00D45CAD">
      <w:pPr>
        <w:pStyle w:val="Figur"/>
      </w:pPr>
      <w:r>
        <w:rPr>
          <w:noProof/>
          <w:lang w:eastAsia="sv-SE"/>
        </w:rPr>
        <w:drawing>
          <wp:inline distT="0" distB="0" distL="0" distR="0" wp14:anchorId="7AE5960C" wp14:editId="54BA4E62">
            <wp:extent cx="3933825" cy="467995"/>
            <wp:effectExtent l="0" t="0" r="9525" b="8255"/>
            <wp:docPr id="10" name="Picture 10" descr="\\hsnas3\StudentHome\2013\a13adana\Documents\mjukkomp_da327g\1_4_VectorTest\k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nas3\StudentHome\2013\a13adana\Documents\mjukkomp_da327g\1_4_VectorTest\komponent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467995"/>
                    </a:xfrm>
                    <a:prstGeom prst="rect">
                      <a:avLst/>
                    </a:prstGeom>
                    <a:noFill/>
                    <a:ln>
                      <a:noFill/>
                    </a:ln>
                  </pic:spPr>
                </pic:pic>
              </a:graphicData>
            </a:graphic>
          </wp:inline>
        </w:drawing>
      </w:r>
    </w:p>
    <w:p w:rsidR="00D45CAD" w:rsidRPr="00E6771C" w:rsidRDefault="006F250A" w:rsidP="00240BB0">
      <w:pPr>
        <w:pStyle w:val="Figurtext"/>
      </w:pPr>
      <w:r>
        <w:t>Figur 9</w:t>
      </w:r>
      <w:r w:rsidR="00D45CAD">
        <w:t xml:space="preserve">, </w:t>
      </w:r>
      <w:r w:rsidR="00D45CAD" w:rsidRPr="00240BB0">
        <w:t>komponentdiagram</w:t>
      </w:r>
      <w:r w:rsidR="00D45CAD">
        <w:t xml:space="preserve"> för VectorTest.</w:t>
      </w:r>
    </w:p>
    <w:p w:rsidR="00A112DC" w:rsidRDefault="00A112DC" w:rsidP="00A112DC">
      <w:pPr>
        <w:pStyle w:val="Heading3"/>
      </w:pPr>
      <w:r>
        <w:t>Kod</w:t>
      </w:r>
    </w:p>
    <w:p w:rsidR="00872549" w:rsidRDefault="00872549" w:rsidP="00A112DC">
      <w:pPr>
        <w:pStyle w:val="Heading4"/>
      </w:pPr>
      <w:r>
        <w:t>main.cpp</w:t>
      </w:r>
    </w:p>
    <w:p w:rsidR="00872549" w:rsidRPr="00AE22E5" w:rsidRDefault="00872549" w:rsidP="00872549">
      <w:pPr>
        <w:pStyle w:val="ProgramkodFirst"/>
        <w:rPr>
          <w:lang w:val="sv-SE"/>
        </w:rPr>
      </w:pPr>
      <w:r w:rsidRPr="00AE22E5">
        <w:rPr>
          <w:lang w:val="sv-SE"/>
        </w:rPr>
        <w:t>#include "VectorTest.h"</w:t>
      </w:r>
    </w:p>
    <w:p w:rsidR="00872549" w:rsidRPr="00AE22E5" w:rsidRDefault="00872549" w:rsidP="00872549">
      <w:pPr>
        <w:pStyle w:val="Programkod"/>
        <w:rPr>
          <w:lang w:val="sv-SE"/>
        </w:rPr>
      </w:pPr>
    </w:p>
    <w:p w:rsidR="00872549" w:rsidRPr="00AE22E5" w:rsidRDefault="00872549" w:rsidP="00872549">
      <w:pPr>
        <w:pStyle w:val="Programkod"/>
        <w:rPr>
          <w:lang w:val="sv-SE"/>
        </w:rPr>
      </w:pPr>
      <w:r w:rsidRPr="00AE22E5">
        <w:rPr>
          <w:lang w:val="sv-SE"/>
        </w:rPr>
        <w:t>int main()</w:t>
      </w:r>
    </w:p>
    <w:p w:rsidR="00872549" w:rsidRPr="00AE22E5" w:rsidRDefault="00872549" w:rsidP="00872549">
      <w:pPr>
        <w:pStyle w:val="Programkod"/>
        <w:rPr>
          <w:lang w:val="sv-SE"/>
        </w:rPr>
      </w:pPr>
      <w:r w:rsidRPr="00AE22E5">
        <w:rPr>
          <w:lang w:val="sv-SE"/>
        </w:rPr>
        <w:t>{</w:t>
      </w:r>
    </w:p>
    <w:p w:rsidR="00872549" w:rsidRDefault="00872549" w:rsidP="00872549">
      <w:pPr>
        <w:pStyle w:val="Programkod"/>
      </w:pPr>
      <w:r w:rsidRPr="00AE22E5">
        <w:rPr>
          <w:lang w:val="sv-SE"/>
        </w:rPr>
        <w:tab/>
        <w:t>Vector</w:t>
      </w:r>
      <w:r>
        <w:t>Test::run();</w:t>
      </w:r>
    </w:p>
    <w:p w:rsidR="00872549" w:rsidRDefault="00872549" w:rsidP="00872549">
      <w:pPr>
        <w:pStyle w:val="Programkod"/>
      </w:pPr>
      <w:r>
        <w:tab/>
        <w:t>return 0;</w:t>
      </w:r>
    </w:p>
    <w:p w:rsidR="00872549" w:rsidRPr="00872549" w:rsidRDefault="00872549" w:rsidP="00872549">
      <w:pPr>
        <w:pStyle w:val="ProgramkodLast"/>
      </w:pPr>
      <w:r>
        <w:t>}</w:t>
      </w:r>
    </w:p>
    <w:p w:rsidR="00A112DC" w:rsidRDefault="000B0E9E" w:rsidP="00A112DC">
      <w:pPr>
        <w:pStyle w:val="Heading4"/>
      </w:pPr>
      <w:r>
        <w:t>VectorTest</w:t>
      </w:r>
      <w:r w:rsidR="00A112DC">
        <w:t>.h</w:t>
      </w:r>
    </w:p>
    <w:p w:rsidR="000B0E9E" w:rsidRDefault="000B0E9E" w:rsidP="000B0E9E">
      <w:pPr>
        <w:pStyle w:val="ProgramkodFirst"/>
      </w:pPr>
      <w:r>
        <w:t>#ifndef VECTORTEST_H</w:t>
      </w:r>
    </w:p>
    <w:p w:rsidR="000B0E9E" w:rsidRDefault="000B0E9E" w:rsidP="000B0E9E">
      <w:pPr>
        <w:pStyle w:val="Programkod"/>
      </w:pPr>
      <w:r>
        <w:t>#define VECTORTEST_H</w:t>
      </w:r>
    </w:p>
    <w:p w:rsidR="000B0E9E" w:rsidRDefault="000B0E9E" w:rsidP="000B0E9E">
      <w:pPr>
        <w:pStyle w:val="Programkod"/>
      </w:pPr>
    </w:p>
    <w:p w:rsidR="000B0E9E" w:rsidRDefault="000B0E9E" w:rsidP="000B0E9E">
      <w:pPr>
        <w:pStyle w:val="Programkod"/>
      </w:pPr>
      <w:r>
        <w:t>struct VectorTest</w:t>
      </w:r>
    </w:p>
    <w:p w:rsidR="000B0E9E" w:rsidRDefault="000B0E9E" w:rsidP="000B0E9E">
      <w:pPr>
        <w:pStyle w:val="Programkod"/>
      </w:pPr>
      <w:r>
        <w:t>{</w:t>
      </w:r>
    </w:p>
    <w:p w:rsidR="000B0E9E" w:rsidRDefault="000B0E9E" w:rsidP="000B0E9E">
      <w:pPr>
        <w:pStyle w:val="Programkod"/>
      </w:pPr>
      <w:r>
        <w:tab/>
        <w:t>static void run();</w:t>
      </w:r>
    </w:p>
    <w:p w:rsidR="000B0E9E" w:rsidRDefault="000B0E9E" w:rsidP="000B0E9E">
      <w:pPr>
        <w:pStyle w:val="Programkod"/>
      </w:pPr>
      <w:r>
        <w:t>};</w:t>
      </w:r>
    </w:p>
    <w:p w:rsidR="000B0E9E" w:rsidRDefault="000B0E9E" w:rsidP="000B0E9E">
      <w:pPr>
        <w:pStyle w:val="Programkod"/>
      </w:pPr>
    </w:p>
    <w:p w:rsidR="000B0E9E" w:rsidRDefault="000B0E9E" w:rsidP="000B0E9E">
      <w:pPr>
        <w:pStyle w:val="ProgramkodFirst"/>
      </w:pPr>
    </w:p>
    <w:p w:rsidR="000B0E9E" w:rsidRPr="000B0E9E" w:rsidRDefault="000B0E9E" w:rsidP="000B0E9E">
      <w:pPr>
        <w:pStyle w:val="ProgramkodLast"/>
      </w:pPr>
      <w:r>
        <w:t>#endif // VECTORTEST_H</w:t>
      </w:r>
    </w:p>
    <w:p w:rsidR="00A112DC" w:rsidRDefault="000B0E9E" w:rsidP="00A112DC">
      <w:pPr>
        <w:pStyle w:val="Heading4"/>
      </w:pPr>
      <w:r>
        <w:t>VectorTest</w:t>
      </w:r>
      <w:r w:rsidR="00A112DC">
        <w:t>.cpp</w:t>
      </w:r>
    </w:p>
    <w:p w:rsidR="00872549" w:rsidRDefault="00872549" w:rsidP="00872549">
      <w:pPr>
        <w:pStyle w:val="ProgramkodFirst"/>
      </w:pPr>
      <w:r>
        <w:t>#include "VectorTest.h"</w:t>
      </w:r>
    </w:p>
    <w:p w:rsidR="00872549" w:rsidRDefault="00872549" w:rsidP="00872549">
      <w:pPr>
        <w:pStyle w:val="Programkod"/>
      </w:pPr>
    </w:p>
    <w:p w:rsidR="00872549" w:rsidRDefault="00872549" w:rsidP="00872549">
      <w:pPr>
        <w:pStyle w:val="Programkod"/>
      </w:pPr>
      <w:r>
        <w:t>#include "Vector.h"</w:t>
      </w:r>
    </w:p>
    <w:p w:rsidR="00872549" w:rsidRDefault="00872549" w:rsidP="00872549">
      <w:pPr>
        <w:pStyle w:val="Programkod"/>
      </w:pPr>
      <w:r>
        <w:t>#include &lt;cassert&gt;</w:t>
      </w:r>
    </w:p>
    <w:p w:rsidR="00872549" w:rsidRDefault="00872549" w:rsidP="00872549">
      <w:pPr>
        <w:pStyle w:val="Programkod"/>
      </w:pPr>
      <w:r>
        <w:t>#include &lt;sstream&gt;</w:t>
      </w:r>
    </w:p>
    <w:p w:rsidR="00872549" w:rsidRDefault="00872549" w:rsidP="00872549">
      <w:pPr>
        <w:pStyle w:val="Programkod"/>
      </w:pPr>
    </w:p>
    <w:p w:rsidR="00872549" w:rsidRDefault="00872549" w:rsidP="00872549">
      <w:pPr>
        <w:pStyle w:val="Programkod"/>
      </w:pPr>
      <w:r>
        <w:t>void VectorTest::run()</w:t>
      </w:r>
    </w:p>
    <w:p w:rsidR="00872549" w:rsidRDefault="00872549" w:rsidP="00872549">
      <w:pPr>
        <w:pStyle w:val="Programkod"/>
      </w:pPr>
      <w:r>
        <w:t>{</w:t>
      </w:r>
    </w:p>
    <w:p w:rsidR="00872549" w:rsidRDefault="00872549" w:rsidP="00872549">
      <w:pPr>
        <w:pStyle w:val="Programkod"/>
      </w:pPr>
      <w:r>
        <w:tab/>
        <w:t>/* Testing all functions */</w:t>
      </w:r>
    </w:p>
    <w:p w:rsidR="00872549" w:rsidRDefault="00872549" w:rsidP="00872549">
      <w:pPr>
        <w:pStyle w:val="Programkod"/>
      </w:pPr>
      <w:r>
        <w:tab/>
        <w:t>{</w:t>
      </w:r>
    </w:p>
    <w:p w:rsidR="00872549" w:rsidRDefault="00872549" w:rsidP="00872549">
      <w:pPr>
        <w:pStyle w:val="Programkod"/>
      </w:pPr>
      <w:r>
        <w:tab/>
      </w:r>
      <w:r>
        <w:tab/>
        <w:t>double a[5] = {1,2,3,4,5};</w:t>
      </w:r>
    </w:p>
    <w:p w:rsidR="00872549" w:rsidRDefault="00872549" w:rsidP="00872549">
      <w:pPr>
        <w:pStyle w:val="Programkod"/>
      </w:pPr>
      <w:r>
        <w:tab/>
      </w:r>
      <w:r>
        <w:tab/>
        <w:t>double b[5] = {0,1,2,3,4};</w:t>
      </w:r>
    </w:p>
    <w:p w:rsidR="00872549" w:rsidRDefault="00872549" w:rsidP="00872549">
      <w:pPr>
        <w:pStyle w:val="Programkod"/>
      </w:pPr>
      <w:r>
        <w:tab/>
      </w:r>
      <w:r>
        <w:tab/>
        <w:t>const Vector v0(5, a);</w:t>
      </w:r>
    </w:p>
    <w:p w:rsidR="00872549" w:rsidRDefault="00872549" w:rsidP="00872549">
      <w:pPr>
        <w:pStyle w:val="Programkod"/>
      </w:pPr>
      <w:r>
        <w:tab/>
      </w:r>
      <w:r>
        <w:tab/>
        <w:t>const Vector v1(5, b);</w:t>
      </w:r>
    </w:p>
    <w:p w:rsidR="00872549" w:rsidRDefault="00872549" w:rsidP="00872549">
      <w:pPr>
        <w:pStyle w:val="Programkod"/>
      </w:pPr>
      <w:r>
        <w:tab/>
      </w:r>
      <w:r>
        <w:tab/>
        <w:t>Vector v2(v0);</w:t>
      </w:r>
    </w:p>
    <w:p w:rsidR="00872549" w:rsidRDefault="00872549" w:rsidP="00872549">
      <w:pPr>
        <w:pStyle w:val="Programkod"/>
      </w:pPr>
    </w:p>
    <w:p w:rsidR="00872549" w:rsidRDefault="00872549" w:rsidP="00872549">
      <w:pPr>
        <w:pStyle w:val="Programkod"/>
      </w:pPr>
      <w:r>
        <w:tab/>
      </w:r>
      <w:r>
        <w:tab/>
        <w:t>// Constructor, length, and const []</w:t>
      </w:r>
    </w:p>
    <w:p w:rsidR="00872549" w:rsidRDefault="00872549" w:rsidP="00872549">
      <w:pPr>
        <w:pStyle w:val="Programkod"/>
      </w:pPr>
      <w:r>
        <w:tab/>
      </w:r>
      <w:r>
        <w:tab/>
        <w:t>assert(v0.length() == 5);</w:t>
      </w:r>
    </w:p>
    <w:p w:rsidR="00872549" w:rsidRDefault="00872549" w:rsidP="00872549">
      <w:pPr>
        <w:pStyle w:val="Programkod"/>
      </w:pPr>
      <w:r>
        <w:tab/>
      </w:r>
      <w:r>
        <w:tab/>
        <w:t>assert(v0[0] == 1);</w:t>
      </w:r>
    </w:p>
    <w:p w:rsidR="00872549" w:rsidRDefault="00872549" w:rsidP="00872549">
      <w:pPr>
        <w:pStyle w:val="Programkod"/>
      </w:pPr>
      <w:r>
        <w:tab/>
      </w:r>
      <w:r>
        <w:tab/>
        <w:t>assert(v0[4] == 5);</w:t>
      </w:r>
    </w:p>
    <w:p w:rsidR="00872549" w:rsidRDefault="00872549" w:rsidP="00872549">
      <w:pPr>
        <w:pStyle w:val="Programkod"/>
      </w:pPr>
    </w:p>
    <w:p w:rsidR="00872549" w:rsidRDefault="00872549" w:rsidP="00872549">
      <w:pPr>
        <w:pStyle w:val="Programkod"/>
      </w:pPr>
      <w:r>
        <w:tab/>
      </w:r>
      <w:r>
        <w:tab/>
        <w:t>// Copy constructor</w:t>
      </w:r>
    </w:p>
    <w:p w:rsidR="00872549" w:rsidRDefault="00872549" w:rsidP="00872549">
      <w:pPr>
        <w:pStyle w:val="Programkod"/>
      </w:pPr>
      <w:r>
        <w:tab/>
      </w:r>
      <w:r>
        <w:tab/>
        <w:t>assert(v2.length() == 5);</w:t>
      </w:r>
    </w:p>
    <w:p w:rsidR="00872549" w:rsidRDefault="00872549" w:rsidP="00872549">
      <w:pPr>
        <w:pStyle w:val="Programkod"/>
      </w:pPr>
      <w:r>
        <w:tab/>
      </w:r>
      <w:r>
        <w:tab/>
        <w:t>assert(v2[0] == 1);</w:t>
      </w:r>
    </w:p>
    <w:p w:rsidR="00872549" w:rsidRDefault="00872549" w:rsidP="00872549">
      <w:pPr>
        <w:pStyle w:val="Programkod"/>
      </w:pPr>
      <w:r>
        <w:tab/>
      </w:r>
      <w:r>
        <w:tab/>
        <w:t>assert(v2[4] == 5);</w:t>
      </w:r>
    </w:p>
    <w:p w:rsidR="00872549" w:rsidRDefault="00872549" w:rsidP="00872549">
      <w:pPr>
        <w:pStyle w:val="Programkod"/>
      </w:pPr>
    </w:p>
    <w:p w:rsidR="00872549" w:rsidRDefault="00872549" w:rsidP="00872549">
      <w:pPr>
        <w:pStyle w:val="Programkod"/>
      </w:pPr>
      <w:r>
        <w:tab/>
      </w:r>
      <w:r>
        <w:tab/>
        <w:t>// Comparison</w:t>
      </w:r>
    </w:p>
    <w:p w:rsidR="00872549" w:rsidRDefault="00872549" w:rsidP="00872549">
      <w:pPr>
        <w:pStyle w:val="Programkod"/>
      </w:pPr>
      <w:r>
        <w:tab/>
      </w:r>
      <w:r>
        <w:tab/>
        <w:t>assert(v0 != v1);</w:t>
      </w:r>
    </w:p>
    <w:p w:rsidR="00872549" w:rsidRDefault="00872549" w:rsidP="00872549">
      <w:pPr>
        <w:pStyle w:val="Programkod"/>
      </w:pPr>
      <w:r>
        <w:tab/>
      </w:r>
      <w:r>
        <w:tab/>
        <w:t>assert(v0 == v2);</w:t>
      </w:r>
    </w:p>
    <w:p w:rsidR="00872549" w:rsidRDefault="00872549" w:rsidP="00872549">
      <w:pPr>
        <w:pStyle w:val="Programkod"/>
      </w:pPr>
    </w:p>
    <w:p w:rsidR="00872549" w:rsidRDefault="00872549" w:rsidP="00872549">
      <w:pPr>
        <w:pStyle w:val="Programkod"/>
      </w:pPr>
      <w:r>
        <w:tab/>
      </w:r>
      <w:r>
        <w:tab/>
        <w:t>// Assignment []</w:t>
      </w:r>
    </w:p>
    <w:p w:rsidR="00872549" w:rsidRDefault="00872549" w:rsidP="00872549">
      <w:pPr>
        <w:pStyle w:val="Programkod"/>
      </w:pPr>
      <w:r>
        <w:tab/>
      </w:r>
      <w:r>
        <w:tab/>
        <w:t>v2[0] = 42;</w:t>
      </w:r>
    </w:p>
    <w:p w:rsidR="00872549" w:rsidRDefault="00872549" w:rsidP="00872549">
      <w:pPr>
        <w:pStyle w:val="Programkod"/>
      </w:pPr>
      <w:r>
        <w:tab/>
      </w:r>
      <w:r>
        <w:tab/>
        <w:t>assert(v2[0] == 42);</w:t>
      </w:r>
    </w:p>
    <w:p w:rsidR="00872549" w:rsidRDefault="00872549" w:rsidP="00872549">
      <w:pPr>
        <w:pStyle w:val="Programkod"/>
      </w:pPr>
    </w:p>
    <w:p w:rsidR="00872549" w:rsidRDefault="00872549" w:rsidP="00872549">
      <w:pPr>
        <w:pStyle w:val="Programkod"/>
      </w:pPr>
      <w:r>
        <w:tab/>
      </w:r>
      <w:r>
        <w:tab/>
        <w:t>v2[v2.length() - 1] = 13;</w:t>
      </w:r>
    </w:p>
    <w:p w:rsidR="00872549" w:rsidRDefault="00872549" w:rsidP="00872549">
      <w:pPr>
        <w:pStyle w:val="Programkod"/>
      </w:pPr>
      <w:r>
        <w:tab/>
      </w:r>
      <w:r>
        <w:tab/>
        <w:t>assert(v2[v2.length() - 1] == 13);</w:t>
      </w:r>
    </w:p>
    <w:p w:rsidR="00872549" w:rsidRDefault="00872549" w:rsidP="00872549">
      <w:pPr>
        <w:pStyle w:val="Programkod"/>
      </w:pPr>
    </w:p>
    <w:p w:rsidR="00872549" w:rsidRDefault="00872549" w:rsidP="00872549">
      <w:pPr>
        <w:pStyle w:val="Programkod"/>
      </w:pPr>
      <w:r>
        <w:tab/>
      </w:r>
      <w:r>
        <w:tab/>
        <w:t>// Assignment and compount assignment</w:t>
      </w:r>
    </w:p>
    <w:p w:rsidR="00872549" w:rsidRDefault="00872549" w:rsidP="00872549">
      <w:pPr>
        <w:pStyle w:val="Programkod"/>
      </w:pPr>
      <w:r>
        <w:tab/>
      </w:r>
      <w:r>
        <w:tab/>
        <w:t>v2 = v0;</w:t>
      </w:r>
    </w:p>
    <w:p w:rsidR="00872549" w:rsidRDefault="00872549" w:rsidP="00872549">
      <w:pPr>
        <w:pStyle w:val="Programkod"/>
      </w:pPr>
      <w:r>
        <w:tab/>
      </w:r>
      <w:r>
        <w:tab/>
        <w:t>assert(v2 == v0);</w:t>
      </w:r>
    </w:p>
    <w:p w:rsidR="00872549" w:rsidRDefault="00872549" w:rsidP="00872549">
      <w:pPr>
        <w:pStyle w:val="Programkod"/>
      </w:pPr>
    </w:p>
    <w:p w:rsidR="00872549" w:rsidRDefault="00872549" w:rsidP="00872549">
      <w:pPr>
        <w:pStyle w:val="Programkod"/>
      </w:pPr>
      <w:r>
        <w:tab/>
      </w:r>
      <w:r>
        <w:tab/>
        <w:t>{</w:t>
      </w:r>
    </w:p>
    <w:p w:rsidR="00872549" w:rsidRDefault="00872549" w:rsidP="00872549">
      <w:pPr>
        <w:pStyle w:val="Programkod"/>
      </w:pPr>
      <w:r>
        <w:tab/>
      </w:r>
      <w:r>
        <w:tab/>
      </w:r>
      <w:r>
        <w:tab/>
        <w:t>v2 = v0;</w:t>
      </w:r>
    </w:p>
    <w:p w:rsidR="00872549" w:rsidRDefault="00872549" w:rsidP="00872549">
      <w:pPr>
        <w:pStyle w:val="Programkod"/>
      </w:pPr>
      <w:r>
        <w:tab/>
      </w:r>
      <w:r>
        <w:tab/>
      </w:r>
      <w:r>
        <w:tab/>
        <w:t>v2 += v1;</w:t>
      </w:r>
    </w:p>
    <w:p w:rsidR="00872549" w:rsidRDefault="00872549" w:rsidP="00872549">
      <w:pPr>
        <w:pStyle w:val="Programkod"/>
      </w:pPr>
      <w:r>
        <w:tab/>
      </w:r>
      <w:r>
        <w:tab/>
      </w:r>
      <w:r>
        <w:tab/>
        <w:t>double cTmp[5] = {1,3,5,7,9};</w:t>
      </w:r>
    </w:p>
    <w:p w:rsidR="00872549" w:rsidRDefault="00872549" w:rsidP="00872549">
      <w:pPr>
        <w:pStyle w:val="Programkod"/>
      </w:pPr>
      <w:r>
        <w:tab/>
      </w:r>
      <w:r>
        <w:tab/>
      </w:r>
      <w:r>
        <w:tab/>
        <w:t>Vector vTmp(5, cTmp);</w:t>
      </w:r>
    </w:p>
    <w:p w:rsidR="00872549" w:rsidRDefault="00872549" w:rsidP="00872549">
      <w:pPr>
        <w:pStyle w:val="Programkod"/>
      </w:pPr>
      <w:r>
        <w:tab/>
      </w:r>
      <w:r>
        <w:tab/>
      </w:r>
      <w:r>
        <w:tab/>
        <w:t>assert(v2 == vTmp);</w:t>
      </w:r>
    </w:p>
    <w:p w:rsidR="00872549" w:rsidRDefault="00872549" w:rsidP="00872549">
      <w:pPr>
        <w:pStyle w:val="Programkod"/>
      </w:pPr>
      <w:r>
        <w:tab/>
      </w:r>
      <w:r>
        <w:tab/>
        <w:t>}</w:t>
      </w:r>
    </w:p>
    <w:p w:rsidR="00872549" w:rsidRDefault="00872549" w:rsidP="00872549">
      <w:pPr>
        <w:pStyle w:val="Programkod"/>
      </w:pPr>
    </w:p>
    <w:p w:rsidR="00872549" w:rsidRDefault="00872549" w:rsidP="00872549">
      <w:pPr>
        <w:pStyle w:val="Programkod"/>
      </w:pPr>
      <w:r>
        <w:tab/>
      </w:r>
      <w:r>
        <w:tab/>
        <w:t>{</w:t>
      </w:r>
    </w:p>
    <w:p w:rsidR="00872549" w:rsidRDefault="00872549" w:rsidP="00872549">
      <w:pPr>
        <w:pStyle w:val="Programkod"/>
      </w:pPr>
      <w:r>
        <w:tab/>
      </w:r>
      <w:r>
        <w:tab/>
      </w:r>
      <w:r>
        <w:tab/>
        <w:t>v2 = v0;</w:t>
      </w:r>
    </w:p>
    <w:p w:rsidR="00872549" w:rsidRDefault="00872549" w:rsidP="00872549">
      <w:pPr>
        <w:pStyle w:val="Programkod"/>
      </w:pPr>
      <w:r>
        <w:tab/>
      </w:r>
      <w:r>
        <w:tab/>
      </w:r>
      <w:r>
        <w:tab/>
        <w:t>v2 -= v1;</w:t>
      </w:r>
    </w:p>
    <w:p w:rsidR="00872549" w:rsidRDefault="00872549" w:rsidP="00872549">
      <w:pPr>
        <w:pStyle w:val="Programkod"/>
      </w:pPr>
      <w:r>
        <w:tab/>
      </w:r>
      <w:r>
        <w:tab/>
      </w:r>
      <w:r>
        <w:tab/>
        <w:t>double cTmp[5] = {1,1,1,1,1};</w:t>
      </w:r>
    </w:p>
    <w:p w:rsidR="00872549" w:rsidRDefault="00872549" w:rsidP="00872549">
      <w:pPr>
        <w:pStyle w:val="Programkod"/>
      </w:pPr>
      <w:r>
        <w:tab/>
      </w:r>
      <w:r>
        <w:tab/>
      </w:r>
      <w:r>
        <w:tab/>
        <w:t>Vector vTmp(5, cTmp);</w:t>
      </w:r>
    </w:p>
    <w:p w:rsidR="00872549" w:rsidRDefault="00872549" w:rsidP="00872549">
      <w:pPr>
        <w:pStyle w:val="Programkod"/>
      </w:pPr>
      <w:r>
        <w:tab/>
      </w:r>
      <w:r>
        <w:tab/>
      </w:r>
      <w:r>
        <w:tab/>
        <w:t>assert(v2 == vTmp);</w:t>
      </w:r>
    </w:p>
    <w:p w:rsidR="00872549" w:rsidRDefault="00872549" w:rsidP="00872549">
      <w:pPr>
        <w:pStyle w:val="Programkod"/>
      </w:pPr>
      <w:r>
        <w:tab/>
      </w:r>
      <w:r>
        <w:tab/>
        <w:t>}</w:t>
      </w:r>
    </w:p>
    <w:p w:rsidR="00872549" w:rsidRDefault="00872549" w:rsidP="00872549">
      <w:pPr>
        <w:pStyle w:val="Programkod"/>
      </w:pPr>
    </w:p>
    <w:p w:rsidR="00872549" w:rsidRDefault="00872549" w:rsidP="00872549">
      <w:pPr>
        <w:pStyle w:val="Programkod"/>
      </w:pPr>
      <w:r>
        <w:tab/>
      </w:r>
      <w:r>
        <w:tab/>
        <w:t>{</w:t>
      </w:r>
    </w:p>
    <w:p w:rsidR="00872549" w:rsidRDefault="00872549" w:rsidP="00872549">
      <w:pPr>
        <w:pStyle w:val="Programkod"/>
      </w:pPr>
      <w:r>
        <w:tab/>
      </w:r>
      <w:r>
        <w:tab/>
      </w:r>
      <w:r>
        <w:tab/>
        <w:t>v2 = v0;</w:t>
      </w:r>
    </w:p>
    <w:p w:rsidR="00872549" w:rsidRDefault="00872549" w:rsidP="00872549">
      <w:pPr>
        <w:pStyle w:val="Programkod"/>
      </w:pPr>
      <w:r>
        <w:tab/>
      </w:r>
      <w:r>
        <w:tab/>
      </w:r>
      <w:r>
        <w:tab/>
        <w:t>v2 *= 2;</w:t>
      </w:r>
    </w:p>
    <w:p w:rsidR="00872549" w:rsidRDefault="00872549" w:rsidP="00872549">
      <w:pPr>
        <w:pStyle w:val="Programkod"/>
      </w:pPr>
      <w:r>
        <w:tab/>
      </w:r>
      <w:r>
        <w:tab/>
      </w:r>
      <w:r>
        <w:tab/>
        <w:t>double cTmp[5] = {2,4,6,8,10};</w:t>
      </w:r>
    </w:p>
    <w:p w:rsidR="00872549" w:rsidRDefault="00872549" w:rsidP="00872549">
      <w:pPr>
        <w:pStyle w:val="Programkod"/>
      </w:pPr>
      <w:r>
        <w:tab/>
      </w:r>
      <w:r>
        <w:tab/>
      </w:r>
      <w:r>
        <w:tab/>
        <w:t>Vector vTmp(5, cTmp);</w:t>
      </w:r>
    </w:p>
    <w:p w:rsidR="00872549" w:rsidRDefault="00872549" w:rsidP="00872549">
      <w:pPr>
        <w:pStyle w:val="Programkod"/>
      </w:pPr>
      <w:r>
        <w:tab/>
      </w:r>
      <w:r>
        <w:tab/>
      </w:r>
      <w:r>
        <w:tab/>
        <w:t>assert(v2 == vTmp);</w:t>
      </w:r>
    </w:p>
    <w:p w:rsidR="00872549" w:rsidRDefault="00872549" w:rsidP="00872549">
      <w:pPr>
        <w:pStyle w:val="Programkod"/>
      </w:pPr>
      <w:r>
        <w:tab/>
      </w:r>
      <w:r>
        <w:tab/>
        <w:t>}</w:t>
      </w:r>
    </w:p>
    <w:p w:rsidR="00872549" w:rsidRDefault="00872549" w:rsidP="00872549">
      <w:pPr>
        <w:pStyle w:val="Programkod"/>
      </w:pPr>
    </w:p>
    <w:p w:rsidR="00872549" w:rsidRDefault="00872549" w:rsidP="00872549">
      <w:pPr>
        <w:pStyle w:val="Programkod"/>
      </w:pPr>
      <w:r>
        <w:tab/>
      </w:r>
      <w:r>
        <w:tab/>
        <w:t>// Binary arithmetic</w:t>
      </w:r>
    </w:p>
    <w:p w:rsidR="00872549" w:rsidRDefault="00872549" w:rsidP="00872549">
      <w:pPr>
        <w:pStyle w:val="Programkod"/>
      </w:pPr>
      <w:r>
        <w:tab/>
      </w:r>
      <w:r>
        <w:tab/>
        <w:t>v2 = v0;</w:t>
      </w:r>
    </w:p>
    <w:p w:rsidR="00872549" w:rsidRDefault="00872549" w:rsidP="00872549">
      <w:pPr>
        <w:pStyle w:val="Programkod"/>
      </w:pPr>
      <w:r>
        <w:tab/>
      </w:r>
      <w:r>
        <w:tab/>
        <w:t>v2 += v1;</w:t>
      </w:r>
    </w:p>
    <w:p w:rsidR="00872549" w:rsidRDefault="00872549" w:rsidP="00872549">
      <w:pPr>
        <w:pStyle w:val="Programkod"/>
      </w:pPr>
      <w:r>
        <w:tab/>
      </w:r>
      <w:r>
        <w:tab/>
        <w:t>assert(v0 + v1 == v2);</w:t>
      </w:r>
    </w:p>
    <w:p w:rsidR="00872549" w:rsidRDefault="00872549" w:rsidP="00872549">
      <w:pPr>
        <w:pStyle w:val="Programkod"/>
      </w:pPr>
    </w:p>
    <w:p w:rsidR="00872549" w:rsidRDefault="00872549" w:rsidP="00872549">
      <w:pPr>
        <w:pStyle w:val="Programkod"/>
      </w:pPr>
      <w:r>
        <w:tab/>
      </w:r>
      <w:r>
        <w:tab/>
        <w:t>v2 = v0;</w:t>
      </w:r>
    </w:p>
    <w:p w:rsidR="00872549" w:rsidRDefault="00872549" w:rsidP="00872549">
      <w:pPr>
        <w:pStyle w:val="Programkod"/>
      </w:pPr>
      <w:r>
        <w:tab/>
      </w:r>
      <w:r>
        <w:tab/>
        <w:t>v2 -= v1;</w:t>
      </w:r>
    </w:p>
    <w:p w:rsidR="00872549" w:rsidRDefault="00872549" w:rsidP="00872549">
      <w:pPr>
        <w:pStyle w:val="Programkod"/>
      </w:pPr>
      <w:r>
        <w:tab/>
      </w:r>
      <w:r>
        <w:tab/>
        <w:t>assert(v0 - v1 == v2);</w:t>
      </w:r>
    </w:p>
    <w:p w:rsidR="00872549" w:rsidRDefault="00872549" w:rsidP="00872549">
      <w:pPr>
        <w:pStyle w:val="Programkod"/>
      </w:pPr>
      <w:r>
        <w:tab/>
      </w:r>
      <w:r>
        <w:tab/>
      </w:r>
    </w:p>
    <w:p w:rsidR="00872549" w:rsidRDefault="00872549" w:rsidP="00872549">
      <w:pPr>
        <w:pStyle w:val="Programkod"/>
      </w:pPr>
      <w:r>
        <w:tab/>
      </w:r>
      <w:r>
        <w:tab/>
        <w:t>assert(v0 * v1 == 40); // Dot product</w:t>
      </w:r>
    </w:p>
    <w:p w:rsidR="00872549" w:rsidRDefault="00872549" w:rsidP="00872549">
      <w:pPr>
        <w:pStyle w:val="Programkod"/>
      </w:pPr>
    </w:p>
    <w:p w:rsidR="00872549" w:rsidRDefault="00872549" w:rsidP="00872549">
      <w:pPr>
        <w:pStyle w:val="Programkod"/>
      </w:pPr>
      <w:r>
        <w:tab/>
      </w:r>
      <w:r>
        <w:tab/>
        <w:t>v2 = v0;</w:t>
      </w:r>
    </w:p>
    <w:p w:rsidR="00872549" w:rsidRDefault="00872549" w:rsidP="00872549">
      <w:pPr>
        <w:pStyle w:val="Programkod"/>
      </w:pPr>
      <w:r>
        <w:tab/>
      </w:r>
      <w:r>
        <w:tab/>
        <w:t>v2 *= 2;</w:t>
      </w:r>
    </w:p>
    <w:p w:rsidR="00872549" w:rsidRDefault="00872549" w:rsidP="00872549">
      <w:pPr>
        <w:pStyle w:val="Programkod"/>
      </w:pPr>
      <w:r>
        <w:tab/>
      </w:r>
      <w:r>
        <w:tab/>
        <w:t>assert(v0 * 2 == v2);</w:t>
      </w:r>
    </w:p>
    <w:p w:rsidR="00872549" w:rsidRDefault="00872549" w:rsidP="00872549">
      <w:pPr>
        <w:pStyle w:val="Programkod"/>
      </w:pPr>
      <w:r>
        <w:tab/>
      </w:r>
      <w:r>
        <w:tab/>
        <w:t>assert(2 * v0 == v2);</w:t>
      </w:r>
    </w:p>
    <w:p w:rsidR="00872549" w:rsidRDefault="00872549" w:rsidP="00872549">
      <w:pPr>
        <w:pStyle w:val="Programkod"/>
      </w:pPr>
    </w:p>
    <w:p w:rsidR="00872549" w:rsidRDefault="00872549" w:rsidP="00872549">
      <w:pPr>
        <w:pStyle w:val="Programkod"/>
      </w:pPr>
      <w:r>
        <w:tab/>
      </w:r>
      <w:r>
        <w:tab/>
        <w:t>// Stream</w:t>
      </w:r>
    </w:p>
    <w:p w:rsidR="00872549" w:rsidRDefault="00872549" w:rsidP="00872549">
      <w:pPr>
        <w:pStyle w:val="Programkod"/>
      </w:pPr>
      <w:r>
        <w:tab/>
      </w:r>
      <w:r>
        <w:tab/>
        <w:t>std::stringstream s;</w:t>
      </w:r>
    </w:p>
    <w:p w:rsidR="00872549" w:rsidRDefault="00872549" w:rsidP="00872549">
      <w:pPr>
        <w:pStyle w:val="Programkod"/>
      </w:pPr>
      <w:r>
        <w:tab/>
      </w:r>
      <w:r>
        <w:tab/>
        <w:t>s &lt;&lt; v0;</w:t>
      </w:r>
    </w:p>
    <w:p w:rsidR="00872549" w:rsidRDefault="00872549" w:rsidP="00872549">
      <w:pPr>
        <w:pStyle w:val="Programkod"/>
      </w:pPr>
      <w:r>
        <w:tab/>
      </w:r>
      <w:r>
        <w:tab/>
        <w:t>assert(s.str() == "1, 2, 3, 4, 5");</w:t>
      </w:r>
    </w:p>
    <w:p w:rsidR="00872549" w:rsidRDefault="00872549" w:rsidP="00872549">
      <w:pPr>
        <w:pStyle w:val="Programkod"/>
      </w:pPr>
      <w:r>
        <w:tab/>
        <w:t>}</w:t>
      </w:r>
    </w:p>
    <w:p w:rsidR="00872549" w:rsidRDefault="00872549" w:rsidP="00872549">
      <w:pPr>
        <w:pStyle w:val="Programkod"/>
      </w:pPr>
    </w:p>
    <w:p w:rsidR="00872549" w:rsidRDefault="00872549" w:rsidP="00872549">
      <w:pPr>
        <w:pStyle w:val="Programkod"/>
      </w:pPr>
      <w:r>
        <w:tab/>
        <w:t>/* Edge cases */</w:t>
      </w:r>
    </w:p>
    <w:p w:rsidR="00872549" w:rsidRDefault="00872549" w:rsidP="00872549">
      <w:pPr>
        <w:pStyle w:val="Programkod"/>
      </w:pPr>
      <w:r>
        <w:tab/>
        <w:t>{</w:t>
      </w:r>
    </w:p>
    <w:p w:rsidR="00872549" w:rsidRDefault="00872549" w:rsidP="00872549">
      <w:pPr>
        <w:pStyle w:val="Programkod"/>
      </w:pPr>
      <w:r>
        <w:tab/>
      </w:r>
      <w:r>
        <w:tab/>
        <w:t>{</w:t>
      </w:r>
    </w:p>
    <w:p w:rsidR="00872549" w:rsidRDefault="00872549" w:rsidP="00872549">
      <w:pPr>
        <w:pStyle w:val="Programkod"/>
      </w:pPr>
      <w:r>
        <w:tab/>
      </w:r>
      <w:r>
        <w:tab/>
      </w:r>
      <w:r>
        <w:tab/>
        <w:t>// Single element large values</w:t>
      </w:r>
    </w:p>
    <w:p w:rsidR="00872549" w:rsidRDefault="00872549" w:rsidP="00872549">
      <w:pPr>
        <w:pStyle w:val="Programkod"/>
      </w:pPr>
      <w:r>
        <w:tab/>
      </w:r>
      <w:r>
        <w:tab/>
      </w:r>
      <w:r>
        <w:tab/>
        <w:t>double a[1] = {123456789012.34567890};</w:t>
      </w:r>
    </w:p>
    <w:p w:rsidR="00872549" w:rsidRDefault="00872549" w:rsidP="00872549">
      <w:pPr>
        <w:pStyle w:val="Programkod"/>
      </w:pPr>
      <w:r>
        <w:tab/>
      </w:r>
      <w:r>
        <w:tab/>
      </w:r>
      <w:r>
        <w:tab/>
        <w:t>double b[1] = {-123456789.01234567890};</w:t>
      </w:r>
    </w:p>
    <w:p w:rsidR="00872549" w:rsidRDefault="00872549" w:rsidP="00872549">
      <w:pPr>
        <w:pStyle w:val="Programkod"/>
      </w:pPr>
      <w:r>
        <w:tab/>
      </w:r>
      <w:r>
        <w:tab/>
      </w:r>
      <w:r>
        <w:tab/>
        <w:t>const Vector v0(1, a);</w:t>
      </w:r>
    </w:p>
    <w:p w:rsidR="00872549" w:rsidRDefault="00872549" w:rsidP="00872549">
      <w:pPr>
        <w:pStyle w:val="Programkod"/>
      </w:pPr>
      <w:r>
        <w:tab/>
      </w:r>
      <w:r>
        <w:tab/>
      </w:r>
      <w:r>
        <w:tab/>
        <w:t>const Vector v1(1, b);</w:t>
      </w:r>
    </w:p>
    <w:p w:rsidR="00872549" w:rsidRDefault="00872549" w:rsidP="00872549">
      <w:pPr>
        <w:pStyle w:val="Programkod"/>
      </w:pPr>
      <w:r>
        <w:tab/>
      </w:r>
      <w:r>
        <w:tab/>
      </w:r>
    </w:p>
    <w:p w:rsidR="00872549" w:rsidRDefault="00872549" w:rsidP="00872549">
      <w:pPr>
        <w:pStyle w:val="Programkod"/>
      </w:pPr>
      <w:r>
        <w:tab/>
      </w:r>
      <w:r>
        <w:tab/>
      </w:r>
      <w:r>
        <w:tab/>
        <w:t>assert(v0[0] == a[0]);</w:t>
      </w:r>
    </w:p>
    <w:p w:rsidR="00872549" w:rsidRDefault="00872549" w:rsidP="00872549">
      <w:pPr>
        <w:pStyle w:val="Programkod"/>
      </w:pPr>
      <w:r>
        <w:tab/>
      </w:r>
      <w:r>
        <w:tab/>
      </w:r>
      <w:r>
        <w:tab/>
        <w:t>assert(v1[0] == b[0]);</w:t>
      </w:r>
    </w:p>
    <w:p w:rsidR="00872549" w:rsidRDefault="00872549" w:rsidP="00872549">
      <w:pPr>
        <w:pStyle w:val="Programkod"/>
      </w:pPr>
      <w:r>
        <w:tab/>
      </w:r>
      <w:r>
        <w:tab/>
      </w:r>
      <w:r>
        <w:tab/>
        <w:t>assert((v0 + v1)[0] == a[0] + b[0]);</w:t>
      </w:r>
    </w:p>
    <w:p w:rsidR="00872549" w:rsidRDefault="00872549" w:rsidP="00872549">
      <w:pPr>
        <w:pStyle w:val="Programkod"/>
      </w:pPr>
      <w:r>
        <w:tab/>
      </w:r>
      <w:r>
        <w:tab/>
        <w:t>}</w:t>
      </w:r>
    </w:p>
    <w:p w:rsidR="00872549" w:rsidRDefault="00872549" w:rsidP="00872549">
      <w:pPr>
        <w:pStyle w:val="Programkod"/>
      </w:pPr>
      <w:r>
        <w:tab/>
      </w:r>
      <w:r>
        <w:tab/>
        <w:t>{</w:t>
      </w:r>
    </w:p>
    <w:p w:rsidR="00872549" w:rsidRDefault="00872549" w:rsidP="00872549">
      <w:pPr>
        <w:pStyle w:val="Programkod"/>
      </w:pPr>
      <w:r>
        <w:tab/>
      </w:r>
      <w:r>
        <w:tab/>
      </w:r>
      <w:r>
        <w:tab/>
        <w:t>// Large number of elements</w:t>
      </w:r>
    </w:p>
    <w:p w:rsidR="00872549" w:rsidRDefault="00872549" w:rsidP="00872549">
      <w:pPr>
        <w:pStyle w:val="Programkod"/>
      </w:pPr>
      <w:r>
        <w:tab/>
      </w:r>
      <w:r>
        <w:tab/>
      </w:r>
      <w:r>
        <w:tab/>
        <w:t>const int NUM_ELEMS = 9000;</w:t>
      </w:r>
    </w:p>
    <w:p w:rsidR="00872549" w:rsidRDefault="00872549" w:rsidP="00872549">
      <w:pPr>
        <w:pStyle w:val="Programkod"/>
      </w:pPr>
      <w:r>
        <w:tab/>
      </w:r>
      <w:r>
        <w:tab/>
      </w:r>
      <w:r>
        <w:tab/>
        <w:t>double a[NUM_ELEMS] = {};</w:t>
      </w:r>
    </w:p>
    <w:p w:rsidR="00872549" w:rsidRDefault="00872549" w:rsidP="00872549">
      <w:pPr>
        <w:pStyle w:val="Programkod"/>
      </w:pPr>
      <w:r>
        <w:tab/>
      </w:r>
      <w:r>
        <w:tab/>
      </w:r>
      <w:r>
        <w:tab/>
        <w:t>double b[NUM_ELEMS] = {};</w:t>
      </w:r>
    </w:p>
    <w:p w:rsidR="00872549" w:rsidRDefault="00872549" w:rsidP="00872549">
      <w:pPr>
        <w:pStyle w:val="Programkod"/>
      </w:pPr>
      <w:r>
        <w:tab/>
      </w:r>
      <w:r>
        <w:tab/>
      </w:r>
      <w:r>
        <w:tab/>
        <w:t>int sum1 = 0;</w:t>
      </w:r>
    </w:p>
    <w:p w:rsidR="00872549" w:rsidRDefault="00872549" w:rsidP="00872549">
      <w:pPr>
        <w:pStyle w:val="Programkod"/>
      </w:pPr>
      <w:r>
        <w:tab/>
      </w:r>
      <w:r>
        <w:tab/>
      </w:r>
      <w:r>
        <w:tab/>
        <w:t>int sum2 = 0;</w:t>
      </w:r>
    </w:p>
    <w:p w:rsidR="00872549" w:rsidRDefault="00872549" w:rsidP="00872549">
      <w:pPr>
        <w:pStyle w:val="Programkod"/>
      </w:pPr>
      <w:r>
        <w:tab/>
      </w:r>
      <w:r>
        <w:tab/>
      </w:r>
      <w:r>
        <w:tab/>
      </w:r>
    </w:p>
    <w:p w:rsidR="00872549" w:rsidRDefault="00872549" w:rsidP="00872549">
      <w:pPr>
        <w:pStyle w:val="Programkod"/>
      </w:pPr>
      <w:r>
        <w:tab/>
      </w:r>
      <w:r>
        <w:tab/>
      </w:r>
      <w:r>
        <w:tab/>
        <w:t>for(int i = 0; i &lt; NUM_ELEMS; ++i)</w:t>
      </w:r>
    </w:p>
    <w:p w:rsidR="00872549" w:rsidRDefault="00872549" w:rsidP="00872549">
      <w:pPr>
        <w:pStyle w:val="Programkod"/>
      </w:pPr>
      <w:r>
        <w:tab/>
      </w:r>
      <w:r>
        <w:tab/>
      </w:r>
      <w:r>
        <w:tab/>
        <w:t>{</w:t>
      </w:r>
    </w:p>
    <w:p w:rsidR="00872549" w:rsidRDefault="00872549" w:rsidP="00872549">
      <w:pPr>
        <w:pStyle w:val="Programkod"/>
      </w:pPr>
      <w:r>
        <w:tab/>
      </w:r>
      <w:r>
        <w:tab/>
      </w:r>
      <w:r>
        <w:tab/>
      </w:r>
      <w:r>
        <w:tab/>
        <w:t>a[i] = i;</w:t>
      </w:r>
    </w:p>
    <w:p w:rsidR="00872549" w:rsidRDefault="00872549" w:rsidP="00872549">
      <w:pPr>
        <w:pStyle w:val="Programkod"/>
      </w:pPr>
      <w:r>
        <w:tab/>
      </w:r>
      <w:r>
        <w:tab/>
      </w:r>
      <w:r>
        <w:tab/>
      </w:r>
      <w:r>
        <w:tab/>
        <w:t>b[i] = i;</w:t>
      </w:r>
    </w:p>
    <w:p w:rsidR="00872549" w:rsidRDefault="00872549" w:rsidP="00872549">
      <w:pPr>
        <w:pStyle w:val="Programkod"/>
      </w:pPr>
      <w:r>
        <w:tab/>
      </w:r>
      <w:r>
        <w:tab/>
      </w:r>
      <w:r>
        <w:tab/>
      </w:r>
      <w:r>
        <w:tab/>
        <w:t>// sum1 will be the sum of all values in a and b together</w:t>
      </w:r>
    </w:p>
    <w:p w:rsidR="00872549" w:rsidRDefault="00872549" w:rsidP="00872549">
      <w:pPr>
        <w:pStyle w:val="Programkod"/>
      </w:pPr>
      <w:r>
        <w:tab/>
      </w:r>
      <w:r>
        <w:tab/>
      </w:r>
      <w:r>
        <w:tab/>
      </w:r>
      <w:r>
        <w:tab/>
        <w:t>sum1 += 2*i;</w:t>
      </w:r>
    </w:p>
    <w:p w:rsidR="00872549" w:rsidRDefault="00872549" w:rsidP="00872549">
      <w:pPr>
        <w:pStyle w:val="Programkod"/>
      </w:pPr>
      <w:r>
        <w:tab/>
      </w:r>
      <w:r>
        <w:tab/>
      </w:r>
      <w:r>
        <w:tab/>
        <w:t>}</w:t>
      </w:r>
    </w:p>
    <w:p w:rsidR="00872549" w:rsidRDefault="00872549" w:rsidP="00872549">
      <w:pPr>
        <w:pStyle w:val="Programkod"/>
      </w:pPr>
      <w:r>
        <w:tab/>
      </w:r>
      <w:r>
        <w:tab/>
      </w:r>
      <w:r>
        <w:tab/>
      </w:r>
    </w:p>
    <w:p w:rsidR="00872549" w:rsidRDefault="00872549" w:rsidP="00872549">
      <w:pPr>
        <w:pStyle w:val="Programkod"/>
      </w:pPr>
      <w:r>
        <w:tab/>
      </w:r>
      <w:r>
        <w:tab/>
      </w:r>
      <w:r>
        <w:tab/>
        <w:t>Vector v0(NUM_ELEMS, a);</w:t>
      </w:r>
    </w:p>
    <w:p w:rsidR="00872549" w:rsidRDefault="00872549" w:rsidP="00872549">
      <w:pPr>
        <w:pStyle w:val="Programkod"/>
      </w:pPr>
      <w:r>
        <w:tab/>
      </w:r>
      <w:r>
        <w:tab/>
      </w:r>
      <w:r>
        <w:tab/>
        <w:t>const Vector v1(NUM_ELEMS, b);</w:t>
      </w:r>
    </w:p>
    <w:p w:rsidR="00872549" w:rsidRDefault="00872549" w:rsidP="00872549">
      <w:pPr>
        <w:pStyle w:val="Programkod"/>
      </w:pPr>
      <w:r>
        <w:tab/>
      </w:r>
      <w:r>
        <w:tab/>
      </w:r>
      <w:r>
        <w:tab/>
        <w:t>// Add the vectors</w:t>
      </w:r>
    </w:p>
    <w:p w:rsidR="00872549" w:rsidRDefault="00872549" w:rsidP="00872549">
      <w:pPr>
        <w:pStyle w:val="Programkod"/>
      </w:pPr>
      <w:r>
        <w:tab/>
      </w:r>
      <w:r>
        <w:tab/>
      </w:r>
      <w:r>
        <w:tab/>
        <w:t>v0 += v1;</w:t>
      </w:r>
    </w:p>
    <w:p w:rsidR="00872549" w:rsidRDefault="00872549" w:rsidP="00872549">
      <w:pPr>
        <w:pStyle w:val="Programkod"/>
      </w:pPr>
      <w:r>
        <w:tab/>
      </w:r>
      <w:r>
        <w:tab/>
      </w:r>
      <w:r>
        <w:tab/>
      </w:r>
    </w:p>
    <w:p w:rsidR="00872549" w:rsidRDefault="00872549" w:rsidP="00872549">
      <w:pPr>
        <w:pStyle w:val="Programkod"/>
      </w:pPr>
      <w:r>
        <w:tab/>
      </w:r>
      <w:r>
        <w:tab/>
      </w:r>
      <w:r>
        <w:tab/>
        <w:t>for(int i = 0; i &lt; NUM_ELEMS; ++i)</w:t>
      </w:r>
    </w:p>
    <w:p w:rsidR="00872549" w:rsidRDefault="00872549" w:rsidP="00872549">
      <w:pPr>
        <w:pStyle w:val="Programkod"/>
      </w:pPr>
      <w:r>
        <w:tab/>
      </w:r>
      <w:r>
        <w:tab/>
      </w:r>
      <w:r>
        <w:tab/>
        <w:t>{</w:t>
      </w:r>
    </w:p>
    <w:p w:rsidR="00872549" w:rsidRDefault="00872549" w:rsidP="00872549">
      <w:pPr>
        <w:pStyle w:val="Programkod"/>
      </w:pPr>
      <w:r>
        <w:tab/>
      </w:r>
      <w:r>
        <w:tab/>
      </w:r>
      <w:r>
        <w:tab/>
      </w:r>
      <w:r>
        <w:tab/>
        <w:t>// Sum up the values of v0</w:t>
      </w:r>
    </w:p>
    <w:p w:rsidR="00872549" w:rsidRDefault="00872549" w:rsidP="00872549">
      <w:pPr>
        <w:pStyle w:val="Programkod"/>
      </w:pPr>
      <w:r>
        <w:tab/>
      </w:r>
      <w:r>
        <w:tab/>
      </w:r>
      <w:r>
        <w:tab/>
      </w:r>
      <w:r>
        <w:tab/>
        <w:t>sum2 += v0[i];</w:t>
      </w:r>
    </w:p>
    <w:p w:rsidR="00872549" w:rsidRDefault="00872549" w:rsidP="00872549">
      <w:pPr>
        <w:pStyle w:val="Programkod"/>
      </w:pPr>
      <w:r>
        <w:tab/>
      </w:r>
      <w:r>
        <w:tab/>
      </w:r>
      <w:r>
        <w:tab/>
        <w:t>}</w:t>
      </w:r>
    </w:p>
    <w:p w:rsidR="00872549" w:rsidRDefault="00872549" w:rsidP="00872549">
      <w:pPr>
        <w:pStyle w:val="Programkod"/>
      </w:pPr>
      <w:r>
        <w:tab/>
      </w:r>
      <w:r>
        <w:tab/>
      </w:r>
      <w:r>
        <w:tab/>
        <w:t>// And check that the sums match</w:t>
      </w:r>
    </w:p>
    <w:p w:rsidR="00872549" w:rsidRDefault="00872549" w:rsidP="00872549">
      <w:pPr>
        <w:pStyle w:val="Programkod"/>
      </w:pPr>
      <w:r>
        <w:tab/>
      </w:r>
      <w:r>
        <w:tab/>
      </w:r>
      <w:r>
        <w:tab/>
        <w:t>assert(sum1 == sum2);</w:t>
      </w:r>
    </w:p>
    <w:p w:rsidR="00872549" w:rsidRDefault="00872549" w:rsidP="00872549">
      <w:pPr>
        <w:pStyle w:val="Programkod"/>
      </w:pPr>
      <w:r>
        <w:tab/>
      </w:r>
      <w:r>
        <w:tab/>
        <w:t>}</w:t>
      </w:r>
    </w:p>
    <w:p w:rsidR="00872549" w:rsidRDefault="00872549" w:rsidP="00872549">
      <w:pPr>
        <w:pStyle w:val="Programkod"/>
      </w:pPr>
      <w:r>
        <w:tab/>
        <w:t>}</w:t>
      </w:r>
    </w:p>
    <w:p w:rsidR="000B0E9E" w:rsidRPr="000B0E9E" w:rsidRDefault="00872549" w:rsidP="00872549">
      <w:pPr>
        <w:pStyle w:val="ProgramkodLast"/>
      </w:pPr>
      <w:r>
        <w:t>}</w:t>
      </w:r>
    </w:p>
    <w:p w:rsidR="00A112DC" w:rsidRDefault="00A112DC" w:rsidP="00A112DC">
      <w:pPr>
        <w:pStyle w:val="Heading3"/>
      </w:pPr>
      <w:r>
        <w:t>Körexempel</w:t>
      </w:r>
    </w:p>
    <w:p w:rsidR="008F2651" w:rsidRPr="008F2651" w:rsidRDefault="008F2651" w:rsidP="008F2651">
      <w:r>
        <w:t>Eftersom programmet använder assert-satser</w:t>
      </w:r>
      <w:r w:rsidR="00826EA4">
        <w:t>,</w:t>
      </w:r>
      <w:r>
        <w:t xml:space="preserve"> innebär ett test som inte hittar några fel att körningen inte </w:t>
      </w:r>
      <w:r w:rsidR="00C37E1A">
        <w:t>avbryts.</w:t>
      </w:r>
      <w:r>
        <w:t xml:space="preserve"> </w:t>
      </w:r>
      <w:r w:rsidR="00C37E1A">
        <w:t>N</w:t>
      </w:r>
      <w:r>
        <w:t>edan ges exempel på hur det kan</w:t>
      </w:r>
      <w:r w:rsidR="004644E5">
        <w:t xml:space="preserve"> se ut när</w:t>
      </w:r>
      <w:r w:rsidR="004126FF">
        <w:t xml:space="preserve"> klasses testas och inga fel hittas</w:t>
      </w:r>
      <w:r>
        <w:t>:</w:t>
      </w:r>
    </w:p>
    <w:p w:rsidR="0047135D" w:rsidRPr="008F2651" w:rsidRDefault="008F2651" w:rsidP="00BB2C35">
      <w:pPr>
        <w:pStyle w:val="ProgramkodFirst"/>
      </w:pPr>
      <w:r w:rsidRPr="008F2651">
        <w:t>The program '[3776] 1_4_VectorTest.exe' has exited with code 0 (0x0).</w:t>
      </w:r>
    </w:p>
    <w:p w:rsidR="00A112DC" w:rsidRPr="001569BE" w:rsidRDefault="00A112DC" w:rsidP="00A112DC">
      <w:pPr>
        <w:pStyle w:val="Heading3"/>
      </w:pPr>
      <w:r>
        <w:t>Analys</w:t>
      </w:r>
    </w:p>
    <w:p w:rsidR="00A112DC" w:rsidRDefault="00400CB4" w:rsidP="00A112DC">
      <w:r>
        <w:t>Testet har utformats så att det testar varje funktion klassen har, detta betyder dock inte att all kod nödvändigtvis körs, även om en ytlig analys antyder det. Två extremfall med</w:t>
      </w:r>
      <w:r w:rsidR="00CC3DBD">
        <w:t xml:space="preserve"> enkla operationer på</w:t>
      </w:r>
      <w:r>
        <w:t xml:space="preserve"> </w:t>
      </w:r>
      <w:r w:rsidR="00367441">
        <w:t>vektorer som enbart har ett,</w:t>
      </w:r>
      <w:r>
        <w:t xml:space="preserve"> väldigt stort element</w:t>
      </w:r>
      <w:r w:rsidR="00367441">
        <w:t xml:space="preserve"> och vektore</w:t>
      </w:r>
      <w:r w:rsidR="00D46B73">
        <w:t>r som har väldigt många element</w:t>
      </w:r>
      <w:r w:rsidR="00367441">
        <w:t xml:space="preserve"> testas även.</w:t>
      </w:r>
    </w:p>
    <w:p w:rsidR="00C37E1A" w:rsidRPr="00A112DC" w:rsidRDefault="00C37E1A" w:rsidP="00A112DC">
      <w:r>
        <w:t xml:space="preserve">Att testerna implementerats som assert-satser innebär att testprogrammet </w:t>
      </w:r>
      <w:r w:rsidR="00E13DA6">
        <w:t>avbryts</w:t>
      </w:r>
      <w:r>
        <w:t xml:space="preserve"> om </w:t>
      </w:r>
      <w:r w:rsidR="00E13DA6">
        <w:t xml:space="preserve">ett </w:t>
      </w:r>
      <w:r>
        <w:t>fel identifierat</w:t>
      </w:r>
      <w:r w:rsidR="00E13DA6">
        <w:t>s.</w:t>
      </w:r>
      <w:r>
        <w:t xml:space="preserve"> </w:t>
      </w:r>
      <w:r w:rsidR="00E13DA6">
        <w:t>D</w:t>
      </w:r>
      <w:r>
        <w:t xml:space="preserve">etta har fördelen att programmet då kan </w:t>
      </w:r>
      <w:r w:rsidR="00E13DA6">
        <w:t>debuggas för att se</w:t>
      </w:r>
      <w:r w:rsidR="00C76E0F">
        <w:t xml:space="preserve"> vilka anrop som har gjorts samt vilka värden variabler</w:t>
      </w:r>
      <w:r w:rsidR="004B42FA">
        <w:t>na</w:t>
      </w:r>
      <w:r w:rsidR="00C76E0F">
        <w:t xml:space="preserve"> hade</w:t>
      </w:r>
      <w:r w:rsidR="004B42FA">
        <w:t xml:space="preserve"> då felet upptäcktes</w:t>
      </w:r>
      <w:r w:rsidR="00C76E0F">
        <w:t xml:space="preserve">, vilket kan hjälpa utvecklaren identifiera vad som gick fel. Det innebär dock också att om något enskilt test misslyckas så kommer inte de efterföljande testen att köras, samt att </w:t>
      </w:r>
      <w:r w:rsidR="006B46D1">
        <w:t>det kan vara komplicerat att automatisera testningen</w:t>
      </w:r>
      <w:r w:rsidR="00C76E0F">
        <w:t>.</w:t>
      </w:r>
    </w:p>
    <w:p w:rsidR="00B53D8C" w:rsidRDefault="00B53D8C">
      <w:pPr>
        <w:spacing w:before="0"/>
        <w:jc w:val="left"/>
        <w:rPr>
          <w:rFonts w:ascii="Arial" w:hAnsi="Arial" w:cs="Arial"/>
          <w:b/>
          <w:bCs/>
          <w:iCs/>
          <w:sz w:val="32"/>
          <w:szCs w:val="28"/>
        </w:rPr>
      </w:pPr>
      <w:r>
        <w:br w:type="page"/>
      </w:r>
    </w:p>
    <w:p w:rsidR="001569BE" w:rsidRDefault="00082F77" w:rsidP="001569BE">
      <w:pPr>
        <w:pStyle w:val="Heading2"/>
      </w:pPr>
      <w:bookmarkStart w:id="7" w:name="_Toc404621553"/>
      <w:r>
        <w:t>Beroenden</w:t>
      </w:r>
      <w:bookmarkEnd w:id="7"/>
    </w:p>
    <w:p w:rsidR="00A112DC" w:rsidRDefault="00A112DC" w:rsidP="00A112DC">
      <w:pPr>
        <w:pStyle w:val="Heading3"/>
      </w:pPr>
      <w:r>
        <w:t>Problem</w:t>
      </w:r>
    </w:p>
    <w:p w:rsidR="003526CD" w:rsidRDefault="00572ED2" w:rsidP="002D7022">
      <w:r>
        <w:t>R</w:t>
      </w:r>
      <w:r w:rsidR="00002ADB">
        <w:t>elationen mellan</w:t>
      </w:r>
      <w:r>
        <w:t xml:space="preserve"> studenter och kurser</w:t>
      </w:r>
      <w:r w:rsidR="00002ADB">
        <w:t xml:space="preserve"> </w:t>
      </w:r>
      <w:r w:rsidR="007C2C57">
        <w:t xml:space="preserve">behöver representeras. </w:t>
      </w:r>
      <w:r w:rsidR="006A3EF6">
        <w:t xml:space="preserve">Det skall gå att registrera och avregistrerade studenter </w:t>
      </w:r>
      <w:r w:rsidR="00166E23">
        <w:t>på</w:t>
      </w:r>
      <w:r w:rsidR="006A3EF6">
        <w:t xml:space="preserve"> kurser. </w:t>
      </w:r>
      <w:r w:rsidR="007C2C57">
        <w:t xml:space="preserve">En student ska kunna vara </w:t>
      </w:r>
      <w:r w:rsidR="005477B7">
        <w:t>registrerad</w:t>
      </w:r>
      <w:r w:rsidR="007C2C57">
        <w:t xml:space="preserve"> på flera kurser och en kurs ska</w:t>
      </w:r>
      <w:r w:rsidR="00FA01FD">
        <w:t xml:space="preserve"> givetvis</w:t>
      </w:r>
      <w:r w:rsidR="007C2C57">
        <w:t xml:space="preserve"> kunna ha flera studenter </w:t>
      </w:r>
      <w:r w:rsidR="00CD6C88">
        <w:t>registrerade</w:t>
      </w:r>
      <w:r w:rsidR="007C2C57">
        <w:t>.</w:t>
      </w:r>
      <w:r w:rsidR="00002ADB">
        <w:t xml:space="preserve"> Det ska även </w:t>
      </w:r>
      <w:r w:rsidR="0057543D">
        <w:t xml:space="preserve">gå att på ett enkelt sätt ta fram alla </w:t>
      </w:r>
      <w:r w:rsidR="00002ADB">
        <w:t xml:space="preserve">studenter </w:t>
      </w:r>
      <w:r w:rsidR="005C4F97">
        <w:t>registrerade</w:t>
      </w:r>
      <w:r w:rsidR="00002ADB">
        <w:t xml:space="preserve"> </w:t>
      </w:r>
      <w:r w:rsidR="00837EE3">
        <w:t>på en given kurs, samt att ta fram</w:t>
      </w:r>
      <w:r w:rsidR="007D1948">
        <w:t xml:space="preserve"> alla kurser </w:t>
      </w:r>
      <w:r w:rsidR="00D2068E">
        <w:t xml:space="preserve">på vilka </w:t>
      </w:r>
      <w:r w:rsidR="007D1948">
        <w:t>en</w:t>
      </w:r>
      <w:r w:rsidR="00291C73">
        <w:t xml:space="preserve"> given</w:t>
      </w:r>
      <w:r w:rsidR="007D1948">
        <w:t xml:space="preserve"> student är </w:t>
      </w:r>
      <w:r w:rsidR="000A5FDC">
        <w:t>registrerad</w:t>
      </w:r>
      <w:r w:rsidR="007D1948">
        <w:t>.</w:t>
      </w:r>
    </w:p>
    <w:p w:rsidR="00A112DC" w:rsidRDefault="00A112DC" w:rsidP="00A112DC">
      <w:pPr>
        <w:pStyle w:val="Heading3"/>
      </w:pPr>
      <w:r>
        <w:t>Design</w:t>
      </w:r>
    </w:p>
    <w:p w:rsidR="00A72F8D" w:rsidRDefault="003D3486" w:rsidP="00A72F8D">
      <w:r>
        <w:t xml:space="preserve">Studenter representeras </w:t>
      </w:r>
      <w:r w:rsidR="006D7F0F">
        <w:t>av</w:t>
      </w:r>
      <w:r>
        <w:t xml:space="preserve"> klassen Student, kurser </w:t>
      </w:r>
      <w:r w:rsidR="006D7F0F">
        <w:t>av</w:t>
      </w:r>
      <w:r>
        <w:t xml:space="preserve"> klassen Course och relationen mellan dem representeras av klassen Enrollments.</w:t>
      </w:r>
      <w:r w:rsidR="003F3CB1">
        <w:t xml:space="preserve"> Då relationen hanteras av en separat klass finns inga beroenden mellan Student och Course, vilket </w:t>
      </w:r>
      <w:r w:rsidR="0010675D">
        <w:t>syns</w:t>
      </w:r>
      <w:r w:rsidR="003F3CB1">
        <w:t xml:space="preserve"> </w:t>
      </w:r>
      <w:r w:rsidR="0010675D">
        <w:t xml:space="preserve">både </w:t>
      </w:r>
      <w:r w:rsidR="003F3CB1">
        <w:t xml:space="preserve">i klassdiagrammet i </w:t>
      </w:r>
      <w:r w:rsidR="007B45B7">
        <w:t>figur 1</w:t>
      </w:r>
      <w:r w:rsidR="006F250A">
        <w:t>0</w:t>
      </w:r>
      <w:r w:rsidR="00353065">
        <w:t xml:space="preserve"> och</w:t>
      </w:r>
      <w:r w:rsidR="00025AE0">
        <w:t xml:space="preserve"> i</w:t>
      </w:r>
      <w:r w:rsidR="00353065">
        <w:t xml:space="preserve"> komponentdia</w:t>
      </w:r>
      <w:r w:rsidR="00355F95">
        <w:t xml:space="preserve">grammet i </w:t>
      </w:r>
      <w:r w:rsidR="007B45B7">
        <w:t>figur 1</w:t>
      </w:r>
      <w:r w:rsidR="006F250A">
        <w:t>1</w:t>
      </w:r>
      <w:r w:rsidR="00355F95">
        <w:t>.</w:t>
      </w:r>
    </w:p>
    <w:p w:rsidR="00C51A16" w:rsidRDefault="00C51A16" w:rsidP="00C51A16">
      <w:pPr>
        <w:pStyle w:val="Figur"/>
      </w:pPr>
      <w:r>
        <w:rPr>
          <w:noProof/>
          <w:lang w:eastAsia="sv-SE"/>
        </w:rPr>
        <w:drawing>
          <wp:inline distT="0" distB="0" distL="0" distR="0" wp14:anchorId="0A5DE18B" wp14:editId="4EA2401A">
            <wp:extent cx="2179955" cy="1690370"/>
            <wp:effectExtent l="0" t="0" r="0" b="5080"/>
            <wp:docPr id="11" name="Picture 11" descr="\\hsnas3\StudentHome\2013\a13adana\Documents\mjukkomp_da327g\1_5_Enrollment\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nas3\StudentHome\2013\a13adana\Documents\mjukkomp_da327g\1_5_Enrollment\k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955" cy="1690370"/>
                    </a:xfrm>
                    <a:prstGeom prst="rect">
                      <a:avLst/>
                    </a:prstGeom>
                    <a:noFill/>
                    <a:ln>
                      <a:noFill/>
                    </a:ln>
                  </pic:spPr>
                </pic:pic>
              </a:graphicData>
            </a:graphic>
          </wp:inline>
        </w:drawing>
      </w:r>
    </w:p>
    <w:p w:rsidR="00C51A16" w:rsidRDefault="006F250A" w:rsidP="00C51A16">
      <w:pPr>
        <w:pStyle w:val="Figurtext"/>
      </w:pPr>
      <w:r>
        <w:t>Figur 10</w:t>
      </w:r>
      <w:r w:rsidR="00C51A16">
        <w:t xml:space="preserve">, klassdiagram för </w:t>
      </w:r>
      <w:r w:rsidR="00ED578B">
        <w:t>lösningen</w:t>
      </w:r>
      <w:r w:rsidR="009B36EB">
        <w:t>.</w:t>
      </w:r>
    </w:p>
    <w:p w:rsidR="009B36EB" w:rsidRDefault="009B36EB" w:rsidP="009B36EB">
      <w:pPr>
        <w:pStyle w:val="Figur"/>
      </w:pPr>
      <w:r>
        <w:rPr>
          <w:noProof/>
          <w:lang w:eastAsia="sv-SE"/>
        </w:rPr>
        <w:drawing>
          <wp:inline distT="0" distB="0" distL="0" distR="0" wp14:anchorId="4181FE89" wp14:editId="330EA67C">
            <wp:extent cx="3572510" cy="1456690"/>
            <wp:effectExtent l="0" t="0" r="8890" b="0"/>
            <wp:docPr id="12" name="Picture 12" descr="\\hsnas3\StudentHome\2013\a13adana\Documents\mjukkomp_da327g\1_5_Enrollment\k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nas3\StudentHome\2013\a13adana\Documents\mjukkomp_da327g\1_5_Enrollment\komponent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1456690"/>
                    </a:xfrm>
                    <a:prstGeom prst="rect">
                      <a:avLst/>
                    </a:prstGeom>
                    <a:noFill/>
                    <a:ln>
                      <a:noFill/>
                    </a:ln>
                  </pic:spPr>
                </pic:pic>
              </a:graphicData>
            </a:graphic>
          </wp:inline>
        </w:drawing>
      </w:r>
    </w:p>
    <w:p w:rsidR="00FB76C6" w:rsidRDefault="006F250A" w:rsidP="00240BB0">
      <w:pPr>
        <w:pStyle w:val="Figurtext"/>
      </w:pPr>
      <w:r>
        <w:t>Figur 11</w:t>
      </w:r>
      <w:r w:rsidR="009B36EB">
        <w:t>, komponentdiagram för lösningen.</w:t>
      </w:r>
    </w:p>
    <w:p w:rsidR="00FB76C6" w:rsidRDefault="00FB76C6" w:rsidP="00FB76C6">
      <w:r>
        <w:br w:type="page"/>
      </w:r>
    </w:p>
    <w:p w:rsidR="00A112DC" w:rsidRDefault="00A112DC" w:rsidP="00A112DC">
      <w:pPr>
        <w:pStyle w:val="Heading3"/>
      </w:pPr>
      <w:r>
        <w:t>Kod</w:t>
      </w:r>
    </w:p>
    <w:p w:rsidR="00A112DC" w:rsidRDefault="00EE32F7" w:rsidP="00A112DC">
      <w:pPr>
        <w:pStyle w:val="Heading4"/>
      </w:pPr>
      <w:r>
        <w:t>example</w:t>
      </w:r>
      <w:r w:rsidR="00A112DC">
        <w:t>.</w:t>
      </w:r>
      <w:r>
        <w:t>cpp</w:t>
      </w:r>
    </w:p>
    <w:p w:rsidR="00F023D0" w:rsidRDefault="00F023D0" w:rsidP="00F023D0">
      <w:pPr>
        <w:pStyle w:val="ProgramkodFirst"/>
      </w:pPr>
      <w:r>
        <w:t>#include "Student.h"</w:t>
      </w:r>
    </w:p>
    <w:p w:rsidR="00F023D0" w:rsidRDefault="00F023D0" w:rsidP="00F023D0">
      <w:pPr>
        <w:pStyle w:val="Programkod"/>
      </w:pPr>
      <w:r>
        <w:t>#include "Course.h"</w:t>
      </w:r>
    </w:p>
    <w:p w:rsidR="00F023D0" w:rsidRDefault="00F023D0" w:rsidP="00F023D0">
      <w:pPr>
        <w:pStyle w:val="Programkod"/>
      </w:pPr>
      <w:r>
        <w:t>#include "Enrollments.h"</w:t>
      </w:r>
    </w:p>
    <w:p w:rsidR="00F023D0" w:rsidRDefault="00F023D0" w:rsidP="00F023D0">
      <w:pPr>
        <w:pStyle w:val="Programkod"/>
      </w:pPr>
    </w:p>
    <w:p w:rsidR="00F023D0" w:rsidRDefault="00F023D0" w:rsidP="00F023D0">
      <w:pPr>
        <w:pStyle w:val="Programkod"/>
      </w:pPr>
      <w:r>
        <w:t>#include &lt;set&gt;</w:t>
      </w:r>
    </w:p>
    <w:p w:rsidR="00F023D0" w:rsidRDefault="00F023D0" w:rsidP="00F023D0">
      <w:pPr>
        <w:pStyle w:val="Programkod"/>
      </w:pPr>
      <w:r>
        <w:t>#include &lt;iostream&gt;</w:t>
      </w:r>
    </w:p>
    <w:p w:rsidR="00F023D0" w:rsidRDefault="00F023D0" w:rsidP="00F023D0">
      <w:pPr>
        <w:pStyle w:val="Programkod"/>
      </w:pPr>
    </w:p>
    <w:p w:rsidR="00F023D0" w:rsidRDefault="00F023D0" w:rsidP="00F023D0">
      <w:pPr>
        <w:pStyle w:val="Programkod"/>
      </w:pPr>
      <w:r>
        <w:t>void printEnrollments(const Enrollments &amp;enrollments)</w:t>
      </w:r>
    </w:p>
    <w:p w:rsidR="00F023D0" w:rsidRDefault="00F023D0" w:rsidP="00F023D0">
      <w:pPr>
        <w:pStyle w:val="Programkod"/>
      </w:pPr>
      <w:r>
        <w:t>{</w:t>
      </w:r>
    </w:p>
    <w:p w:rsidR="00F023D0" w:rsidRDefault="00F023D0" w:rsidP="00F023D0">
      <w:pPr>
        <w:pStyle w:val="Programkod"/>
      </w:pPr>
      <w:r>
        <w:tab/>
        <w:t>std::set&lt;Course*&gt; courses = enrollments.getAllCourses();</w:t>
      </w:r>
    </w:p>
    <w:p w:rsidR="00F023D0" w:rsidRDefault="00F023D0" w:rsidP="00F023D0">
      <w:pPr>
        <w:pStyle w:val="Programkod"/>
      </w:pPr>
      <w:r>
        <w:tab/>
        <w:t>for(Course* course : courses)</w:t>
      </w:r>
    </w:p>
    <w:p w:rsidR="00F023D0" w:rsidRDefault="00F023D0" w:rsidP="00F023D0">
      <w:pPr>
        <w:pStyle w:val="Programkod"/>
      </w:pPr>
      <w:r>
        <w:tab/>
        <w:t>{</w:t>
      </w:r>
    </w:p>
    <w:p w:rsidR="00F023D0" w:rsidRDefault="00F023D0" w:rsidP="00F023D0">
      <w:pPr>
        <w:pStyle w:val="Programkod"/>
      </w:pPr>
      <w:r>
        <w:tab/>
      </w:r>
      <w:r>
        <w:tab/>
        <w:t>std::cout &lt;&lt; "----- " &lt;&lt; course-&gt;getId() &lt;&lt; ": " &lt;&lt; course-&gt;getName() &lt;&lt; " -----\n";</w:t>
      </w:r>
    </w:p>
    <w:p w:rsidR="00F023D0" w:rsidRDefault="00F023D0" w:rsidP="00F023D0">
      <w:pPr>
        <w:pStyle w:val="Programkod"/>
      </w:pPr>
      <w:r>
        <w:tab/>
      </w:r>
      <w:r>
        <w:tab/>
        <w:t>std::set&lt;Student*&gt; students = enrollments.getStudents(course);</w:t>
      </w:r>
    </w:p>
    <w:p w:rsidR="00F023D0" w:rsidRDefault="00F023D0" w:rsidP="00F023D0">
      <w:pPr>
        <w:pStyle w:val="Programkod"/>
      </w:pPr>
      <w:r>
        <w:tab/>
      </w:r>
      <w:r>
        <w:tab/>
        <w:t>for(Student* student : students)</w:t>
      </w:r>
    </w:p>
    <w:p w:rsidR="00F023D0" w:rsidRDefault="00F023D0" w:rsidP="00F023D0">
      <w:pPr>
        <w:pStyle w:val="Programkod"/>
      </w:pPr>
      <w:r>
        <w:tab/>
      </w:r>
      <w:r>
        <w:tab/>
        <w:t>{</w:t>
      </w:r>
    </w:p>
    <w:p w:rsidR="00F023D0" w:rsidRDefault="00F023D0" w:rsidP="00F023D0">
      <w:pPr>
        <w:pStyle w:val="Programkod"/>
      </w:pPr>
      <w:r>
        <w:tab/>
      </w:r>
      <w:r>
        <w:tab/>
      </w:r>
      <w:r>
        <w:tab/>
        <w:t>std::cout &lt;&lt; student-&gt;getName() &lt;&lt; "\n";</w:t>
      </w:r>
    </w:p>
    <w:p w:rsidR="00F023D0" w:rsidRDefault="00F023D0" w:rsidP="00F023D0">
      <w:pPr>
        <w:pStyle w:val="Programkod"/>
      </w:pPr>
      <w:r>
        <w:tab/>
      </w:r>
      <w:r>
        <w:tab/>
        <w:t>}</w:t>
      </w:r>
    </w:p>
    <w:p w:rsidR="00F023D0" w:rsidRDefault="00F023D0" w:rsidP="00F023D0">
      <w:pPr>
        <w:pStyle w:val="Programkod"/>
      </w:pPr>
      <w:r>
        <w:tab/>
      </w:r>
      <w:r>
        <w:tab/>
        <w:t>std::cout &lt;&lt; "\n";</w:t>
      </w:r>
    </w:p>
    <w:p w:rsidR="00F023D0" w:rsidRDefault="00F023D0" w:rsidP="00F023D0">
      <w:pPr>
        <w:pStyle w:val="Programkod"/>
      </w:pPr>
      <w:r>
        <w:tab/>
        <w:t>}</w:t>
      </w:r>
    </w:p>
    <w:p w:rsidR="00F023D0" w:rsidRDefault="00F023D0" w:rsidP="00F023D0">
      <w:pPr>
        <w:pStyle w:val="Programkod"/>
      </w:pPr>
      <w:r>
        <w:t>}</w:t>
      </w:r>
    </w:p>
    <w:p w:rsidR="00F023D0" w:rsidRDefault="00F023D0" w:rsidP="00F023D0">
      <w:pPr>
        <w:pStyle w:val="Programkod"/>
      </w:pPr>
    </w:p>
    <w:p w:rsidR="00F023D0" w:rsidRDefault="00F023D0" w:rsidP="00F023D0">
      <w:pPr>
        <w:pStyle w:val="Programkod"/>
      </w:pPr>
      <w:r>
        <w:t>int main()</w:t>
      </w:r>
    </w:p>
    <w:p w:rsidR="00F023D0" w:rsidRPr="00D0349A" w:rsidRDefault="00F023D0" w:rsidP="00F023D0">
      <w:pPr>
        <w:pStyle w:val="Programkod"/>
      </w:pPr>
      <w:r w:rsidRPr="00D0349A">
        <w:t>{</w:t>
      </w:r>
    </w:p>
    <w:p w:rsidR="00F023D0" w:rsidRPr="00F023D0" w:rsidRDefault="00F023D0" w:rsidP="00F023D0">
      <w:pPr>
        <w:pStyle w:val="Programkod"/>
        <w:rPr>
          <w:lang w:val="sv-SE"/>
        </w:rPr>
      </w:pPr>
      <w:r w:rsidRPr="00D0349A">
        <w:tab/>
      </w:r>
      <w:r w:rsidRPr="00F023D0">
        <w:rPr>
          <w:lang w:val="sv-SE"/>
        </w:rPr>
        <w:t>Student *adam = new Student("Adam Naslund", "Kurortsvagen 2");</w:t>
      </w:r>
    </w:p>
    <w:p w:rsidR="00F023D0" w:rsidRPr="00F023D0" w:rsidRDefault="00F023D0" w:rsidP="00F023D0">
      <w:pPr>
        <w:pStyle w:val="Programkod"/>
        <w:rPr>
          <w:lang w:val="sv-SE"/>
        </w:rPr>
      </w:pPr>
      <w:r w:rsidRPr="00F023D0">
        <w:rPr>
          <w:lang w:val="sv-SE"/>
        </w:rPr>
        <w:tab/>
        <w:t>Student *erik = new Student("Erik Andersson", "Norra trangallén 6");</w:t>
      </w:r>
    </w:p>
    <w:p w:rsidR="00F023D0" w:rsidRPr="00F023D0" w:rsidRDefault="00F023D0" w:rsidP="00F023D0">
      <w:pPr>
        <w:pStyle w:val="Programkod"/>
        <w:rPr>
          <w:lang w:val="sv-SE"/>
        </w:rPr>
      </w:pPr>
      <w:r w:rsidRPr="00F023D0">
        <w:rPr>
          <w:lang w:val="sv-SE"/>
        </w:rPr>
        <w:tab/>
        <w:t>Student *anders = new Student("Anders Eriksson", "Norra trangallén 6");</w:t>
      </w:r>
    </w:p>
    <w:p w:rsidR="00F023D0" w:rsidRPr="00D0349A" w:rsidRDefault="00F023D0" w:rsidP="00F023D0">
      <w:pPr>
        <w:pStyle w:val="Programkod"/>
        <w:rPr>
          <w:lang w:val="sv-SE"/>
        </w:rPr>
      </w:pPr>
      <w:r w:rsidRPr="00F023D0">
        <w:rPr>
          <w:lang w:val="sv-SE"/>
        </w:rPr>
        <w:tab/>
      </w:r>
      <w:r w:rsidRPr="00D0349A">
        <w:rPr>
          <w:lang w:val="sv-SE"/>
        </w:rPr>
        <w:t>Student *peter = new Student("Peter Andersson", "Kurortsvagen 4");</w:t>
      </w:r>
    </w:p>
    <w:p w:rsidR="00F023D0" w:rsidRPr="00D0349A" w:rsidRDefault="00F023D0" w:rsidP="00F023D0">
      <w:pPr>
        <w:pStyle w:val="Programkod"/>
        <w:rPr>
          <w:lang w:val="sv-SE"/>
        </w:rPr>
      </w:pPr>
    </w:p>
    <w:p w:rsidR="00F023D0" w:rsidRPr="00D0349A" w:rsidRDefault="00F023D0" w:rsidP="00F023D0">
      <w:pPr>
        <w:pStyle w:val="Programkod"/>
        <w:rPr>
          <w:lang w:val="sv-SE"/>
        </w:rPr>
      </w:pPr>
      <w:r w:rsidRPr="00D0349A">
        <w:rPr>
          <w:lang w:val="sv-SE"/>
        </w:rPr>
        <w:tab/>
        <w:t>Course *mjukkomp = new Course("DA327G", "Mjukvarukomponenter i C++");</w:t>
      </w:r>
    </w:p>
    <w:p w:rsidR="00F023D0" w:rsidRPr="00D0349A" w:rsidRDefault="00F023D0" w:rsidP="00F023D0">
      <w:pPr>
        <w:pStyle w:val="Programkod"/>
        <w:rPr>
          <w:lang w:val="sv-SE"/>
        </w:rPr>
      </w:pPr>
      <w:r w:rsidRPr="00D0349A">
        <w:rPr>
          <w:lang w:val="sv-SE"/>
        </w:rPr>
        <w:tab/>
        <w:t>Course *linalg = new Course("MA142G", "Linjar algebra");</w:t>
      </w:r>
    </w:p>
    <w:p w:rsidR="00F023D0" w:rsidRPr="00D0349A" w:rsidRDefault="00F023D0" w:rsidP="00F023D0">
      <w:pPr>
        <w:pStyle w:val="Programkod"/>
        <w:rPr>
          <w:lang w:val="sv-SE"/>
        </w:rPr>
      </w:pPr>
    </w:p>
    <w:p w:rsidR="00F023D0" w:rsidRPr="004A1CB8" w:rsidRDefault="00F023D0" w:rsidP="00F023D0">
      <w:pPr>
        <w:pStyle w:val="Programkod"/>
        <w:rPr>
          <w:lang w:val="sv-SE"/>
        </w:rPr>
      </w:pPr>
      <w:r w:rsidRPr="00D0349A">
        <w:rPr>
          <w:lang w:val="sv-SE"/>
        </w:rPr>
        <w:tab/>
      </w:r>
      <w:r w:rsidRPr="004A1CB8">
        <w:rPr>
          <w:lang w:val="sv-SE"/>
        </w:rPr>
        <w:t>Enrollments ht2013;</w:t>
      </w:r>
    </w:p>
    <w:p w:rsidR="00F023D0" w:rsidRPr="004A1CB8" w:rsidRDefault="00F023D0" w:rsidP="00F023D0">
      <w:pPr>
        <w:pStyle w:val="Programkod"/>
        <w:rPr>
          <w:lang w:val="sv-SE"/>
        </w:rPr>
      </w:pPr>
    </w:p>
    <w:p w:rsidR="00F023D0" w:rsidRPr="00D0349A" w:rsidRDefault="00F023D0" w:rsidP="00F023D0">
      <w:pPr>
        <w:pStyle w:val="Programkod"/>
        <w:rPr>
          <w:lang w:val="sv-SE"/>
        </w:rPr>
      </w:pPr>
      <w:r w:rsidRPr="004A1CB8">
        <w:rPr>
          <w:lang w:val="sv-SE"/>
        </w:rPr>
        <w:tab/>
      </w:r>
      <w:r w:rsidRPr="00D0349A">
        <w:rPr>
          <w:lang w:val="sv-SE"/>
        </w:rPr>
        <w:t>ht2013.enroll(adam, mjukkomp);</w:t>
      </w:r>
    </w:p>
    <w:p w:rsidR="00F023D0" w:rsidRPr="00D0349A" w:rsidRDefault="00F023D0" w:rsidP="00F023D0">
      <w:pPr>
        <w:pStyle w:val="Programkod"/>
        <w:rPr>
          <w:lang w:val="sv-SE"/>
        </w:rPr>
      </w:pPr>
      <w:r w:rsidRPr="00D0349A">
        <w:rPr>
          <w:lang w:val="sv-SE"/>
        </w:rPr>
        <w:tab/>
        <w:t>ht2013.enroll(erik, mjukkomp);</w:t>
      </w:r>
    </w:p>
    <w:p w:rsidR="00F023D0" w:rsidRPr="00F023D0" w:rsidRDefault="00F023D0" w:rsidP="00F023D0">
      <w:pPr>
        <w:pStyle w:val="Programkod"/>
        <w:rPr>
          <w:lang w:val="sv-SE"/>
        </w:rPr>
      </w:pPr>
      <w:r w:rsidRPr="00D0349A">
        <w:rPr>
          <w:lang w:val="sv-SE"/>
        </w:rPr>
        <w:tab/>
      </w:r>
      <w:r w:rsidRPr="00F023D0">
        <w:rPr>
          <w:lang w:val="sv-SE"/>
        </w:rPr>
        <w:t>ht2013.enroll(anders, mjukkomp);</w:t>
      </w:r>
    </w:p>
    <w:p w:rsidR="00F023D0" w:rsidRPr="00F023D0" w:rsidRDefault="00F023D0" w:rsidP="00F023D0">
      <w:pPr>
        <w:pStyle w:val="Programkod"/>
        <w:rPr>
          <w:lang w:val="sv-SE"/>
        </w:rPr>
      </w:pPr>
      <w:r w:rsidRPr="00F023D0">
        <w:rPr>
          <w:lang w:val="sv-SE"/>
        </w:rPr>
        <w:tab/>
        <w:t>ht2013.enroll(peter, mjukkomp);</w:t>
      </w:r>
    </w:p>
    <w:p w:rsidR="00F023D0" w:rsidRPr="00F023D0" w:rsidRDefault="00F023D0" w:rsidP="00F023D0">
      <w:pPr>
        <w:pStyle w:val="Programkod"/>
        <w:rPr>
          <w:lang w:val="sv-SE"/>
        </w:rPr>
      </w:pPr>
    </w:p>
    <w:p w:rsidR="00F023D0" w:rsidRPr="00F023D0" w:rsidRDefault="00F023D0" w:rsidP="00F023D0">
      <w:pPr>
        <w:pStyle w:val="Programkod"/>
        <w:rPr>
          <w:lang w:val="sv-SE"/>
        </w:rPr>
      </w:pPr>
      <w:r w:rsidRPr="00F023D0">
        <w:rPr>
          <w:lang w:val="sv-SE"/>
        </w:rPr>
        <w:tab/>
        <w:t>ht2013.enroll(adam, linalg);</w:t>
      </w:r>
    </w:p>
    <w:p w:rsidR="00F023D0" w:rsidRPr="00F023D0" w:rsidRDefault="00F023D0" w:rsidP="00F023D0">
      <w:pPr>
        <w:pStyle w:val="Programkod"/>
        <w:rPr>
          <w:lang w:val="sv-SE"/>
        </w:rPr>
      </w:pPr>
      <w:r w:rsidRPr="00F023D0">
        <w:rPr>
          <w:lang w:val="sv-SE"/>
        </w:rPr>
        <w:tab/>
        <w:t>ht2013.enroll(erik, linalg);</w:t>
      </w:r>
    </w:p>
    <w:p w:rsidR="00F023D0" w:rsidRPr="00F023D0" w:rsidRDefault="00F023D0" w:rsidP="00F023D0">
      <w:pPr>
        <w:pStyle w:val="Programkod"/>
        <w:rPr>
          <w:lang w:val="sv-SE"/>
        </w:rPr>
      </w:pPr>
      <w:r w:rsidRPr="00F023D0">
        <w:rPr>
          <w:lang w:val="sv-SE"/>
        </w:rPr>
        <w:tab/>
        <w:t>ht2013.enroll(anders, linalg);</w:t>
      </w:r>
    </w:p>
    <w:p w:rsidR="00F023D0" w:rsidRPr="00F023D0" w:rsidRDefault="00F023D0" w:rsidP="00F023D0">
      <w:pPr>
        <w:pStyle w:val="Programkod"/>
        <w:rPr>
          <w:lang w:val="sv-SE"/>
        </w:rPr>
      </w:pPr>
      <w:r w:rsidRPr="00F023D0">
        <w:rPr>
          <w:lang w:val="sv-SE"/>
        </w:rPr>
        <w:tab/>
        <w:t>ht2013.enroll(peter, linalg);</w:t>
      </w:r>
    </w:p>
    <w:p w:rsidR="00F023D0" w:rsidRPr="00F023D0" w:rsidRDefault="00F023D0" w:rsidP="00F023D0">
      <w:pPr>
        <w:pStyle w:val="Programkod"/>
        <w:rPr>
          <w:lang w:val="sv-SE"/>
        </w:rPr>
      </w:pPr>
    </w:p>
    <w:p w:rsidR="00F023D0" w:rsidRDefault="00F023D0" w:rsidP="00F023D0">
      <w:pPr>
        <w:pStyle w:val="Programkod"/>
      </w:pPr>
      <w:r w:rsidRPr="00F023D0">
        <w:rPr>
          <w:lang w:val="sv-SE"/>
        </w:rPr>
        <w:tab/>
      </w:r>
      <w:r>
        <w:t>printEnrollments(ht2013);</w:t>
      </w:r>
    </w:p>
    <w:p w:rsidR="00F023D0" w:rsidRDefault="00F023D0" w:rsidP="00F023D0">
      <w:pPr>
        <w:pStyle w:val="Programkod"/>
      </w:pPr>
    </w:p>
    <w:p w:rsidR="00F023D0" w:rsidRPr="00F023D0" w:rsidRDefault="00F023D0" w:rsidP="00F023D0">
      <w:pPr>
        <w:pStyle w:val="Programkod"/>
        <w:rPr>
          <w:lang w:val="sv-SE"/>
        </w:rPr>
      </w:pPr>
      <w:r>
        <w:tab/>
        <w:t xml:space="preserve">std::cout &lt;&lt; "\n### Removing Anders from DA327G. </w:t>
      </w:r>
      <w:r w:rsidRPr="00F023D0">
        <w:rPr>
          <w:lang w:val="sv-SE"/>
        </w:rPr>
        <w:t>###\n";</w:t>
      </w:r>
    </w:p>
    <w:p w:rsidR="00F023D0" w:rsidRPr="00F023D0" w:rsidRDefault="00F023D0" w:rsidP="00F023D0">
      <w:pPr>
        <w:pStyle w:val="Programkod"/>
        <w:rPr>
          <w:lang w:val="sv-SE"/>
        </w:rPr>
      </w:pPr>
      <w:r w:rsidRPr="00F023D0">
        <w:rPr>
          <w:lang w:val="sv-SE"/>
        </w:rPr>
        <w:tab/>
        <w:t>ht2013.disenroll(anders, mjukkomp);</w:t>
      </w:r>
    </w:p>
    <w:p w:rsidR="00F023D0" w:rsidRDefault="00F023D0" w:rsidP="00F023D0">
      <w:pPr>
        <w:pStyle w:val="Programkod"/>
      </w:pPr>
      <w:r w:rsidRPr="00F023D0">
        <w:rPr>
          <w:lang w:val="sv-SE"/>
        </w:rPr>
        <w:tab/>
      </w:r>
      <w:r>
        <w:t>printEnrollments(ht2013);</w:t>
      </w:r>
    </w:p>
    <w:p w:rsidR="00F023D0" w:rsidRDefault="00F023D0" w:rsidP="00F023D0">
      <w:pPr>
        <w:pStyle w:val="Programkod"/>
      </w:pPr>
    </w:p>
    <w:p w:rsidR="00F023D0" w:rsidRDefault="00F023D0" w:rsidP="00F023D0">
      <w:pPr>
        <w:pStyle w:val="Programkod"/>
      </w:pPr>
      <w:r>
        <w:tab/>
        <w:t>std::cout &lt;&lt; "\n### Removing Peter from all courses. ###\n";</w:t>
      </w:r>
    </w:p>
    <w:p w:rsidR="00F023D0" w:rsidRDefault="00F023D0" w:rsidP="00F023D0">
      <w:pPr>
        <w:pStyle w:val="Programkod"/>
      </w:pPr>
      <w:r>
        <w:tab/>
        <w:t>ht2013.disenroll(peter);</w:t>
      </w:r>
    </w:p>
    <w:p w:rsidR="00F023D0" w:rsidRDefault="00F023D0" w:rsidP="00F023D0">
      <w:pPr>
        <w:pStyle w:val="Programkod"/>
      </w:pPr>
      <w:r>
        <w:tab/>
        <w:t>printEnrollments(ht2013);</w:t>
      </w:r>
    </w:p>
    <w:p w:rsidR="00F023D0" w:rsidRDefault="00F023D0" w:rsidP="00F023D0">
      <w:pPr>
        <w:pStyle w:val="Programkod"/>
      </w:pPr>
    </w:p>
    <w:p w:rsidR="00F023D0" w:rsidRDefault="00F023D0" w:rsidP="00F023D0">
      <w:pPr>
        <w:pStyle w:val="Programkod"/>
      </w:pPr>
      <w:r>
        <w:tab/>
        <w:t>std::cout &lt;&lt; "\n### Removing all students from MA142G. ###\n";</w:t>
      </w:r>
    </w:p>
    <w:p w:rsidR="00F023D0" w:rsidRDefault="00F023D0" w:rsidP="00F023D0">
      <w:pPr>
        <w:pStyle w:val="Programkod"/>
      </w:pPr>
      <w:r>
        <w:tab/>
        <w:t>ht2013.disenroll(linalg);</w:t>
      </w:r>
    </w:p>
    <w:p w:rsidR="00F023D0" w:rsidRDefault="00F023D0" w:rsidP="00F023D0">
      <w:pPr>
        <w:pStyle w:val="Programkod"/>
      </w:pPr>
      <w:r>
        <w:tab/>
        <w:t>printEnrollments(ht2013);</w:t>
      </w:r>
    </w:p>
    <w:p w:rsidR="00F023D0" w:rsidRDefault="00F023D0" w:rsidP="00F023D0">
      <w:pPr>
        <w:pStyle w:val="Programkod"/>
      </w:pPr>
    </w:p>
    <w:p w:rsidR="00F023D0" w:rsidRDefault="00F023D0" w:rsidP="00F023D0">
      <w:pPr>
        <w:pStyle w:val="Programkod"/>
      </w:pPr>
      <w:r>
        <w:tab/>
        <w:t>std::cin.get();</w:t>
      </w:r>
    </w:p>
    <w:p w:rsidR="00F023D0" w:rsidRDefault="00F023D0" w:rsidP="00F023D0">
      <w:pPr>
        <w:pStyle w:val="Programkod"/>
      </w:pPr>
    </w:p>
    <w:p w:rsidR="00F023D0" w:rsidRDefault="00F023D0" w:rsidP="00F023D0">
      <w:pPr>
        <w:pStyle w:val="Programkod"/>
      </w:pPr>
      <w:r>
        <w:tab/>
        <w:t>return 0;</w:t>
      </w:r>
    </w:p>
    <w:p w:rsidR="00F023D0" w:rsidRPr="00F023D0" w:rsidRDefault="00F023D0" w:rsidP="00F023D0">
      <w:pPr>
        <w:pStyle w:val="ProgramkodLast"/>
      </w:pPr>
      <w:r>
        <w:t>}</w:t>
      </w:r>
    </w:p>
    <w:p w:rsidR="00A112DC" w:rsidRDefault="003C3C0B" w:rsidP="00A112DC">
      <w:pPr>
        <w:pStyle w:val="Heading4"/>
        <w:rPr>
          <w:lang w:val="en-US"/>
        </w:rPr>
      </w:pPr>
      <w:r w:rsidRPr="003C3C0B">
        <w:rPr>
          <w:lang w:val="en-US"/>
        </w:rPr>
        <w:t>Enrollments</w:t>
      </w:r>
      <w:r w:rsidR="00A112DC" w:rsidRPr="003C3C0B">
        <w:rPr>
          <w:lang w:val="en-US"/>
        </w:rPr>
        <w:t>.h</w:t>
      </w:r>
    </w:p>
    <w:p w:rsidR="003C3C0B" w:rsidRDefault="003C3C0B" w:rsidP="003C3C0B">
      <w:pPr>
        <w:pStyle w:val="ProgramkodFirst"/>
      </w:pPr>
      <w:r>
        <w:t>#ifndef Enrollments_H</w:t>
      </w:r>
    </w:p>
    <w:p w:rsidR="003C3C0B" w:rsidRDefault="003C3C0B" w:rsidP="003C3C0B">
      <w:pPr>
        <w:pStyle w:val="Programkod"/>
      </w:pPr>
      <w:r>
        <w:t>#define Enrollments_H</w:t>
      </w:r>
    </w:p>
    <w:p w:rsidR="003C3C0B" w:rsidRDefault="003C3C0B" w:rsidP="003C3C0B">
      <w:pPr>
        <w:pStyle w:val="Programkod"/>
      </w:pPr>
    </w:p>
    <w:p w:rsidR="003C3C0B" w:rsidRDefault="003C3C0B" w:rsidP="003C3C0B">
      <w:pPr>
        <w:pStyle w:val="Programkod"/>
      </w:pPr>
      <w:r>
        <w:t>#include &lt;set&gt;</w:t>
      </w:r>
    </w:p>
    <w:p w:rsidR="003C3C0B" w:rsidRDefault="003C3C0B" w:rsidP="003C3C0B">
      <w:pPr>
        <w:pStyle w:val="Programkod"/>
      </w:pPr>
      <w:r>
        <w:t>#include &lt;map&gt;</w:t>
      </w:r>
    </w:p>
    <w:p w:rsidR="003C3C0B" w:rsidRDefault="003C3C0B" w:rsidP="003C3C0B">
      <w:pPr>
        <w:pStyle w:val="Programkod"/>
      </w:pPr>
      <w:r>
        <w:t>#include &lt;vector&gt;</w:t>
      </w:r>
    </w:p>
    <w:p w:rsidR="003C3C0B" w:rsidRDefault="003C3C0B" w:rsidP="003C3C0B">
      <w:pPr>
        <w:pStyle w:val="Programkod"/>
      </w:pPr>
    </w:p>
    <w:p w:rsidR="003C3C0B" w:rsidRDefault="003C3C0B" w:rsidP="003C3C0B">
      <w:pPr>
        <w:pStyle w:val="Programkod"/>
      </w:pPr>
      <w:r>
        <w:t>class Student;</w:t>
      </w:r>
    </w:p>
    <w:p w:rsidR="003C3C0B" w:rsidRDefault="003C3C0B" w:rsidP="003C3C0B">
      <w:pPr>
        <w:pStyle w:val="Programkod"/>
      </w:pPr>
      <w:r>
        <w:t>class Course;</w:t>
      </w:r>
    </w:p>
    <w:p w:rsidR="003C3C0B" w:rsidRDefault="003C3C0B" w:rsidP="003C3C0B">
      <w:pPr>
        <w:pStyle w:val="Programkod"/>
      </w:pPr>
    </w:p>
    <w:p w:rsidR="003C3C0B" w:rsidRDefault="003C3C0B" w:rsidP="003C3C0B">
      <w:pPr>
        <w:pStyle w:val="Programkod"/>
      </w:pPr>
      <w:r>
        <w:t>class Enrollments</w:t>
      </w:r>
    </w:p>
    <w:p w:rsidR="003C3C0B" w:rsidRDefault="003C3C0B" w:rsidP="003C3C0B">
      <w:pPr>
        <w:pStyle w:val="Programkod"/>
      </w:pPr>
      <w:r>
        <w:t>{</w:t>
      </w:r>
    </w:p>
    <w:p w:rsidR="003C3C0B" w:rsidRDefault="003C3C0B" w:rsidP="003C3C0B">
      <w:pPr>
        <w:pStyle w:val="Programkod"/>
      </w:pPr>
      <w:r>
        <w:t>public:</w:t>
      </w:r>
    </w:p>
    <w:p w:rsidR="003C3C0B" w:rsidRDefault="003C3C0B" w:rsidP="003C3C0B">
      <w:pPr>
        <w:pStyle w:val="Programkod"/>
      </w:pPr>
      <w:r>
        <w:tab/>
        <w:t>void enroll(Student *student, Course *course);</w:t>
      </w:r>
    </w:p>
    <w:p w:rsidR="003C3C0B" w:rsidRDefault="003C3C0B" w:rsidP="003C3C0B">
      <w:pPr>
        <w:pStyle w:val="Programkod"/>
      </w:pPr>
      <w:r>
        <w:tab/>
        <w:t>void disenroll(Student *student, Course *course);</w:t>
      </w:r>
    </w:p>
    <w:p w:rsidR="003C3C0B" w:rsidRDefault="003C3C0B" w:rsidP="003C3C0B">
      <w:pPr>
        <w:pStyle w:val="Programkod"/>
      </w:pPr>
      <w:r>
        <w:tab/>
        <w:t>void disenroll(Student *student);</w:t>
      </w:r>
    </w:p>
    <w:p w:rsidR="003C3C0B" w:rsidRDefault="003C3C0B" w:rsidP="003C3C0B">
      <w:pPr>
        <w:pStyle w:val="Programkod"/>
      </w:pPr>
      <w:r>
        <w:tab/>
        <w:t>void disenroll(Course *course);</w:t>
      </w:r>
    </w:p>
    <w:p w:rsidR="003C3C0B" w:rsidRDefault="003C3C0B" w:rsidP="003C3C0B">
      <w:pPr>
        <w:pStyle w:val="Programkod"/>
      </w:pPr>
      <w:r>
        <w:tab/>
        <w:t>std::set&lt;Student *&gt; getStudents(Course *course) const;</w:t>
      </w:r>
    </w:p>
    <w:p w:rsidR="003C3C0B" w:rsidRDefault="003C3C0B" w:rsidP="003C3C0B">
      <w:pPr>
        <w:pStyle w:val="Programkod"/>
      </w:pPr>
      <w:r>
        <w:tab/>
        <w:t>std::set&lt;Course *&gt; getCourses(Student *student) const;</w:t>
      </w:r>
    </w:p>
    <w:p w:rsidR="003C3C0B" w:rsidRDefault="003C3C0B" w:rsidP="003C3C0B">
      <w:pPr>
        <w:pStyle w:val="Programkod"/>
      </w:pPr>
      <w:r>
        <w:tab/>
        <w:t>std::set&lt;Student *&gt; getAllStudents() const;</w:t>
      </w:r>
    </w:p>
    <w:p w:rsidR="003C3C0B" w:rsidRDefault="003C3C0B" w:rsidP="003C3C0B">
      <w:pPr>
        <w:pStyle w:val="Programkod"/>
      </w:pPr>
      <w:r>
        <w:tab/>
        <w:t>std::set&lt;Course *&gt; getAllCourses() const;</w:t>
      </w:r>
    </w:p>
    <w:p w:rsidR="003C3C0B" w:rsidRDefault="003C3C0B" w:rsidP="003C3C0B">
      <w:pPr>
        <w:pStyle w:val="Programkod"/>
      </w:pPr>
    </w:p>
    <w:p w:rsidR="003C3C0B" w:rsidRDefault="003C3C0B" w:rsidP="003C3C0B">
      <w:pPr>
        <w:pStyle w:val="Programkod"/>
      </w:pPr>
      <w:r>
        <w:t>private:</w:t>
      </w:r>
    </w:p>
    <w:p w:rsidR="003C3C0B" w:rsidRDefault="003C3C0B" w:rsidP="003C3C0B">
      <w:pPr>
        <w:pStyle w:val="Programkod"/>
      </w:pPr>
      <w:r>
        <w:tab/>
        <w:t>std::map&lt;Course *, std::set&lt;Student *&gt;&gt; mCourseToStudents;</w:t>
      </w:r>
    </w:p>
    <w:p w:rsidR="003C3C0B" w:rsidRDefault="003C3C0B" w:rsidP="003C3C0B">
      <w:pPr>
        <w:pStyle w:val="Programkod"/>
      </w:pPr>
      <w:r>
        <w:tab/>
        <w:t>std::map&lt;Student *, std::set&lt;Course *&gt;&gt; mStudentToCourses;</w:t>
      </w:r>
    </w:p>
    <w:p w:rsidR="003C3C0B" w:rsidRDefault="003C3C0B" w:rsidP="003C3C0B">
      <w:pPr>
        <w:pStyle w:val="Programkod"/>
      </w:pPr>
    </w:p>
    <w:p w:rsidR="003C3C0B" w:rsidRDefault="003C3C0B" w:rsidP="003C3C0B">
      <w:pPr>
        <w:pStyle w:val="Programkod"/>
      </w:pPr>
      <w:r>
        <w:t>};</w:t>
      </w:r>
    </w:p>
    <w:p w:rsidR="003C3C0B" w:rsidRDefault="003C3C0B" w:rsidP="003C3C0B">
      <w:pPr>
        <w:pStyle w:val="ProgramkodFirst"/>
      </w:pPr>
    </w:p>
    <w:p w:rsidR="003C3C0B" w:rsidRPr="003C3C0B" w:rsidRDefault="003C3C0B" w:rsidP="003C3C0B">
      <w:pPr>
        <w:pStyle w:val="ProgramkodLast"/>
      </w:pPr>
      <w:r>
        <w:t>#endif // Enrollments_H</w:t>
      </w:r>
    </w:p>
    <w:p w:rsidR="00A112DC" w:rsidRDefault="003C3C0B" w:rsidP="00A112DC">
      <w:pPr>
        <w:pStyle w:val="Heading4"/>
        <w:rPr>
          <w:lang w:val="en-US"/>
        </w:rPr>
      </w:pPr>
      <w:r w:rsidRPr="003C3C0B">
        <w:rPr>
          <w:lang w:val="en-US"/>
        </w:rPr>
        <w:t>Enrollments</w:t>
      </w:r>
      <w:r w:rsidR="00A112DC" w:rsidRPr="003C3C0B">
        <w:rPr>
          <w:lang w:val="en-US"/>
        </w:rPr>
        <w:t>.cpp</w:t>
      </w:r>
    </w:p>
    <w:p w:rsidR="003C3C0B" w:rsidRDefault="003C3C0B" w:rsidP="003C3C0B">
      <w:pPr>
        <w:pStyle w:val="ProgramkodFirst"/>
      </w:pPr>
      <w:r>
        <w:t>#include "Enrollments.h"</w:t>
      </w:r>
    </w:p>
    <w:p w:rsidR="003C3C0B" w:rsidRDefault="003C3C0B" w:rsidP="003C3C0B">
      <w:pPr>
        <w:pStyle w:val="Programkod"/>
      </w:pPr>
    </w:p>
    <w:p w:rsidR="003C3C0B" w:rsidRDefault="003C3C0B" w:rsidP="003C3C0B">
      <w:pPr>
        <w:pStyle w:val="Programkod"/>
      </w:pPr>
      <w:r>
        <w:t>void Enrollments::enroll(Student *student, Course *course)</w:t>
      </w:r>
    </w:p>
    <w:p w:rsidR="003C3C0B" w:rsidRDefault="003C3C0B" w:rsidP="003C3C0B">
      <w:pPr>
        <w:pStyle w:val="Programkod"/>
      </w:pPr>
      <w:r>
        <w:t>{</w:t>
      </w:r>
    </w:p>
    <w:p w:rsidR="003C3C0B" w:rsidRDefault="003C3C0B" w:rsidP="003C3C0B">
      <w:pPr>
        <w:pStyle w:val="Programkod"/>
      </w:pPr>
      <w:r>
        <w:tab/>
        <w:t>mCourseToStudents[course].insert(student);</w:t>
      </w:r>
    </w:p>
    <w:p w:rsidR="003C3C0B" w:rsidRDefault="003C3C0B" w:rsidP="003C3C0B">
      <w:pPr>
        <w:pStyle w:val="Programkod"/>
      </w:pPr>
      <w:r>
        <w:tab/>
        <w:t>mStudentToCourses[student].insert(course);</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void Enrollments::disenroll(Student *student, Course *course)</w:t>
      </w:r>
    </w:p>
    <w:p w:rsidR="003C3C0B" w:rsidRDefault="003C3C0B" w:rsidP="003C3C0B">
      <w:pPr>
        <w:pStyle w:val="Programkod"/>
      </w:pPr>
      <w:r>
        <w:t>{</w:t>
      </w:r>
    </w:p>
    <w:p w:rsidR="003C3C0B" w:rsidRDefault="003C3C0B" w:rsidP="003C3C0B">
      <w:pPr>
        <w:pStyle w:val="Programkod"/>
      </w:pPr>
      <w:r>
        <w:tab/>
        <w:t>mCourseToStudents[course].erase(student);</w:t>
      </w:r>
    </w:p>
    <w:p w:rsidR="003C3C0B" w:rsidRDefault="003C3C0B" w:rsidP="003C3C0B">
      <w:pPr>
        <w:pStyle w:val="Programkod"/>
      </w:pPr>
      <w:r>
        <w:tab/>
        <w:t>mStudentToCourses[student].erase(course);</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void Enrollments::disenroll(Student *student)</w:t>
      </w:r>
    </w:p>
    <w:p w:rsidR="003C3C0B" w:rsidRDefault="003C3C0B" w:rsidP="003C3C0B">
      <w:pPr>
        <w:pStyle w:val="Programkod"/>
      </w:pPr>
      <w:r>
        <w:t>{</w:t>
      </w:r>
    </w:p>
    <w:p w:rsidR="003C3C0B" w:rsidRDefault="003C3C0B" w:rsidP="003C3C0B">
      <w:pPr>
        <w:pStyle w:val="Programkod"/>
      </w:pPr>
      <w:r>
        <w:tab/>
        <w:t>mStudentToCourses.erase(student);</w:t>
      </w:r>
    </w:p>
    <w:p w:rsidR="003C3C0B" w:rsidRDefault="003C3C0B" w:rsidP="003C3C0B">
      <w:pPr>
        <w:pStyle w:val="Programkod"/>
      </w:pPr>
      <w:r>
        <w:tab/>
        <w:t>for(auto i = mCourseToStudents.begin(); i != mCourseToStudents.end(); ++i)</w:t>
      </w:r>
    </w:p>
    <w:p w:rsidR="003C3C0B" w:rsidRDefault="003C3C0B" w:rsidP="003C3C0B">
      <w:pPr>
        <w:pStyle w:val="Programkod"/>
      </w:pPr>
      <w:r>
        <w:tab/>
        <w:t>{</w:t>
      </w:r>
    </w:p>
    <w:p w:rsidR="003C3C0B" w:rsidRDefault="003C3C0B" w:rsidP="003C3C0B">
      <w:pPr>
        <w:pStyle w:val="Programkod"/>
      </w:pPr>
      <w:r>
        <w:tab/>
      </w:r>
      <w:r>
        <w:tab/>
        <w:t>i-&gt;second.erase(student);</w:t>
      </w:r>
    </w:p>
    <w:p w:rsidR="003C3C0B" w:rsidRDefault="003C3C0B" w:rsidP="003C3C0B">
      <w:pPr>
        <w:pStyle w:val="Programkod"/>
      </w:pPr>
      <w:r>
        <w:tab/>
        <w:t>}</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void Enrollments::disenroll(Course *course)</w:t>
      </w:r>
    </w:p>
    <w:p w:rsidR="003C3C0B" w:rsidRDefault="003C3C0B" w:rsidP="003C3C0B">
      <w:pPr>
        <w:pStyle w:val="Programkod"/>
      </w:pPr>
      <w:r>
        <w:t>{</w:t>
      </w:r>
    </w:p>
    <w:p w:rsidR="003C3C0B" w:rsidRDefault="003C3C0B" w:rsidP="003C3C0B">
      <w:pPr>
        <w:pStyle w:val="Programkod"/>
      </w:pPr>
      <w:r>
        <w:tab/>
        <w:t>mCourseToStudents.erase(course);</w:t>
      </w:r>
    </w:p>
    <w:p w:rsidR="003C3C0B" w:rsidRDefault="003C3C0B" w:rsidP="003C3C0B">
      <w:pPr>
        <w:pStyle w:val="Programkod"/>
      </w:pPr>
      <w:r>
        <w:tab/>
        <w:t>for(auto i = mStudentToCourses.begin(); i != mStudentToCourses.end(); ++i)</w:t>
      </w:r>
    </w:p>
    <w:p w:rsidR="003C3C0B" w:rsidRDefault="003C3C0B" w:rsidP="003C3C0B">
      <w:pPr>
        <w:pStyle w:val="Programkod"/>
      </w:pPr>
      <w:r>
        <w:tab/>
        <w:t>{</w:t>
      </w:r>
    </w:p>
    <w:p w:rsidR="003C3C0B" w:rsidRDefault="003C3C0B" w:rsidP="003C3C0B">
      <w:pPr>
        <w:pStyle w:val="Programkod"/>
      </w:pPr>
      <w:r>
        <w:tab/>
      </w:r>
      <w:r>
        <w:tab/>
        <w:t>i-&gt;second.erase(course);</w:t>
      </w:r>
    </w:p>
    <w:p w:rsidR="003C3C0B" w:rsidRDefault="003C3C0B" w:rsidP="003C3C0B">
      <w:pPr>
        <w:pStyle w:val="Programkod"/>
      </w:pPr>
      <w:r>
        <w:tab/>
        <w:t>}</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std::set&lt;Student *&gt; Enrollments::getStudents(Course *course) const</w:t>
      </w:r>
    </w:p>
    <w:p w:rsidR="003C3C0B" w:rsidRDefault="003C3C0B" w:rsidP="003C3C0B">
      <w:pPr>
        <w:pStyle w:val="Programkod"/>
      </w:pPr>
      <w:r>
        <w:t>{</w:t>
      </w:r>
    </w:p>
    <w:p w:rsidR="003C3C0B" w:rsidRDefault="003C3C0B" w:rsidP="003C3C0B">
      <w:pPr>
        <w:pStyle w:val="Programkod"/>
      </w:pPr>
      <w:r>
        <w:tab/>
        <w:t>auto students = mCourseToStudents.find(course);</w:t>
      </w:r>
    </w:p>
    <w:p w:rsidR="003C3C0B" w:rsidRDefault="003C3C0B" w:rsidP="003C3C0B">
      <w:pPr>
        <w:pStyle w:val="Programkod"/>
      </w:pPr>
      <w:r>
        <w:tab/>
        <w:t>if(students == mCourseToStudents.end())</w:t>
      </w:r>
    </w:p>
    <w:p w:rsidR="003C3C0B" w:rsidRDefault="003C3C0B" w:rsidP="003C3C0B">
      <w:pPr>
        <w:pStyle w:val="Programkod"/>
      </w:pPr>
      <w:r>
        <w:tab/>
        <w:t>{</w:t>
      </w:r>
    </w:p>
    <w:p w:rsidR="003C3C0B" w:rsidRDefault="003C3C0B" w:rsidP="003C3C0B">
      <w:pPr>
        <w:pStyle w:val="Programkod"/>
      </w:pPr>
      <w:r>
        <w:tab/>
      </w:r>
      <w:r>
        <w:tab/>
        <w:t>std::set&lt;Student *&gt; empty;</w:t>
      </w:r>
    </w:p>
    <w:p w:rsidR="003C3C0B" w:rsidRDefault="003C3C0B" w:rsidP="003C3C0B">
      <w:pPr>
        <w:pStyle w:val="Programkod"/>
      </w:pPr>
      <w:r>
        <w:tab/>
      </w:r>
      <w:r>
        <w:tab/>
        <w:t>return empty;</w:t>
      </w:r>
    </w:p>
    <w:p w:rsidR="003C3C0B" w:rsidRDefault="003C3C0B" w:rsidP="003C3C0B">
      <w:pPr>
        <w:pStyle w:val="Programkod"/>
      </w:pPr>
      <w:r>
        <w:tab/>
        <w:t>}</w:t>
      </w:r>
    </w:p>
    <w:p w:rsidR="003C3C0B" w:rsidRDefault="003C3C0B" w:rsidP="003C3C0B">
      <w:pPr>
        <w:pStyle w:val="Programkod"/>
      </w:pPr>
      <w:r>
        <w:tab/>
        <w:t>else</w:t>
      </w:r>
    </w:p>
    <w:p w:rsidR="003C3C0B" w:rsidRDefault="003C3C0B" w:rsidP="003C3C0B">
      <w:pPr>
        <w:pStyle w:val="Programkod"/>
      </w:pPr>
      <w:r>
        <w:tab/>
        <w:t>{</w:t>
      </w:r>
    </w:p>
    <w:p w:rsidR="003C3C0B" w:rsidRDefault="003C3C0B" w:rsidP="003C3C0B">
      <w:pPr>
        <w:pStyle w:val="Programkod"/>
      </w:pPr>
      <w:r>
        <w:tab/>
      </w:r>
      <w:r>
        <w:tab/>
        <w:t>return students-&gt;second;</w:t>
      </w:r>
    </w:p>
    <w:p w:rsidR="003C3C0B" w:rsidRDefault="003C3C0B" w:rsidP="003C3C0B">
      <w:pPr>
        <w:pStyle w:val="Programkod"/>
      </w:pPr>
      <w:r>
        <w:tab/>
        <w:t>}</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std::set&lt;Course *&gt; Enrollments::getCourses(Student *student) const</w:t>
      </w:r>
    </w:p>
    <w:p w:rsidR="003C3C0B" w:rsidRDefault="003C3C0B" w:rsidP="003C3C0B">
      <w:pPr>
        <w:pStyle w:val="Programkod"/>
      </w:pPr>
      <w:r>
        <w:t>{</w:t>
      </w:r>
    </w:p>
    <w:p w:rsidR="003C3C0B" w:rsidRDefault="003C3C0B" w:rsidP="003C3C0B">
      <w:pPr>
        <w:pStyle w:val="Programkod"/>
      </w:pPr>
      <w:r>
        <w:tab/>
        <w:t>auto courses = mStudentToCourses.find(student);</w:t>
      </w:r>
    </w:p>
    <w:p w:rsidR="003C3C0B" w:rsidRDefault="003C3C0B" w:rsidP="003C3C0B">
      <w:pPr>
        <w:pStyle w:val="Programkod"/>
      </w:pPr>
      <w:r>
        <w:tab/>
        <w:t>if(courses == mStudentToCourses.end())</w:t>
      </w:r>
    </w:p>
    <w:p w:rsidR="003C3C0B" w:rsidRDefault="003C3C0B" w:rsidP="003C3C0B">
      <w:pPr>
        <w:pStyle w:val="Programkod"/>
      </w:pPr>
      <w:r>
        <w:tab/>
        <w:t>{</w:t>
      </w:r>
    </w:p>
    <w:p w:rsidR="003C3C0B" w:rsidRDefault="003C3C0B" w:rsidP="003C3C0B">
      <w:pPr>
        <w:pStyle w:val="Programkod"/>
      </w:pPr>
      <w:r>
        <w:tab/>
      </w:r>
      <w:r>
        <w:tab/>
        <w:t>std::set&lt;Course *&gt; empty;</w:t>
      </w:r>
    </w:p>
    <w:p w:rsidR="003C3C0B" w:rsidRDefault="003C3C0B" w:rsidP="003C3C0B">
      <w:pPr>
        <w:pStyle w:val="Programkod"/>
      </w:pPr>
      <w:r>
        <w:tab/>
      </w:r>
      <w:r>
        <w:tab/>
        <w:t>return empty;</w:t>
      </w:r>
    </w:p>
    <w:p w:rsidR="003C3C0B" w:rsidRDefault="003C3C0B" w:rsidP="003C3C0B">
      <w:pPr>
        <w:pStyle w:val="Programkod"/>
      </w:pPr>
      <w:r>
        <w:tab/>
        <w:t>}</w:t>
      </w:r>
    </w:p>
    <w:p w:rsidR="003C3C0B" w:rsidRDefault="003C3C0B" w:rsidP="003C3C0B">
      <w:pPr>
        <w:pStyle w:val="Programkod"/>
      </w:pPr>
      <w:r>
        <w:tab/>
        <w:t>else</w:t>
      </w:r>
    </w:p>
    <w:p w:rsidR="003C3C0B" w:rsidRDefault="003C3C0B" w:rsidP="003C3C0B">
      <w:pPr>
        <w:pStyle w:val="Programkod"/>
      </w:pPr>
      <w:r>
        <w:tab/>
        <w:t>{</w:t>
      </w:r>
    </w:p>
    <w:p w:rsidR="003C3C0B" w:rsidRDefault="003C3C0B" w:rsidP="003C3C0B">
      <w:pPr>
        <w:pStyle w:val="Programkod"/>
      </w:pPr>
      <w:r>
        <w:tab/>
      </w:r>
      <w:r>
        <w:tab/>
        <w:t>return courses-&gt;second;</w:t>
      </w:r>
    </w:p>
    <w:p w:rsidR="003C3C0B" w:rsidRDefault="003C3C0B" w:rsidP="003C3C0B">
      <w:pPr>
        <w:pStyle w:val="Programkod"/>
      </w:pPr>
      <w:r>
        <w:tab/>
        <w:t>}</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std::set&lt;Student *&gt; Enrollments::getAllStudents() const</w:t>
      </w:r>
    </w:p>
    <w:p w:rsidR="003C3C0B" w:rsidRDefault="003C3C0B" w:rsidP="003C3C0B">
      <w:pPr>
        <w:pStyle w:val="Programkod"/>
      </w:pPr>
      <w:r>
        <w:t>{</w:t>
      </w:r>
    </w:p>
    <w:p w:rsidR="003C3C0B" w:rsidRDefault="003C3C0B" w:rsidP="003C3C0B">
      <w:pPr>
        <w:pStyle w:val="Programkod"/>
      </w:pPr>
      <w:r>
        <w:tab/>
        <w:t>std::set&lt;Student *&gt; students;</w:t>
      </w:r>
    </w:p>
    <w:p w:rsidR="003C3C0B" w:rsidRDefault="003C3C0B" w:rsidP="003C3C0B">
      <w:pPr>
        <w:pStyle w:val="Programkod"/>
      </w:pPr>
      <w:r>
        <w:tab/>
        <w:t>for(auto i = mStudentToCourses.begin(); i != mStudentToCourses.end(); ++i)</w:t>
      </w:r>
    </w:p>
    <w:p w:rsidR="003C3C0B" w:rsidRDefault="003C3C0B" w:rsidP="003C3C0B">
      <w:pPr>
        <w:pStyle w:val="Programkod"/>
      </w:pPr>
      <w:r>
        <w:tab/>
        <w:t>{</w:t>
      </w:r>
    </w:p>
    <w:p w:rsidR="003C3C0B" w:rsidRDefault="003C3C0B" w:rsidP="003C3C0B">
      <w:pPr>
        <w:pStyle w:val="Programkod"/>
      </w:pPr>
      <w:r>
        <w:tab/>
      </w:r>
      <w:r>
        <w:tab/>
        <w:t>students.insert(i-&gt;first);</w:t>
      </w:r>
    </w:p>
    <w:p w:rsidR="003C3C0B" w:rsidRDefault="003C3C0B" w:rsidP="003C3C0B">
      <w:pPr>
        <w:pStyle w:val="Programkod"/>
      </w:pPr>
      <w:r>
        <w:tab/>
        <w:t>}</w:t>
      </w:r>
    </w:p>
    <w:p w:rsidR="003C3C0B" w:rsidRDefault="003C3C0B" w:rsidP="003C3C0B">
      <w:pPr>
        <w:pStyle w:val="Programkod"/>
      </w:pPr>
      <w:r>
        <w:tab/>
        <w:t>return students;</w:t>
      </w:r>
    </w:p>
    <w:p w:rsidR="003C3C0B" w:rsidRDefault="003C3C0B" w:rsidP="003C3C0B">
      <w:pPr>
        <w:pStyle w:val="Programkod"/>
      </w:pPr>
      <w:r>
        <w:t>}</w:t>
      </w:r>
    </w:p>
    <w:p w:rsidR="003C3C0B" w:rsidRDefault="003C3C0B" w:rsidP="003C3C0B">
      <w:pPr>
        <w:pStyle w:val="Programkod"/>
      </w:pPr>
    </w:p>
    <w:p w:rsidR="003C3C0B" w:rsidRDefault="003C3C0B" w:rsidP="003C3C0B">
      <w:pPr>
        <w:pStyle w:val="Programkod"/>
      </w:pPr>
      <w:r>
        <w:t>std::set&lt;Course *&gt; Enrollments::getAllCourses() const</w:t>
      </w:r>
    </w:p>
    <w:p w:rsidR="003C3C0B" w:rsidRDefault="003C3C0B" w:rsidP="003C3C0B">
      <w:pPr>
        <w:pStyle w:val="Programkod"/>
      </w:pPr>
      <w:r>
        <w:t>{</w:t>
      </w:r>
    </w:p>
    <w:p w:rsidR="003C3C0B" w:rsidRDefault="003C3C0B" w:rsidP="003C3C0B">
      <w:pPr>
        <w:pStyle w:val="Programkod"/>
      </w:pPr>
      <w:r>
        <w:tab/>
        <w:t>std::set&lt;Course *&gt; courses;</w:t>
      </w:r>
    </w:p>
    <w:p w:rsidR="003C3C0B" w:rsidRDefault="003C3C0B" w:rsidP="003C3C0B">
      <w:pPr>
        <w:pStyle w:val="Programkod"/>
      </w:pPr>
      <w:r>
        <w:tab/>
        <w:t>for(auto i = mCourseToStudents.begin(); i != mCourseToStudents.end(); ++i)</w:t>
      </w:r>
    </w:p>
    <w:p w:rsidR="003C3C0B" w:rsidRDefault="003C3C0B" w:rsidP="003C3C0B">
      <w:pPr>
        <w:pStyle w:val="Programkod"/>
      </w:pPr>
      <w:r>
        <w:tab/>
        <w:t>{</w:t>
      </w:r>
    </w:p>
    <w:p w:rsidR="003C3C0B" w:rsidRDefault="003C3C0B" w:rsidP="003C3C0B">
      <w:pPr>
        <w:pStyle w:val="Programkod"/>
      </w:pPr>
      <w:r>
        <w:tab/>
      </w:r>
      <w:r>
        <w:tab/>
        <w:t>courses.insert(i-&gt;first);</w:t>
      </w:r>
    </w:p>
    <w:p w:rsidR="003C3C0B" w:rsidRDefault="003C3C0B" w:rsidP="003C3C0B">
      <w:pPr>
        <w:pStyle w:val="Programkod"/>
      </w:pPr>
      <w:r>
        <w:tab/>
        <w:t>}</w:t>
      </w:r>
    </w:p>
    <w:p w:rsidR="003C3C0B" w:rsidRDefault="003C3C0B" w:rsidP="003C3C0B">
      <w:pPr>
        <w:pStyle w:val="Programkod"/>
      </w:pPr>
      <w:r>
        <w:tab/>
        <w:t>return courses;</w:t>
      </w:r>
    </w:p>
    <w:p w:rsidR="003C3C0B" w:rsidRPr="003C3C0B" w:rsidRDefault="003C3C0B" w:rsidP="003C3C0B">
      <w:pPr>
        <w:pStyle w:val="ProgramkodLast"/>
      </w:pPr>
      <w:r>
        <w:t>}</w:t>
      </w:r>
    </w:p>
    <w:p w:rsidR="00482750" w:rsidRDefault="00482750">
      <w:pPr>
        <w:spacing w:before="0"/>
        <w:jc w:val="left"/>
        <w:rPr>
          <w:b/>
          <w:bCs/>
          <w:sz w:val="28"/>
          <w:szCs w:val="28"/>
          <w:lang w:val="en-US"/>
        </w:rPr>
      </w:pPr>
      <w:r>
        <w:rPr>
          <w:lang w:val="en-US"/>
        </w:rPr>
        <w:br w:type="page"/>
      </w:r>
    </w:p>
    <w:p w:rsidR="003C3C0B" w:rsidRDefault="003C3C0B" w:rsidP="003C3C0B">
      <w:pPr>
        <w:pStyle w:val="Heading4"/>
        <w:rPr>
          <w:lang w:val="en-US"/>
        </w:rPr>
      </w:pPr>
      <w:r w:rsidRPr="003C3C0B">
        <w:rPr>
          <w:lang w:val="en-US"/>
        </w:rPr>
        <w:t>Course.h</w:t>
      </w:r>
    </w:p>
    <w:p w:rsidR="00482750" w:rsidRDefault="00482750" w:rsidP="00482750">
      <w:pPr>
        <w:pStyle w:val="ProgramkodFirst"/>
      </w:pPr>
      <w:r>
        <w:t>#ifndef COURSE_H</w:t>
      </w:r>
    </w:p>
    <w:p w:rsidR="00482750" w:rsidRDefault="00482750" w:rsidP="00482750">
      <w:pPr>
        <w:pStyle w:val="Programkod"/>
      </w:pPr>
      <w:r>
        <w:t>#define COURSE_H</w:t>
      </w:r>
    </w:p>
    <w:p w:rsidR="00482750" w:rsidRDefault="00482750" w:rsidP="00482750">
      <w:pPr>
        <w:pStyle w:val="Programkod"/>
      </w:pPr>
    </w:p>
    <w:p w:rsidR="00482750" w:rsidRDefault="00482750" w:rsidP="00482750">
      <w:pPr>
        <w:pStyle w:val="Programkod"/>
      </w:pPr>
      <w:r>
        <w:t>#include &lt;string&gt;</w:t>
      </w:r>
    </w:p>
    <w:p w:rsidR="00482750" w:rsidRDefault="00482750" w:rsidP="00482750">
      <w:pPr>
        <w:pStyle w:val="Programkod"/>
      </w:pPr>
    </w:p>
    <w:p w:rsidR="00482750" w:rsidRDefault="00482750" w:rsidP="00482750">
      <w:pPr>
        <w:pStyle w:val="Programkod"/>
      </w:pPr>
      <w:r>
        <w:t>class Course</w:t>
      </w:r>
    </w:p>
    <w:p w:rsidR="00482750" w:rsidRDefault="00482750" w:rsidP="00482750">
      <w:pPr>
        <w:pStyle w:val="Programkod"/>
      </w:pPr>
      <w:r>
        <w:t>{</w:t>
      </w:r>
    </w:p>
    <w:p w:rsidR="00482750" w:rsidRDefault="00482750" w:rsidP="00482750">
      <w:pPr>
        <w:pStyle w:val="Programkod"/>
      </w:pPr>
      <w:r>
        <w:t>public:</w:t>
      </w:r>
    </w:p>
    <w:p w:rsidR="00482750" w:rsidRDefault="00482750" w:rsidP="00482750">
      <w:pPr>
        <w:pStyle w:val="Programkod"/>
      </w:pPr>
      <w:r>
        <w:tab/>
        <w:t>Course(std::string id, std::string name);</w:t>
      </w:r>
    </w:p>
    <w:p w:rsidR="00482750" w:rsidRDefault="00482750" w:rsidP="00482750">
      <w:pPr>
        <w:pStyle w:val="Programkod"/>
      </w:pPr>
      <w:r>
        <w:tab/>
        <w:t>std::string getId() const;</w:t>
      </w:r>
    </w:p>
    <w:p w:rsidR="00482750" w:rsidRDefault="00482750" w:rsidP="00482750">
      <w:pPr>
        <w:pStyle w:val="Programkod"/>
      </w:pPr>
      <w:r>
        <w:tab/>
        <w:t>void setId(std::string id);</w:t>
      </w:r>
    </w:p>
    <w:p w:rsidR="00482750" w:rsidRDefault="00482750" w:rsidP="00482750">
      <w:pPr>
        <w:pStyle w:val="Programkod"/>
      </w:pPr>
      <w:r>
        <w:tab/>
        <w:t>std::string getName() const;</w:t>
      </w:r>
    </w:p>
    <w:p w:rsidR="00482750" w:rsidRDefault="00482750" w:rsidP="00482750">
      <w:pPr>
        <w:pStyle w:val="Programkod"/>
      </w:pPr>
      <w:r>
        <w:tab/>
        <w:t>void setName(std::string name);</w:t>
      </w:r>
    </w:p>
    <w:p w:rsidR="00482750" w:rsidRDefault="00482750" w:rsidP="00482750">
      <w:pPr>
        <w:pStyle w:val="Programkod"/>
      </w:pPr>
    </w:p>
    <w:p w:rsidR="00482750" w:rsidRDefault="00482750" w:rsidP="00482750">
      <w:pPr>
        <w:pStyle w:val="Programkod"/>
      </w:pPr>
      <w:r>
        <w:t>private:</w:t>
      </w:r>
    </w:p>
    <w:p w:rsidR="00482750" w:rsidRDefault="00482750" w:rsidP="00482750">
      <w:pPr>
        <w:pStyle w:val="Programkod"/>
      </w:pPr>
      <w:r>
        <w:tab/>
        <w:t>std::string mId;</w:t>
      </w:r>
    </w:p>
    <w:p w:rsidR="00482750" w:rsidRDefault="00482750" w:rsidP="00482750">
      <w:pPr>
        <w:pStyle w:val="Programkod"/>
      </w:pPr>
      <w:r>
        <w:tab/>
        <w:t>std::string mName;</w:t>
      </w:r>
    </w:p>
    <w:p w:rsidR="00482750" w:rsidRDefault="00482750" w:rsidP="00482750">
      <w:pPr>
        <w:pStyle w:val="Programkod"/>
      </w:pPr>
      <w:r>
        <w:t>};</w:t>
      </w:r>
    </w:p>
    <w:p w:rsidR="00482750" w:rsidRDefault="00482750" w:rsidP="00482750">
      <w:pPr>
        <w:pStyle w:val="Programkod"/>
      </w:pPr>
    </w:p>
    <w:p w:rsidR="00482750" w:rsidRPr="00482750" w:rsidRDefault="00482750" w:rsidP="00482750">
      <w:pPr>
        <w:pStyle w:val="ProgramkodLast"/>
      </w:pPr>
      <w:r>
        <w:t>#endif // COURSE_H</w:t>
      </w:r>
    </w:p>
    <w:p w:rsidR="003C3C0B" w:rsidRDefault="003C3C0B" w:rsidP="003C3C0B">
      <w:pPr>
        <w:pStyle w:val="Heading4"/>
        <w:rPr>
          <w:lang w:val="en-US"/>
        </w:rPr>
      </w:pPr>
      <w:r w:rsidRPr="003C3C0B">
        <w:rPr>
          <w:lang w:val="en-US"/>
        </w:rPr>
        <w:t>Course.cpp</w:t>
      </w:r>
    </w:p>
    <w:p w:rsidR="00482750" w:rsidRDefault="00482750" w:rsidP="00482750">
      <w:pPr>
        <w:pStyle w:val="ProgramkodFirst"/>
      </w:pPr>
      <w:r>
        <w:t>#include "Course.h"</w:t>
      </w:r>
    </w:p>
    <w:p w:rsidR="00482750" w:rsidRDefault="00482750" w:rsidP="00482750">
      <w:pPr>
        <w:pStyle w:val="Programkod"/>
      </w:pPr>
    </w:p>
    <w:p w:rsidR="00482750" w:rsidRDefault="00482750" w:rsidP="00482750">
      <w:pPr>
        <w:pStyle w:val="Programkod"/>
      </w:pPr>
      <w:r>
        <w:t>Course::Course(std::string id, std::string name) :</w:t>
      </w:r>
    </w:p>
    <w:p w:rsidR="00482750" w:rsidRDefault="00482750" w:rsidP="00482750">
      <w:pPr>
        <w:pStyle w:val="Programkod"/>
      </w:pPr>
      <w:r>
        <w:tab/>
        <w:t>mId(id), mName(name)</w:t>
      </w:r>
    </w:p>
    <w:p w:rsidR="00482750" w:rsidRDefault="00482750" w:rsidP="00482750">
      <w:pPr>
        <w:pStyle w:val="Programkod"/>
      </w:pPr>
      <w:r>
        <w:t>{</w:t>
      </w:r>
    </w:p>
    <w:p w:rsidR="00482750" w:rsidRDefault="00482750" w:rsidP="00482750">
      <w:pPr>
        <w:pStyle w:val="Programkod"/>
      </w:pPr>
      <w:r>
        <w:t>}</w:t>
      </w:r>
    </w:p>
    <w:p w:rsidR="00482750" w:rsidRDefault="00482750" w:rsidP="00482750">
      <w:pPr>
        <w:pStyle w:val="Programkod"/>
      </w:pPr>
    </w:p>
    <w:p w:rsidR="00482750" w:rsidRDefault="00482750" w:rsidP="00482750">
      <w:pPr>
        <w:pStyle w:val="Programkod"/>
      </w:pPr>
      <w:r>
        <w:t>std::string Course::getId() const</w:t>
      </w:r>
    </w:p>
    <w:p w:rsidR="00482750" w:rsidRDefault="00482750" w:rsidP="00482750">
      <w:pPr>
        <w:pStyle w:val="Programkod"/>
      </w:pPr>
      <w:r>
        <w:t>{</w:t>
      </w:r>
    </w:p>
    <w:p w:rsidR="00482750" w:rsidRDefault="00482750" w:rsidP="00482750">
      <w:pPr>
        <w:pStyle w:val="Programkod"/>
      </w:pPr>
      <w:r>
        <w:tab/>
        <w:t>return mId;</w:t>
      </w:r>
    </w:p>
    <w:p w:rsidR="00482750" w:rsidRDefault="00482750" w:rsidP="00482750">
      <w:pPr>
        <w:pStyle w:val="Programkod"/>
      </w:pPr>
      <w:r>
        <w:t>}</w:t>
      </w:r>
    </w:p>
    <w:p w:rsidR="00482750" w:rsidRDefault="00482750" w:rsidP="00482750">
      <w:pPr>
        <w:pStyle w:val="Programkod"/>
      </w:pPr>
    </w:p>
    <w:p w:rsidR="00482750" w:rsidRDefault="00482750" w:rsidP="00482750">
      <w:pPr>
        <w:pStyle w:val="Programkod"/>
      </w:pPr>
      <w:r>
        <w:t>void Course::setId(std::string id)</w:t>
      </w:r>
    </w:p>
    <w:p w:rsidR="00482750" w:rsidRDefault="00482750" w:rsidP="00482750">
      <w:pPr>
        <w:pStyle w:val="Programkod"/>
      </w:pPr>
      <w:r>
        <w:t>{</w:t>
      </w:r>
    </w:p>
    <w:p w:rsidR="00482750" w:rsidRDefault="00482750" w:rsidP="00482750">
      <w:pPr>
        <w:pStyle w:val="Programkod"/>
      </w:pPr>
      <w:r>
        <w:tab/>
        <w:t>mId = id;</w:t>
      </w:r>
    </w:p>
    <w:p w:rsidR="00482750" w:rsidRDefault="00482750" w:rsidP="00482750">
      <w:pPr>
        <w:pStyle w:val="Programkod"/>
      </w:pPr>
      <w:r>
        <w:t>}</w:t>
      </w:r>
    </w:p>
    <w:p w:rsidR="00482750" w:rsidRDefault="00482750" w:rsidP="00482750">
      <w:pPr>
        <w:pStyle w:val="Programkod"/>
      </w:pPr>
    </w:p>
    <w:p w:rsidR="00482750" w:rsidRDefault="00482750" w:rsidP="00482750">
      <w:pPr>
        <w:pStyle w:val="Programkod"/>
      </w:pPr>
      <w:r>
        <w:t>std::string Course::getName() const</w:t>
      </w:r>
    </w:p>
    <w:p w:rsidR="00482750" w:rsidRDefault="00482750" w:rsidP="00482750">
      <w:pPr>
        <w:pStyle w:val="Programkod"/>
      </w:pPr>
      <w:r>
        <w:t>{</w:t>
      </w:r>
    </w:p>
    <w:p w:rsidR="00482750" w:rsidRDefault="00482750" w:rsidP="00482750">
      <w:pPr>
        <w:pStyle w:val="Programkod"/>
      </w:pPr>
      <w:r>
        <w:tab/>
        <w:t>return mName;</w:t>
      </w:r>
    </w:p>
    <w:p w:rsidR="00482750" w:rsidRDefault="00482750" w:rsidP="00482750">
      <w:pPr>
        <w:pStyle w:val="Programkod"/>
      </w:pPr>
      <w:r>
        <w:t>}</w:t>
      </w:r>
    </w:p>
    <w:p w:rsidR="00482750" w:rsidRDefault="00482750" w:rsidP="00482750">
      <w:pPr>
        <w:pStyle w:val="Programkod"/>
      </w:pPr>
    </w:p>
    <w:p w:rsidR="00482750" w:rsidRDefault="00482750" w:rsidP="00482750">
      <w:pPr>
        <w:pStyle w:val="Programkod"/>
      </w:pPr>
      <w:r>
        <w:t>void Course::setName(std::string name)</w:t>
      </w:r>
    </w:p>
    <w:p w:rsidR="00482750" w:rsidRDefault="00482750" w:rsidP="00482750">
      <w:pPr>
        <w:pStyle w:val="Programkod"/>
      </w:pPr>
      <w:r>
        <w:t>{</w:t>
      </w:r>
    </w:p>
    <w:p w:rsidR="00482750" w:rsidRDefault="00482750" w:rsidP="00482750">
      <w:pPr>
        <w:pStyle w:val="Programkod"/>
      </w:pPr>
      <w:r>
        <w:tab/>
        <w:t>mName = name;</w:t>
      </w:r>
    </w:p>
    <w:p w:rsidR="00482750" w:rsidRPr="00482750" w:rsidRDefault="00482750" w:rsidP="00482750">
      <w:pPr>
        <w:pStyle w:val="ProgramkodLast"/>
      </w:pPr>
      <w:r>
        <w:t>}</w:t>
      </w:r>
    </w:p>
    <w:p w:rsidR="00FD46A6" w:rsidRDefault="00FD46A6">
      <w:pPr>
        <w:spacing w:before="0"/>
        <w:jc w:val="left"/>
        <w:rPr>
          <w:b/>
          <w:bCs/>
          <w:sz w:val="28"/>
          <w:szCs w:val="28"/>
          <w:lang w:val="en-US"/>
        </w:rPr>
      </w:pPr>
      <w:r>
        <w:rPr>
          <w:lang w:val="en-US"/>
        </w:rPr>
        <w:br w:type="page"/>
      </w:r>
    </w:p>
    <w:p w:rsidR="003C3C0B" w:rsidRDefault="003C3C0B" w:rsidP="003C3C0B">
      <w:pPr>
        <w:pStyle w:val="Heading4"/>
        <w:rPr>
          <w:lang w:val="en-US"/>
        </w:rPr>
      </w:pPr>
      <w:r w:rsidRPr="003C3C0B">
        <w:rPr>
          <w:lang w:val="en-US"/>
        </w:rPr>
        <w:t>Student.h</w:t>
      </w:r>
    </w:p>
    <w:p w:rsidR="005446A8" w:rsidRDefault="005446A8" w:rsidP="005446A8">
      <w:pPr>
        <w:pStyle w:val="ProgramkodFirst"/>
      </w:pPr>
      <w:r>
        <w:t>#ifndef STUDENT_H</w:t>
      </w:r>
    </w:p>
    <w:p w:rsidR="005446A8" w:rsidRDefault="005446A8" w:rsidP="005446A8">
      <w:pPr>
        <w:pStyle w:val="Programkod"/>
      </w:pPr>
      <w:r>
        <w:t>#define STUDENT_H</w:t>
      </w:r>
    </w:p>
    <w:p w:rsidR="005446A8" w:rsidRDefault="005446A8" w:rsidP="005446A8">
      <w:pPr>
        <w:pStyle w:val="Programkod"/>
      </w:pPr>
    </w:p>
    <w:p w:rsidR="005446A8" w:rsidRDefault="005446A8" w:rsidP="005446A8">
      <w:pPr>
        <w:pStyle w:val="Programkod"/>
      </w:pPr>
      <w:r>
        <w:t>#include &lt;string&gt;</w:t>
      </w:r>
    </w:p>
    <w:p w:rsidR="005446A8" w:rsidRDefault="005446A8" w:rsidP="005446A8">
      <w:pPr>
        <w:pStyle w:val="Programkod"/>
      </w:pPr>
    </w:p>
    <w:p w:rsidR="005446A8" w:rsidRDefault="005446A8" w:rsidP="005446A8">
      <w:pPr>
        <w:pStyle w:val="Programkod"/>
      </w:pPr>
      <w:r>
        <w:t>class Student</w:t>
      </w:r>
    </w:p>
    <w:p w:rsidR="005446A8" w:rsidRDefault="005446A8" w:rsidP="005446A8">
      <w:pPr>
        <w:pStyle w:val="Programkod"/>
      </w:pPr>
      <w:r>
        <w:t>{</w:t>
      </w:r>
    </w:p>
    <w:p w:rsidR="005446A8" w:rsidRDefault="005446A8" w:rsidP="005446A8">
      <w:pPr>
        <w:pStyle w:val="Programkod"/>
      </w:pPr>
      <w:r>
        <w:t>public:</w:t>
      </w:r>
    </w:p>
    <w:p w:rsidR="005446A8" w:rsidRDefault="005446A8" w:rsidP="005446A8">
      <w:pPr>
        <w:pStyle w:val="Programkod"/>
      </w:pPr>
      <w:r>
        <w:tab/>
        <w:t>Student(std::string name, std::string address);</w:t>
      </w:r>
    </w:p>
    <w:p w:rsidR="005446A8" w:rsidRDefault="005446A8" w:rsidP="005446A8">
      <w:pPr>
        <w:pStyle w:val="Programkod"/>
      </w:pPr>
      <w:r>
        <w:tab/>
        <w:t>std::string getName() const;</w:t>
      </w:r>
    </w:p>
    <w:p w:rsidR="005446A8" w:rsidRDefault="005446A8" w:rsidP="005446A8">
      <w:pPr>
        <w:pStyle w:val="Programkod"/>
      </w:pPr>
      <w:r>
        <w:tab/>
        <w:t>void setName(std::string name);</w:t>
      </w:r>
    </w:p>
    <w:p w:rsidR="005446A8" w:rsidRDefault="005446A8" w:rsidP="005446A8">
      <w:pPr>
        <w:pStyle w:val="Programkod"/>
      </w:pPr>
      <w:r>
        <w:tab/>
        <w:t>std::string getAddress() const;</w:t>
      </w:r>
    </w:p>
    <w:p w:rsidR="005446A8" w:rsidRDefault="005446A8" w:rsidP="005446A8">
      <w:pPr>
        <w:pStyle w:val="Programkod"/>
      </w:pPr>
      <w:r>
        <w:tab/>
        <w:t>void setAddress(std::string address);</w:t>
      </w:r>
    </w:p>
    <w:p w:rsidR="005446A8" w:rsidRDefault="005446A8" w:rsidP="005446A8">
      <w:pPr>
        <w:pStyle w:val="Programkod"/>
      </w:pPr>
    </w:p>
    <w:p w:rsidR="005446A8" w:rsidRDefault="005446A8" w:rsidP="005446A8">
      <w:pPr>
        <w:pStyle w:val="Programkod"/>
      </w:pPr>
      <w:r>
        <w:t>private:</w:t>
      </w:r>
    </w:p>
    <w:p w:rsidR="005446A8" w:rsidRDefault="005446A8" w:rsidP="005446A8">
      <w:pPr>
        <w:pStyle w:val="Programkod"/>
      </w:pPr>
      <w:r>
        <w:tab/>
        <w:t>std::string mName;</w:t>
      </w:r>
    </w:p>
    <w:p w:rsidR="005446A8" w:rsidRDefault="005446A8" w:rsidP="005446A8">
      <w:pPr>
        <w:pStyle w:val="Programkod"/>
      </w:pPr>
      <w:r>
        <w:tab/>
        <w:t>std::string mAddress;</w:t>
      </w:r>
    </w:p>
    <w:p w:rsidR="005446A8" w:rsidRDefault="005446A8" w:rsidP="005446A8">
      <w:pPr>
        <w:pStyle w:val="Programkod"/>
      </w:pPr>
      <w:r>
        <w:t>};</w:t>
      </w:r>
    </w:p>
    <w:p w:rsidR="005446A8" w:rsidRDefault="005446A8" w:rsidP="005446A8">
      <w:pPr>
        <w:pStyle w:val="Programkod"/>
      </w:pPr>
    </w:p>
    <w:p w:rsidR="005446A8" w:rsidRPr="005446A8" w:rsidRDefault="005446A8" w:rsidP="005446A8">
      <w:pPr>
        <w:pStyle w:val="ProgramkodLast"/>
      </w:pPr>
      <w:r>
        <w:t>#endif // STUDENT_H</w:t>
      </w:r>
    </w:p>
    <w:p w:rsidR="003C3C0B" w:rsidRDefault="003C3C0B" w:rsidP="003C3C0B">
      <w:pPr>
        <w:pStyle w:val="Heading4"/>
        <w:rPr>
          <w:lang w:val="en-US"/>
        </w:rPr>
      </w:pPr>
      <w:r w:rsidRPr="003C3C0B">
        <w:rPr>
          <w:lang w:val="en-US"/>
        </w:rPr>
        <w:t>Student.cpp</w:t>
      </w:r>
    </w:p>
    <w:p w:rsidR="005446A8" w:rsidRDefault="005446A8" w:rsidP="005446A8">
      <w:pPr>
        <w:pStyle w:val="ProgramkodFirst"/>
      </w:pPr>
      <w:r>
        <w:t>#include "Student.h"</w:t>
      </w:r>
    </w:p>
    <w:p w:rsidR="005446A8" w:rsidRDefault="005446A8" w:rsidP="005446A8">
      <w:pPr>
        <w:pStyle w:val="Programkod"/>
      </w:pPr>
    </w:p>
    <w:p w:rsidR="005446A8" w:rsidRDefault="005446A8" w:rsidP="005446A8">
      <w:pPr>
        <w:pStyle w:val="Programkod"/>
      </w:pPr>
      <w:r>
        <w:t>Student::Student(std::string name, std::string address) :</w:t>
      </w:r>
    </w:p>
    <w:p w:rsidR="005446A8" w:rsidRDefault="005446A8" w:rsidP="005446A8">
      <w:pPr>
        <w:pStyle w:val="Programkod"/>
      </w:pPr>
      <w:r>
        <w:tab/>
        <w:t>mName(name), mAddress(address)</w:t>
      </w:r>
    </w:p>
    <w:p w:rsidR="005446A8" w:rsidRDefault="005446A8" w:rsidP="005446A8">
      <w:pPr>
        <w:pStyle w:val="Programkod"/>
      </w:pPr>
      <w:r>
        <w:t>{</w:t>
      </w:r>
    </w:p>
    <w:p w:rsidR="005446A8" w:rsidRDefault="005446A8" w:rsidP="005446A8">
      <w:pPr>
        <w:pStyle w:val="Programkod"/>
      </w:pPr>
      <w:r>
        <w:t>}</w:t>
      </w:r>
    </w:p>
    <w:p w:rsidR="005446A8" w:rsidRDefault="005446A8" w:rsidP="005446A8">
      <w:pPr>
        <w:pStyle w:val="Programkod"/>
      </w:pPr>
    </w:p>
    <w:p w:rsidR="005446A8" w:rsidRDefault="005446A8" w:rsidP="005446A8">
      <w:pPr>
        <w:pStyle w:val="Programkod"/>
      </w:pPr>
      <w:r>
        <w:t>std::string Student::getName() const</w:t>
      </w:r>
    </w:p>
    <w:p w:rsidR="005446A8" w:rsidRDefault="005446A8" w:rsidP="005446A8">
      <w:pPr>
        <w:pStyle w:val="Programkod"/>
      </w:pPr>
      <w:r>
        <w:t>{</w:t>
      </w:r>
    </w:p>
    <w:p w:rsidR="005446A8" w:rsidRDefault="005446A8" w:rsidP="005446A8">
      <w:pPr>
        <w:pStyle w:val="Programkod"/>
      </w:pPr>
      <w:r>
        <w:tab/>
        <w:t>return mName;</w:t>
      </w:r>
    </w:p>
    <w:p w:rsidR="005446A8" w:rsidRDefault="005446A8" w:rsidP="005446A8">
      <w:pPr>
        <w:pStyle w:val="Programkod"/>
      </w:pPr>
      <w:r>
        <w:t>}</w:t>
      </w:r>
    </w:p>
    <w:p w:rsidR="005446A8" w:rsidRDefault="005446A8" w:rsidP="005446A8">
      <w:pPr>
        <w:pStyle w:val="Programkod"/>
      </w:pPr>
    </w:p>
    <w:p w:rsidR="005446A8" w:rsidRDefault="005446A8" w:rsidP="005446A8">
      <w:pPr>
        <w:pStyle w:val="Programkod"/>
      </w:pPr>
      <w:r>
        <w:t>void Student::setName(std::string name)</w:t>
      </w:r>
    </w:p>
    <w:p w:rsidR="005446A8" w:rsidRDefault="005446A8" w:rsidP="005446A8">
      <w:pPr>
        <w:pStyle w:val="Programkod"/>
      </w:pPr>
      <w:r>
        <w:t>{</w:t>
      </w:r>
    </w:p>
    <w:p w:rsidR="005446A8" w:rsidRDefault="005446A8" w:rsidP="005446A8">
      <w:pPr>
        <w:pStyle w:val="Programkod"/>
      </w:pPr>
      <w:r>
        <w:tab/>
        <w:t>mName = name;</w:t>
      </w:r>
    </w:p>
    <w:p w:rsidR="005446A8" w:rsidRDefault="005446A8" w:rsidP="005446A8">
      <w:pPr>
        <w:pStyle w:val="Programkod"/>
      </w:pPr>
      <w:r>
        <w:t>}</w:t>
      </w:r>
    </w:p>
    <w:p w:rsidR="005446A8" w:rsidRDefault="005446A8" w:rsidP="005446A8">
      <w:pPr>
        <w:pStyle w:val="Programkod"/>
      </w:pPr>
    </w:p>
    <w:p w:rsidR="005446A8" w:rsidRDefault="005446A8" w:rsidP="005446A8">
      <w:pPr>
        <w:pStyle w:val="Programkod"/>
      </w:pPr>
      <w:r>
        <w:t>std::string Student::getAddress() const</w:t>
      </w:r>
    </w:p>
    <w:p w:rsidR="005446A8" w:rsidRDefault="005446A8" w:rsidP="005446A8">
      <w:pPr>
        <w:pStyle w:val="Programkod"/>
      </w:pPr>
      <w:r>
        <w:t>{</w:t>
      </w:r>
    </w:p>
    <w:p w:rsidR="005446A8" w:rsidRDefault="005446A8" w:rsidP="005446A8">
      <w:pPr>
        <w:pStyle w:val="Programkod"/>
      </w:pPr>
      <w:r>
        <w:tab/>
        <w:t>return mAddress;</w:t>
      </w:r>
    </w:p>
    <w:p w:rsidR="005446A8" w:rsidRDefault="005446A8" w:rsidP="005446A8">
      <w:pPr>
        <w:pStyle w:val="Programkod"/>
      </w:pPr>
      <w:r>
        <w:t>}</w:t>
      </w:r>
    </w:p>
    <w:p w:rsidR="005446A8" w:rsidRDefault="005446A8" w:rsidP="005446A8">
      <w:pPr>
        <w:pStyle w:val="Programkod"/>
      </w:pPr>
    </w:p>
    <w:p w:rsidR="005446A8" w:rsidRDefault="005446A8" w:rsidP="005446A8">
      <w:pPr>
        <w:pStyle w:val="Programkod"/>
      </w:pPr>
      <w:r>
        <w:t>void Student::setAddress(std::string address)</w:t>
      </w:r>
    </w:p>
    <w:p w:rsidR="005446A8" w:rsidRDefault="005446A8" w:rsidP="005446A8">
      <w:pPr>
        <w:pStyle w:val="Programkod"/>
      </w:pPr>
      <w:r>
        <w:t>{</w:t>
      </w:r>
    </w:p>
    <w:p w:rsidR="005446A8" w:rsidRDefault="005446A8" w:rsidP="005446A8">
      <w:pPr>
        <w:pStyle w:val="Programkod"/>
      </w:pPr>
      <w:r>
        <w:tab/>
        <w:t>mAddress = address;</w:t>
      </w:r>
    </w:p>
    <w:p w:rsidR="005446A8" w:rsidRPr="005446A8" w:rsidRDefault="005446A8" w:rsidP="005446A8">
      <w:pPr>
        <w:pStyle w:val="ProgramkodLast"/>
      </w:pPr>
      <w:r>
        <w:t>}</w:t>
      </w:r>
    </w:p>
    <w:p w:rsidR="00FD46A6" w:rsidRDefault="00FD46A6">
      <w:pPr>
        <w:spacing w:before="0"/>
        <w:jc w:val="left"/>
        <w:rPr>
          <w:rFonts w:ascii="Arial" w:hAnsi="Arial" w:cs="Arial"/>
          <w:b/>
          <w:bCs/>
          <w:sz w:val="28"/>
          <w:szCs w:val="26"/>
        </w:rPr>
      </w:pPr>
      <w:r>
        <w:br w:type="page"/>
      </w:r>
    </w:p>
    <w:p w:rsidR="00A112DC" w:rsidRDefault="00A112DC" w:rsidP="00A112DC">
      <w:pPr>
        <w:pStyle w:val="Heading3"/>
      </w:pPr>
      <w:r>
        <w:t>Körexempel</w:t>
      </w:r>
    </w:p>
    <w:p w:rsidR="002C6465" w:rsidRPr="002C6465" w:rsidRDefault="002C6465" w:rsidP="002C6465">
      <w:r>
        <w:t xml:space="preserve">Nedan visas utdata från exempelkoden som demonstrerar att studenter </w:t>
      </w:r>
      <w:r w:rsidR="00314E07">
        <w:t>kan registreras och avregistreras från kurser.</w:t>
      </w:r>
    </w:p>
    <w:p w:rsidR="000B28CE" w:rsidRPr="002C6465" w:rsidRDefault="000B28CE" w:rsidP="000B28CE">
      <w:pPr>
        <w:pStyle w:val="ProgramkodFirst"/>
        <w:rPr>
          <w:lang w:val="sv-SE"/>
        </w:rPr>
      </w:pPr>
      <w:r w:rsidRPr="002C6465">
        <w:rPr>
          <w:lang w:val="sv-SE"/>
        </w:rPr>
        <w:t>----- DA327G: Mjukvarukomponenter i C++ -----</w:t>
      </w:r>
    </w:p>
    <w:p w:rsidR="000B28CE" w:rsidRPr="002C6465" w:rsidRDefault="000B28CE" w:rsidP="000B28CE">
      <w:pPr>
        <w:pStyle w:val="Programkod"/>
        <w:rPr>
          <w:lang w:val="sv-SE"/>
        </w:rPr>
      </w:pPr>
      <w:r w:rsidRPr="002C6465">
        <w:rPr>
          <w:lang w:val="sv-SE"/>
        </w:rPr>
        <w:t>Adam Naslund</w:t>
      </w:r>
    </w:p>
    <w:p w:rsidR="000B28CE" w:rsidRPr="002C6465" w:rsidRDefault="000B28CE" w:rsidP="000B28CE">
      <w:pPr>
        <w:pStyle w:val="Programkod"/>
        <w:rPr>
          <w:lang w:val="sv-SE"/>
        </w:rPr>
      </w:pPr>
      <w:r w:rsidRPr="002C6465">
        <w:rPr>
          <w:lang w:val="sv-SE"/>
        </w:rPr>
        <w:t>Erik Andersson</w:t>
      </w:r>
    </w:p>
    <w:p w:rsidR="000B28CE" w:rsidRPr="002C6465" w:rsidRDefault="000B28CE" w:rsidP="000B28CE">
      <w:pPr>
        <w:pStyle w:val="Programkod"/>
        <w:rPr>
          <w:lang w:val="sv-SE"/>
        </w:rPr>
      </w:pPr>
      <w:r w:rsidRPr="002C6465">
        <w:rPr>
          <w:lang w:val="sv-SE"/>
        </w:rPr>
        <w:t>Anders Eriksson</w:t>
      </w:r>
    </w:p>
    <w:p w:rsidR="000B28CE" w:rsidRPr="002C6465" w:rsidRDefault="000B28CE" w:rsidP="000B28CE">
      <w:pPr>
        <w:pStyle w:val="Programkod"/>
        <w:rPr>
          <w:lang w:val="sv-SE"/>
        </w:rPr>
      </w:pPr>
      <w:r w:rsidRPr="002C6465">
        <w:rPr>
          <w:lang w:val="sv-SE"/>
        </w:rPr>
        <w:t>Peter Andersson</w:t>
      </w:r>
    </w:p>
    <w:p w:rsidR="000B28CE" w:rsidRPr="002C6465" w:rsidRDefault="000B28CE" w:rsidP="000B28CE">
      <w:pPr>
        <w:pStyle w:val="Programkod"/>
        <w:rPr>
          <w:lang w:val="sv-SE"/>
        </w:rPr>
      </w:pPr>
    </w:p>
    <w:p w:rsidR="000B28CE" w:rsidRPr="002C6465" w:rsidRDefault="000B28CE" w:rsidP="000B28CE">
      <w:pPr>
        <w:pStyle w:val="Programkod"/>
        <w:rPr>
          <w:lang w:val="sv-SE"/>
        </w:rPr>
      </w:pPr>
      <w:r w:rsidRPr="002C6465">
        <w:rPr>
          <w:lang w:val="sv-SE"/>
        </w:rPr>
        <w:t>----- MA142G: Linjar algebra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
        <w:rPr>
          <w:lang w:val="sv-SE"/>
        </w:rPr>
      </w:pPr>
      <w:r w:rsidRPr="000B28CE">
        <w:rPr>
          <w:lang w:val="sv-SE"/>
        </w:rPr>
        <w:t>Erik Andersson</w:t>
      </w:r>
    </w:p>
    <w:p w:rsidR="000B28CE" w:rsidRPr="000B28CE" w:rsidRDefault="000B28CE" w:rsidP="000B28CE">
      <w:pPr>
        <w:pStyle w:val="Programkod"/>
        <w:rPr>
          <w:lang w:val="sv-SE"/>
        </w:rPr>
      </w:pPr>
      <w:r w:rsidRPr="000B28CE">
        <w:rPr>
          <w:lang w:val="sv-SE"/>
        </w:rPr>
        <w:t>Anders Eriksson</w:t>
      </w:r>
    </w:p>
    <w:p w:rsidR="000B28CE" w:rsidRPr="00D0349A" w:rsidRDefault="000B28CE" w:rsidP="000B28CE">
      <w:pPr>
        <w:pStyle w:val="Programkod"/>
        <w:rPr>
          <w:lang w:val="sv-SE"/>
        </w:rPr>
      </w:pPr>
      <w:r w:rsidRPr="00D0349A">
        <w:rPr>
          <w:lang w:val="sv-SE"/>
        </w:rPr>
        <w:t>Peter Andersson</w:t>
      </w:r>
    </w:p>
    <w:p w:rsidR="000B28CE" w:rsidRPr="00D0349A" w:rsidRDefault="000B28CE" w:rsidP="000B28CE">
      <w:pPr>
        <w:pStyle w:val="Programkod"/>
        <w:rPr>
          <w:lang w:val="sv-SE"/>
        </w:rPr>
      </w:pPr>
    </w:p>
    <w:p w:rsidR="000B28CE" w:rsidRPr="00D0349A" w:rsidRDefault="000B28CE" w:rsidP="000B28CE">
      <w:pPr>
        <w:pStyle w:val="Programkod"/>
        <w:rPr>
          <w:lang w:val="sv-SE"/>
        </w:rPr>
      </w:pPr>
    </w:p>
    <w:p w:rsidR="000B28CE" w:rsidRPr="000B28CE" w:rsidRDefault="000B28CE" w:rsidP="000B28CE">
      <w:pPr>
        <w:pStyle w:val="Programkod"/>
        <w:rPr>
          <w:lang w:val="sv-SE"/>
        </w:rPr>
      </w:pPr>
      <w:r w:rsidRPr="00D0349A">
        <w:rPr>
          <w:lang w:val="sv-SE"/>
        </w:rPr>
        <w:t xml:space="preserve">### Removing Anders from DA327G. </w:t>
      </w:r>
      <w:r w:rsidRPr="000B28CE">
        <w:rPr>
          <w:lang w:val="sv-SE"/>
        </w:rPr>
        <w:t>###</w:t>
      </w:r>
    </w:p>
    <w:p w:rsidR="000B28CE" w:rsidRPr="000B28CE" w:rsidRDefault="000B28CE" w:rsidP="000B28CE">
      <w:pPr>
        <w:pStyle w:val="Programkod"/>
        <w:rPr>
          <w:lang w:val="sv-SE"/>
        </w:rPr>
      </w:pPr>
      <w:r w:rsidRPr="000B28CE">
        <w:rPr>
          <w:lang w:val="sv-SE"/>
        </w:rPr>
        <w:t>----- DA327G: Mjukvarukomponenter i C++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
        <w:rPr>
          <w:lang w:val="sv-SE"/>
        </w:rPr>
      </w:pPr>
      <w:r w:rsidRPr="000B28CE">
        <w:rPr>
          <w:lang w:val="sv-SE"/>
        </w:rPr>
        <w:t>Erik Andersson</w:t>
      </w:r>
    </w:p>
    <w:p w:rsidR="000B28CE" w:rsidRPr="000B28CE" w:rsidRDefault="000B28CE" w:rsidP="000B28CE">
      <w:pPr>
        <w:pStyle w:val="Programkod"/>
        <w:rPr>
          <w:lang w:val="sv-SE"/>
        </w:rPr>
      </w:pPr>
      <w:r w:rsidRPr="000B28CE">
        <w:rPr>
          <w:lang w:val="sv-SE"/>
        </w:rPr>
        <w:t>Peter Andersson</w:t>
      </w:r>
    </w:p>
    <w:p w:rsidR="000B28CE" w:rsidRPr="000B28CE" w:rsidRDefault="000B28CE" w:rsidP="000B28CE">
      <w:pPr>
        <w:pStyle w:val="Programkod"/>
        <w:rPr>
          <w:lang w:val="sv-SE"/>
        </w:rPr>
      </w:pPr>
    </w:p>
    <w:p w:rsidR="000B28CE" w:rsidRPr="000B28CE" w:rsidRDefault="000B28CE" w:rsidP="000B28CE">
      <w:pPr>
        <w:pStyle w:val="Programkod"/>
        <w:rPr>
          <w:lang w:val="sv-SE"/>
        </w:rPr>
      </w:pPr>
      <w:r w:rsidRPr="000B28CE">
        <w:rPr>
          <w:lang w:val="sv-SE"/>
        </w:rPr>
        <w:t>----- MA142G: Linjar algebra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
        <w:rPr>
          <w:lang w:val="sv-SE"/>
        </w:rPr>
      </w:pPr>
      <w:r w:rsidRPr="000B28CE">
        <w:rPr>
          <w:lang w:val="sv-SE"/>
        </w:rPr>
        <w:t>Erik Andersson</w:t>
      </w:r>
    </w:p>
    <w:p w:rsidR="000B28CE" w:rsidRPr="000B28CE" w:rsidRDefault="000B28CE" w:rsidP="000B28CE">
      <w:pPr>
        <w:pStyle w:val="Programkod"/>
        <w:rPr>
          <w:lang w:val="sv-SE"/>
        </w:rPr>
      </w:pPr>
      <w:r w:rsidRPr="000B28CE">
        <w:rPr>
          <w:lang w:val="sv-SE"/>
        </w:rPr>
        <w:t>Anders Eriksson</w:t>
      </w:r>
    </w:p>
    <w:p w:rsidR="000B28CE" w:rsidRPr="00D0349A" w:rsidRDefault="000B28CE" w:rsidP="000B28CE">
      <w:pPr>
        <w:pStyle w:val="Programkod"/>
        <w:rPr>
          <w:lang w:val="sv-SE"/>
        </w:rPr>
      </w:pPr>
      <w:r w:rsidRPr="00D0349A">
        <w:rPr>
          <w:lang w:val="sv-SE"/>
        </w:rPr>
        <w:t>Peter Andersson</w:t>
      </w:r>
    </w:p>
    <w:p w:rsidR="000B28CE" w:rsidRPr="00D0349A" w:rsidRDefault="000B28CE" w:rsidP="000B28CE">
      <w:pPr>
        <w:pStyle w:val="Programkod"/>
        <w:rPr>
          <w:lang w:val="sv-SE"/>
        </w:rPr>
      </w:pPr>
    </w:p>
    <w:p w:rsidR="000B28CE" w:rsidRPr="00D0349A" w:rsidRDefault="000B28CE" w:rsidP="000B28CE">
      <w:pPr>
        <w:pStyle w:val="Programkod"/>
        <w:rPr>
          <w:lang w:val="sv-SE"/>
        </w:rPr>
      </w:pPr>
    </w:p>
    <w:p w:rsidR="000B28CE" w:rsidRPr="000B28CE" w:rsidRDefault="000B28CE" w:rsidP="000B28CE">
      <w:pPr>
        <w:pStyle w:val="Programkod"/>
        <w:rPr>
          <w:lang w:val="sv-SE"/>
        </w:rPr>
      </w:pPr>
      <w:r>
        <w:t xml:space="preserve">### Removing Peter from all courses. </w:t>
      </w:r>
      <w:r w:rsidRPr="000B28CE">
        <w:rPr>
          <w:lang w:val="sv-SE"/>
        </w:rPr>
        <w:t>###</w:t>
      </w:r>
    </w:p>
    <w:p w:rsidR="000B28CE" w:rsidRPr="000B28CE" w:rsidRDefault="000B28CE" w:rsidP="000B28CE">
      <w:pPr>
        <w:pStyle w:val="Programkod"/>
        <w:rPr>
          <w:lang w:val="sv-SE"/>
        </w:rPr>
      </w:pPr>
      <w:r w:rsidRPr="000B28CE">
        <w:rPr>
          <w:lang w:val="sv-SE"/>
        </w:rPr>
        <w:t>----- DA327G: Mjukvarukomponenter i C++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
        <w:rPr>
          <w:lang w:val="sv-SE"/>
        </w:rPr>
      </w:pPr>
      <w:r w:rsidRPr="000B28CE">
        <w:rPr>
          <w:lang w:val="sv-SE"/>
        </w:rPr>
        <w:t>Erik Andersson</w:t>
      </w:r>
    </w:p>
    <w:p w:rsidR="000B28CE" w:rsidRPr="000B28CE" w:rsidRDefault="000B28CE" w:rsidP="000B28CE">
      <w:pPr>
        <w:pStyle w:val="Programkod"/>
        <w:rPr>
          <w:lang w:val="sv-SE"/>
        </w:rPr>
      </w:pPr>
    </w:p>
    <w:p w:rsidR="000B28CE" w:rsidRPr="000B28CE" w:rsidRDefault="000B28CE" w:rsidP="000B28CE">
      <w:pPr>
        <w:pStyle w:val="Programkod"/>
        <w:rPr>
          <w:lang w:val="sv-SE"/>
        </w:rPr>
      </w:pPr>
      <w:r w:rsidRPr="000B28CE">
        <w:rPr>
          <w:lang w:val="sv-SE"/>
        </w:rPr>
        <w:t>----- MA142G: Linjar algebra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
        <w:rPr>
          <w:lang w:val="sv-SE"/>
        </w:rPr>
      </w:pPr>
      <w:r w:rsidRPr="000B28CE">
        <w:rPr>
          <w:lang w:val="sv-SE"/>
        </w:rPr>
        <w:t>Erik Andersson</w:t>
      </w:r>
    </w:p>
    <w:p w:rsidR="000B28CE" w:rsidRPr="000B28CE" w:rsidRDefault="000B28CE" w:rsidP="000B28CE">
      <w:pPr>
        <w:pStyle w:val="Programkod"/>
        <w:rPr>
          <w:lang w:val="sv-SE"/>
        </w:rPr>
      </w:pPr>
      <w:r w:rsidRPr="000B28CE">
        <w:rPr>
          <w:lang w:val="sv-SE"/>
        </w:rPr>
        <w:t>Anders Eriksson</w:t>
      </w:r>
    </w:p>
    <w:p w:rsidR="000B28CE" w:rsidRPr="000B28CE" w:rsidRDefault="000B28CE" w:rsidP="000B28CE">
      <w:pPr>
        <w:pStyle w:val="Programkod"/>
        <w:rPr>
          <w:lang w:val="sv-SE"/>
        </w:rPr>
      </w:pPr>
    </w:p>
    <w:p w:rsidR="000B28CE" w:rsidRPr="000B28CE" w:rsidRDefault="000B28CE" w:rsidP="000B28CE">
      <w:pPr>
        <w:pStyle w:val="Programkod"/>
        <w:rPr>
          <w:lang w:val="sv-SE"/>
        </w:rPr>
      </w:pPr>
    </w:p>
    <w:p w:rsidR="000B28CE" w:rsidRPr="000B28CE" w:rsidRDefault="000B28CE" w:rsidP="000B28CE">
      <w:pPr>
        <w:pStyle w:val="Programkod"/>
        <w:rPr>
          <w:lang w:val="sv-SE"/>
        </w:rPr>
      </w:pPr>
      <w:r w:rsidRPr="00271DD6">
        <w:rPr>
          <w:lang w:val="sv-SE"/>
        </w:rPr>
        <w:t xml:space="preserve">### Removing all students from MA142G. </w:t>
      </w:r>
      <w:r w:rsidRPr="000B28CE">
        <w:rPr>
          <w:lang w:val="sv-SE"/>
        </w:rPr>
        <w:t>###</w:t>
      </w:r>
    </w:p>
    <w:p w:rsidR="000B28CE" w:rsidRPr="000B28CE" w:rsidRDefault="000B28CE" w:rsidP="000B28CE">
      <w:pPr>
        <w:pStyle w:val="Programkod"/>
        <w:rPr>
          <w:lang w:val="sv-SE"/>
        </w:rPr>
      </w:pPr>
      <w:r w:rsidRPr="000B28CE">
        <w:rPr>
          <w:lang w:val="sv-SE"/>
        </w:rPr>
        <w:t>----- DA327G: Mjukvarukomponenter i C++ -----</w:t>
      </w:r>
    </w:p>
    <w:p w:rsidR="000B28CE" w:rsidRPr="000B28CE" w:rsidRDefault="000B28CE" w:rsidP="000B28CE">
      <w:pPr>
        <w:pStyle w:val="Programkod"/>
        <w:rPr>
          <w:lang w:val="sv-SE"/>
        </w:rPr>
      </w:pPr>
      <w:r w:rsidRPr="000B28CE">
        <w:rPr>
          <w:lang w:val="sv-SE"/>
        </w:rPr>
        <w:t>Adam Naslund</w:t>
      </w:r>
    </w:p>
    <w:p w:rsidR="000B28CE" w:rsidRPr="000B28CE" w:rsidRDefault="000B28CE" w:rsidP="000B28CE">
      <w:pPr>
        <w:pStyle w:val="ProgramkodLast"/>
      </w:pPr>
      <w:r>
        <w:t>Erik Andersson</w:t>
      </w:r>
    </w:p>
    <w:p w:rsidR="00A112DC" w:rsidRPr="001569BE" w:rsidRDefault="00A112DC" w:rsidP="00A112DC">
      <w:pPr>
        <w:pStyle w:val="Heading3"/>
      </w:pPr>
      <w:r>
        <w:t>Analys</w:t>
      </w:r>
    </w:p>
    <w:p w:rsidR="007A727C" w:rsidRDefault="008A3C32" w:rsidP="00A112DC">
      <w:r>
        <w:t xml:space="preserve">I lösningen </w:t>
      </w:r>
      <w:r w:rsidR="0029094E">
        <w:t xml:space="preserve">befordras </w:t>
      </w:r>
      <w:r>
        <w:t xml:space="preserve">relationen mellan studenter och kurser </w:t>
      </w:r>
      <w:r w:rsidR="0029094E">
        <w:t>till</w:t>
      </w:r>
      <w:r>
        <w:t xml:space="preserve"> en separat klass vilket </w:t>
      </w:r>
      <w:r w:rsidR="001039B4">
        <w:t>effektivt undviker cirkulära beroenden.</w:t>
      </w:r>
      <w:r w:rsidR="0070225D">
        <w:t xml:space="preserve"> Då klassen som hanterar relationerna inte använder några medlemsfunktioner från de objekt den hanterar och enbart hanterar pekare är de enda beroenden som finns i lösningen namnberoenden från relationshanteringsklas</w:t>
      </w:r>
      <w:r w:rsidR="00434465">
        <w:t xml:space="preserve">sen till de två andra klasserna. Klasserna är därmed mycket löst kopplade vilket </w:t>
      </w:r>
      <w:r w:rsidR="00FE0592">
        <w:t xml:space="preserve">förenklar testning, underhåll och förståelse av koden. </w:t>
      </w:r>
    </w:p>
    <w:p w:rsidR="00AE2C42" w:rsidRDefault="002D7967" w:rsidP="00A112DC">
      <w:r>
        <w:t xml:space="preserve">En nackdel med lösningen är att en separat klass behövs samt att denna klass behöver instansieras för att fungera som en hållare för </w:t>
      </w:r>
      <w:r w:rsidR="00C12E06">
        <w:t>relationerna.</w:t>
      </w:r>
      <w:r w:rsidR="00BD6B06">
        <w:t xml:space="preserve"> Detta kan dock tänkas vara användbart i de fall där </w:t>
      </w:r>
      <w:r w:rsidR="00222F1D">
        <w:t xml:space="preserve">olika samlingar av relationer mellan </w:t>
      </w:r>
      <w:r w:rsidR="00176B03">
        <w:t>studenter och kurser kan finnas, exempelvis för olika terminer.</w:t>
      </w:r>
    </w:p>
    <w:p w:rsidR="002D7967" w:rsidRDefault="00685906" w:rsidP="00A112DC">
      <w:r>
        <w:t xml:space="preserve">En brist med lösningen är att klassen som hanterar relationerna </w:t>
      </w:r>
      <w:r w:rsidR="002B5683">
        <w:t>tar emot och håller pekare</w:t>
      </w:r>
      <w:r w:rsidR="00C325E3">
        <w:t xml:space="preserve"> till studenter och kurser.</w:t>
      </w:r>
      <w:r w:rsidR="00E17A5C">
        <w:t xml:space="preserve"> Därmed finns risken att null-pekare skickas </w:t>
      </w:r>
      <w:r w:rsidR="00E83941">
        <w:t xml:space="preserve">in </w:t>
      </w:r>
      <w:r w:rsidR="00E17A5C">
        <w:t>och delas ut,</w:t>
      </w:r>
      <w:r w:rsidR="00F378C1">
        <w:t xml:space="preserve"> vilket kan resultera i krascher under körning, samt risken för att objekt involverade i relationer tas bort utan att relationen tas bort, vilket skulle resultera i </w:t>
      </w:r>
      <w:r w:rsidR="00D22A65">
        <w:t xml:space="preserve">så kallade </w:t>
      </w:r>
      <w:r w:rsidR="00F378C1">
        <w:t>”dangling pointer</w:t>
      </w:r>
      <w:r w:rsidR="00D22A65">
        <w:t>s</w:t>
      </w:r>
      <w:r w:rsidR="00F378C1">
        <w:t>” vilk</w:t>
      </w:r>
      <w:r w:rsidR="00D22A65">
        <w:t>a</w:t>
      </w:r>
      <w:r w:rsidR="00F378C1">
        <w:t xml:space="preserve"> ger odefinierat beteende, med risk för allvarliga fel</w:t>
      </w:r>
      <w:r w:rsidR="00852675">
        <w:t>,</w:t>
      </w:r>
      <w:r w:rsidR="00F378C1">
        <w:t xml:space="preserve"> </w:t>
      </w:r>
      <w:r w:rsidR="0078756A">
        <w:t>om de</w:t>
      </w:r>
      <w:r w:rsidR="00F378C1">
        <w:t xml:space="preserve"> används.</w:t>
      </w:r>
    </w:p>
    <w:p w:rsidR="007A727C" w:rsidRPr="00A112DC" w:rsidRDefault="00325460" w:rsidP="00A112DC">
      <w:r>
        <w:t xml:space="preserve">En annan brist med lösningen är att </w:t>
      </w:r>
      <w:r w:rsidR="00882191">
        <w:t xml:space="preserve">varje relation internt representeras som två relationer, en från student till kurs och en från kurs till student. </w:t>
      </w:r>
      <w:r w:rsidR="0055026F">
        <w:t xml:space="preserve">Detta är görs för att snabbt och enkelt kunna slå upp åt båda hållen, men har nackdelen att båda dessa relationer måste hållas uppdaterade, vilket ökar komplexiteten i relationsklassen samt ökar tidskomplexiteten för vissa </w:t>
      </w:r>
      <w:r w:rsidR="00E20924">
        <w:t xml:space="preserve">av dess </w:t>
      </w:r>
      <w:r w:rsidR="0055026F">
        <w:t>operationer.</w:t>
      </w:r>
    </w:p>
    <w:p w:rsidR="000934C4" w:rsidRDefault="00D0349A" w:rsidP="000934C4">
      <w:pPr>
        <w:pStyle w:val="Heading1"/>
      </w:pPr>
      <w:bookmarkStart w:id="8" w:name="_Toc404621554"/>
      <w:r>
        <w:t>Applikation</w:t>
      </w:r>
      <w:bookmarkEnd w:id="8"/>
    </w:p>
    <w:p w:rsidR="00BA0A22" w:rsidRDefault="00BA0A22" w:rsidP="00CE6875">
      <w:pPr>
        <w:pStyle w:val="Heading2"/>
      </w:pPr>
      <w:bookmarkStart w:id="9" w:name="_Toc404621555"/>
      <w:r>
        <w:t>Problem</w:t>
      </w:r>
      <w:bookmarkEnd w:id="9"/>
    </w:p>
    <w:p w:rsidR="00D0349A" w:rsidRDefault="00D0349A" w:rsidP="00D0349A">
      <w:r>
        <w:t>Ett enkelt spel ska skapas där spelaren ska ta sig uppåt i spelvärlden genom att</w:t>
      </w:r>
      <w:r w:rsidR="00306590">
        <w:t xml:space="preserve"> </w:t>
      </w:r>
      <w:r>
        <w:t xml:space="preserve">hoppa mellan plattformar som genereras slumpmässigt. </w:t>
      </w:r>
      <w:r w:rsidR="00637750">
        <w:t xml:space="preserve">Vyn </w:t>
      </w:r>
      <w:r w:rsidR="00E00AAB">
        <w:t>ska följa</w:t>
      </w:r>
      <w:r w:rsidR="00637750">
        <w:t xml:space="preserve"> spelaren uppåt i världen och s</w:t>
      </w:r>
      <w:r>
        <w:t xml:space="preserve">pelet är över då spelaren </w:t>
      </w:r>
      <w:r w:rsidR="00637750">
        <w:t>missar en pla</w:t>
      </w:r>
      <w:r w:rsidR="00EB088A">
        <w:t>t</w:t>
      </w:r>
      <w:r w:rsidR="00637750">
        <w:t xml:space="preserve">tform och </w:t>
      </w:r>
      <w:r>
        <w:t xml:space="preserve">faller </w:t>
      </w:r>
      <w:r w:rsidR="00637750">
        <w:t>utanför nederkanten av skärmen.</w:t>
      </w:r>
      <w:r>
        <w:t xml:space="preserve"> Målet med spelet är att spelaren ska</w:t>
      </w:r>
      <w:r w:rsidR="00EB088A">
        <w:t xml:space="preserve"> ta sig så högt upp som möjligt och spelarens </w:t>
      </w:r>
      <w:r w:rsidR="00AE5780">
        <w:t>poäng</w:t>
      </w:r>
      <w:r w:rsidR="00EB088A">
        <w:t xml:space="preserve"> ska visas när spelet är över.</w:t>
      </w:r>
    </w:p>
    <w:p w:rsidR="00443790" w:rsidRDefault="00443790" w:rsidP="00D0349A">
      <w:r>
        <w:t xml:space="preserve">Lösningen ska utformas så att den är lätt att </w:t>
      </w:r>
      <w:r w:rsidR="00B70985">
        <w:t>bygga vidare på</w:t>
      </w:r>
      <w:r w:rsidR="00446D1B">
        <w:t xml:space="preserve"> och </w:t>
      </w:r>
      <w:r w:rsidR="00B70985">
        <w:t xml:space="preserve">enkel att </w:t>
      </w:r>
      <w:r>
        <w:t>underhålla.</w:t>
      </w:r>
    </w:p>
    <w:p w:rsidR="00BA0A22" w:rsidRDefault="00BA0A22" w:rsidP="00CE6875">
      <w:pPr>
        <w:pStyle w:val="Heading2"/>
      </w:pPr>
      <w:bookmarkStart w:id="10" w:name="_Toc404621556"/>
      <w:r>
        <w:t>Design</w:t>
      </w:r>
      <w:bookmarkEnd w:id="10"/>
    </w:p>
    <w:p w:rsidR="005575EC" w:rsidRDefault="00352BE8" w:rsidP="00E23202">
      <w:r>
        <w:t xml:space="preserve">För att </w:t>
      </w:r>
      <w:r w:rsidR="00A30BA2">
        <w:t>lösningen</w:t>
      </w:r>
      <w:r w:rsidR="00386BDA">
        <w:t xml:space="preserve"> skulle</w:t>
      </w:r>
      <w:r>
        <w:t xml:space="preserve"> vara lätt att bygga ut och underhålla </w:t>
      </w:r>
      <w:r w:rsidR="00C470CE">
        <w:t xml:space="preserve">designades </w:t>
      </w:r>
      <w:r w:rsidR="00B40D52">
        <w:t xml:space="preserve">den </w:t>
      </w:r>
      <w:r w:rsidR="00D71378">
        <w:t xml:space="preserve">för att </w:t>
      </w:r>
      <w:r w:rsidR="00E5131D">
        <w:t>minimera kopplingar</w:t>
      </w:r>
      <w:r w:rsidR="00D71378">
        <w:t xml:space="preserve"> mellan komponenter</w:t>
      </w:r>
      <w:r w:rsidR="00FA3975">
        <w:t xml:space="preserve"> och</w:t>
      </w:r>
      <w:r w:rsidR="00961616">
        <w:t xml:space="preserve"> för att</w:t>
      </w:r>
      <w:r w:rsidR="00693C12">
        <w:t xml:space="preserve"> varje</w:t>
      </w:r>
      <w:r w:rsidR="00FA3975">
        <w:t xml:space="preserve"> komponent </w:t>
      </w:r>
      <w:r w:rsidR="00693C12">
        <w:t xml:space="preserve">skulle ha </w:t>
      </w:r>
      <w:r w:rsidR="00FA3975">
        <w:t xml:space="preserve">en väldefinierad funktion. </w:t>
      </w:r>
      <w:r w:rsidR="009616F8">
        <w:t>Vidare utnyttjades moderna programmering</w:t>
      </w:r>
      <w:r w:rsidR="005575EC">
        <w:t>stekniker</w:t>
      </w:r>
      <w:r w:rsidR="00D905F0">
        <w:t>,</w:t>
      </w:r>
      <w:r w:rsidR="005575EC">
        <w:t xml:space="preserve"> både för att göra programkoden lättare att förstå och för att undvika problem</w:t>
      </w:r>
      <w:r w:rsidR="00521828">
        <w:t xml:space="preserve"> </w:t>
      </w:r>
      <w:r w:rsidR="00970DC0">
        <w:t>relaterade till</w:t>
      </w:r>
      <w:r w:rsidR="00521828">
        <w:t xml:space="preserve"> minneshantering </w:t>
      </w:r>
      <w:r w:rsidR="0022102F">
        <w:t xml:space="preserve">och </w:t>
      </w:r>
      <w:r w:rsidR="00521828">
        <w:t>pekare.</w:t>
      </w:r>
    </w:p>
    <w:p w:rsidR="007E7AC2" w:rsidRDefault="00270C26" w:rsidP="007E7AC2">
      <w:r>
        <w:t xml:space="preserve">I </w:t>
      </w:r>
      <w:r w:rsidR="003F6667">
        <w:t xml:space="preserve">samtliga </w:t>
      </w:r>
      <w:r>
        <w:t xml:space="preserve">fall </w:t>
      </w:r>
      <w:r w:rsidR="003F6667">
        <w:t xml:space="preserve">där </w:t>
      </w:r>
      <w:r>
        <w:t>det var möjligt gavs</w:t>
      </w:r>
      <w:r w:rsidR="00DB7EC1">
        <w:t xml:space="preserve"> </w:t>
      </w:r>
      <w:r>
        <w:t>i</w:t>
      </w:r>
      <w:r w:rsidR="00303BB5">
        <w:t xml:space="preserve">nstanser en ägare till vilken deras livstid </w:t>
      </w:r>
      <w:r w:rsidR="00DB7EC1">
        <w:t>knöts</w:t>
      </w:r>
      <w:r w:rsidR="001E5656">
        <w:t xml:space="preserve">. I de fall där ägandeskap behövde överföras användes unique_ptr, vilket är en typ av smart pekare som </w:t>
      </w:r>
      <w:r w:rsidR="007B1EA9">
        <w:t>tvingar</w:t>
      </w:r>
      <w:r w:rsidR="001E5656">
        <w:t xml:space="preserve"> ägandeskap och </w:t>
      </w:r>
      <w:r w:rsidR="009B36D2">
        <w:t>knyter instansens livstid till dess ägare. För</w:t>
      </w:r>
      <w:r w:rsidR="00443790">
        <w:t xml:space="preserve"> delade </w:t>
      </w:r>
      <w:r w:rsidR="009B36D2">
        <w:t xml:space="preserve">resurser </w:t>
      </w:r>
      <w:r w:rsidR="00443790">
        <w:t xml:space="preserve">användes shared_ptr, vilket är en smart pekare som håller reda på hur </w:t>
      </w:r>
      <w:r w:rsidR="00FB254D">
        <w:t>många kopior det finns av den</w:t>
      </w:r>
      <w:r w:rsidR="00443790">
        <w:t xml:space="preserve">. Delade resurser </w:t>
      </w:r>
      <w:r w:rsidR="00E75875">
        <w:t xml:space="preserve">allokeras </w:t>
      </w:r>
      <w:r w:rsidR="00443790">
        <w:t xml:space="preserve">av den statiska klassen ResourceManager </w:t>
      </w:r>
      <w:r w:rsidR="00E75875">
        <w:t>vilken använder funktionaliteten i shared_ptr för att</w:t>
      </w:r>
      <w:r w:rsidR="00E00AAB">
        <w:t xml:space="preserve"> kunna</w:t>
      </w:r>
      <w:r w:rsidR="00E75875">
        <w:t xml:space="preserve"> frigöra</w:t>
      </w:r>
      <w:r w:rsidR="00806F26">
        <w:t xml:space="preserve"> resurser som inte längre används.</w:t>
      </w:r>
    </w:p>
    <w:p w:rsidR="003D4DCF" w:rsidRDefault="00F37A34" w:rsidP="007E7AC2">
      <w:r>
        <w:t xml:space="preserve">Banan </w:t>
      </w:r>
      <w:r w:rsidR="00F66BAB">
        <w:t>skapas</w:t>
      </w:r>
      <w:r>
        <w:t xml:space="preserve"> av LevelBuilder </w:t>
      </w:r>
      <w:r w:rsidR="00205FD4">
        <w:t xml:space="preserve">som </w:t>
      </w:r>
      <w:r>
        <w:t xml:space="preserve">använder EntityCreator </w:t>
      </w:r>
      <w:r w:rsidR="003F2CF4">
        <w:t>vilken</w:t>
      </w:r>
      <w:r>
        <w:t xml:space="preserve"> implementerar </w:t>
      </w:r>
      <w:r w:rsidR="00BB28DC">
        <w:t xml:space="preserve">designmönstret </w:t>
      </w:r>
      <w:r w:rsidR="000B3F58">
        <w:t xml:space="preserve">factory för att enkelt kunna skapa </w:t>
      </w:r>
      <w:r w:rsidR="00C81F3E">
        <w:t>olika b</w:t>
      </w:r>
      <w:r w:rsidR="00321BA6">
        <w:t>anobjekt och för att</w:t>
      </w:r>
      <w:r w:rsidR="002F35EC">
        <w:t xml:space="preserve"> </w:t>
      </w:r>
      <w:r w:rsidR="00C81F3E">
        <w:t>nya</w:t>
      </w:r>
      <w:r w:rsidR="00321BA6">
        <w:t xml:space="preserve"> sorters </w:t>
      </w:r>
      <w:r w:rsidR="00C81F3E">
        <w:t xml:space="preserve">banobjekt </w:t>
      </w:r>
      <w:r w:rsidR="00C92738">
        <w:t>lätt</w:t>
      </w:r>
      <w:r w:rsidR="00CB20C0">
        <w:t xml:space="preserve"> ska kunna läggas till utan att andra klasser behöver ändras.</w:t>
      </w:r>
    </w:p>
    <w:p w:rsidR="00927E5D" w:rsidRDefault="00927E5D" w:rsidP="007E7AC2">
      <w:r>
        <w:t>För grafik</w:t>
      </w:r>
      <w:r w:rsidR="00EC6115">
        <w:t>, fönsterhantering</w:t>
      </w:r>
      <w:r>
        <w:t>, tangentbordsinput och tidt</w:t>
      </w:r>
      <w:r w:rsidR="004A1CB8">
        <w:t>agning används biblioteket SFML</w:t>
      </w:r>
      <w:r w:rsidR="00EC6115">
        <w:t xml:space="preserve"> </w:t>
      </w:r>
      <w:r w:rsidR="003F6667">
        <w:t xml:space="preserve">2.1 </w:t>
      </w:r>
      <w:r w:rsidR="00EC6115">
        <w:t xml:space="preserve">under </w:t>
      </w:r>
      <w:r w:rsidR="00EC6115" w:rsidRPr="00EC6115">
        <w:t>zlib/libpng</w:t>
      </w:r>
      <w:r w:rsidR="00CF5B67">
        <w:t xml:space="preserve">-licensen. </w:t>
      </w:r>
      <w:r w:rsidR="008F1602">
        <w:t>I lösningen används även grafiska resurser från</w:t>
      </w:r>
      <w:r w:rsidR="00CF5B67">
        <w:t xml:space="preserve"> Platform Tileset Nature släppt under CC0 och från Kit</w:t>
      </w:r>
      <w:r w:rsidR="008F1602">
        <w:t xml:space="preserve"> the Firefox mascot</w:t>
      </w:r>
      <w:r w:rsidR="00CF5B67">
        <w:t xml:space="preserve"> av creek23 släppt under CC-BY-SA 3.0 </w:t>
      </w:r>
      <w:r w:rsidR="008F1602">
        <w:t>s</w:t>
      </w:r>
      <w:r w:rsidR="00CF5B67">
        <w:t xml:space="preserve">amt typsnittet Mockup släppt under </w:t>
      </w:r>
      <w:r w:rsidR="00CF5B67" w:rsidRPr="00CF5B67">
        <w:t>Open Font License</w:t>
      </w:r>
      <w:r w:rsidR="00CF5B67">
        <w:t xml:space="preserve"> </w:t>
      </w:r>
      <w:r w:rsidR="00CF5B67" w:rsidRPr="00CF5B67">
        <w:t>Version 1.1</w:t>
      </w:r>
      <w:r w:rsidR="00CF5B67">
        <w:t>.</w:t>
      </w:r>
    </w:p>
    <w:p w:rsidR="003C7120" w:rsidRDefault="003C7120" w:rsidP="007E7AC2">
      <w:r>
        <w:t>T</w:t>
      </w:r>
      <w:r w:rsidRPr="00043DE7">
        <w:rPr>
          <w:highlight w:val="red"/>
        </w:rPr>
        <w:t>ODO: Lägg till klass- och komponentdiagram, samt ta upp dessa i text</w:t>
      </w:r>
      <w:r>
        <w:t>.</w:t>
      </w:r>
    </w:p>
    <w:p w:rsidR="00BA0A22" w:rsidRDefault="00BA0A22" w:rsidP="007E7AC2">
      <w:pPr>
        <w:pStyle w:val="Heading2"/>
      </w:pPr>
      <w:bookmarkStart w:id="11" w:name="_Toc404621557"/>
      <w:r>
        <w:t>Kod</w:t>
      </w:r>
      <w:bookmarkEnd w:id="11"/>
    </w:p>
    <w:p w:rsidR="00AF308C" w:rsidRDefault="004A1CB8" w:rsidP="004A1CB8">
      <w:r>
        <w:t>T</w:t>
      </w:r>
      <w:r w:rsidRPr="002D188A">
        <w:rPr>
          <w:highlight w:val="red"/>
        </w:rPr>
        <w:t>ODO: lägg in kod</w:t>
      </w:r>
    </w:p>
    <w:p w:rsidR="00AF308C" w:rsidRDefault="00AF308C" w:rsidP="00AF308C">
      <w:pPr>
        <w:pStyle w:val="Heading3"/>
      </w:pPr>
      <w:r>
        <w:t>Filnamn1.cpp</w:t>
      </w:r>
    </w:p>
    <w:p w:rsidR="00AF308C" w:rsidRDefault="00AF308C" w:rsidP="00AF308C">
      <w:pPr>
        <w:pStyle w:val="Heading3"/>
      </w:pPr>
      <w:r>
        <w:t>Filnamn2.h</w:t>
      </w:r>
    </w:p>
    <w:p w:rsidR="00AF308C" w:rsidRDefault="00AF308C" w:rsidP="00AF308C">
      <w:pPr>
        <w:pStyle w:val="Heading3"/>
      </w:pPr>
      <w:r>
        <w:t>Filnamn2.cpp</w:t>
      </w:r>
    </w:p>
    <w:p w:rsidR="00AF308C" w:rsidRDefault="00AF308C" w:rsidP="00AF308C">
      <w:pPr>
        <w:pStyle w:val="Heading3"/>
      </w:pPr>
      <w:r>
        <w:t>...</w:t>
      </w:r>
    </w:p>
    <w:p w:rsidR="00AF308C" w:rsidRDefault="00AF308C" w:rsidP="00AF308C">
      <w:pPr>
        <w:pStyle w:val="Heading3"/>
      </w:pPr>
      <w:r>
        <w:t>FilnamnN.h</w:t>
      </w:r>
    </w:p>
    <w:p w:rsidR="00AF308C" w:rsidRPr="00370C6D" w:rsidRDefault="00AF308C" w:rsidP="00AF308C">
      <w:pPr>
        <w:pStyle w:val="Heading3"/>
      </w:pPr>
      <w:r>
        <w:t>FilnamnN.cpp</w:t>
      </w:r>
    </w:p>
    <w:p w:rsidR="00BA0A22" w:rsidRDefault="00BA0A22" w:rsidP="00CE6875">
      <w:pPr>
        <w:pStyle w:val="Heading2"/>
      </w:pPr>
      <w:bookmarkStart w:id="12" w:name="_Toc404621558"/>
      <w:r>
        <w:t>Körexempel</w:t>
      </w:r>
      <w:bookmarkEnd w:id="12"/>
    </w:p>
    <w:p w:rsidR="004A1CB8" w:rsidRPr="004A1CB8" w:rsidRDefault="004A1CB8" w:rsidP="004A1CB8">
      <w:r w:rsidRPr="002D188A">
        <w:rPr>
          <w:highlight w:val="red"/>
        </w:rPr>
        <w:t>TODO: screensho</w:t>
      </w:r>
      <w:r>
        <w:t>t</w:t>
      </w:r>
    </w:p>
    <w:p w:rsidR="00BA0A22" w:rsidRDefault="00BA0A22" w:rsidP="00CE6875">
      <w:pPr>
        <w:pStyle w:val="Heading2"/>
      </w:pPr>
      <w:bookmarkStart w:id="13" w:name="_Toc404621559"/>
      <w:r>
        <w:t>Analys</w:t>
      </w:r>
      <w:bookmarkEnd w:id="13"/>
    </w:p>
    <w:p w:rsidR="00E7040F" w:rsidRDefault="007E7AC2" w:rsidP="007E7AC2">
      <w:r>
        <w:t>Genomgående användning av smarta pekare har helt eliminerat behovet av manu</w:t>
      </w:r>
      <w:r w:rsidR="00927E5D">
        <w:t>ell minneshantering i lösningen</w:t>
      </w:r>
      <w:r w:rsidR="00271DD6">
        <w:t>,</w:t>
      </w:r>
      <w:r w:rsidR="00927E5D">
        <w:t xml:space="preserve"> </w:t>
      </w:r>
      <w:r w:rsidR="00271DD6">
        <w:t>vilket är bra</w:t>
      </w:r>
      <w:r w:rsidR="007C684B">
        <w:t xml:space="preserve"> då det drastiskt minskar risken för minne</w:t>
      </w:r>
      <w:r w:rsidR="00E273F8">
        <w:t>s</w:t>
      </w:r>
      <w:r w:rsidR="007C684B">
        <w:t>läckage, ett annars vanligt problem.</w:t>
      </w:r>
      <w:r w:rsidR="00615349">
        <w:t xml:space="preserve"> </w:t>
      </w:r>
    </w:p>
    <w:p w:rsidR="007E7AC2" w:rsidRDefault="00615349" w:rsidP="007E7AC2">
      <w:r>
        <w:t xml:space="preserve">Användningen av smarta pekare har dock medfört en något ökad koppling mellan komponenter då även klasser som enbart hanterar </w:t>
      </w:r>
      <w:r w:rsidR="003501E6">
        <w:t xml:space="preserve">pekare till objekt av en viss typ behöver </w:t>
      </w:r>
      <w:r w:rsidR="00CD5993">
        <w:t xml:space="preserve">ha </w:t>
      </w:r>
      <w:r w:rsidR="00497ED9">
        <w:t xml:space="preserve">tillgång till </w:t>
      </w:r>
      <w:r w:rsidR="00CD5993">
        <w:t>den</w:t>
      </w:r>
      <w:r w:rsidR="005110AA">
        <w:t xml:space="preserve"> kompletta typen</w:t>
      </w:r>
      <w:r w:rsidR="00E7040F">
        <w:t xml:space="preserve"> (för att </w:t>
      </w:r>
      <w:r w:rsidR="00AB720A">
        <w:t xml:space="preserve">kunna anropa </w:t>
      </w:r>
      <w:r w:rsidR="00E7040F">
        <w:t>destruktorn)</w:t>
      </w:r>
      <w:r w:rsidR="0088757E">
        <w:t>, vilket innebär att de måste inkludera klassen även om de inte använder några av dess funktioner</w:t>
      </w:r>
      <w:r w:rsidR="00C93124">
        <w:t xml:space="preserve">. </w:t>
      </w:r>
      <w:r w:rsidR="0088757E">
        <w:t xml:space="preserve">Dessa </w:t>
      </w:r>
      <w:r w:rsidR="000F6FA6">
        <w:t>beroenden</w:t>
      </w:r>
      <w:r w:rsidR="007C3E9B">
        <w:t xml:space="preserve"> är markerade </w:t>
      </w:r>
      <w:r w:rsidR="000F6FA6">
        <w:t>med</w:t>
      </w:r>
      <w:r w:rsidR="007C3E9B">
        <w:t xml:space="preserve"> </w:t>
      </w:r>
      <w:r w:rsidR="007C3E9B" w:rsidRPr="007C3E9B">
        <w:rPr>
          <w:highlight w:val="yellow"/>
        </w:rPr>
        <w:t>WRITEME</w:t>
      </w:r>
      <w:r w:rsidR="000F6FA6">
        <w:t xml:space="preserve"> i klassdiagrammet </w:t>
      </w:r>
      <w:r w:rsidR="000F6FA6" w:rsidRPr="00745858">
        <w:rPr>
          <w:highlight w:val="red"/>
        </w:rPr>
        <w:t>ovan</w:t>
      </w:r>
      <w:r w:rsidR="000F6FA6">
        <w:t xml:space="preserve"> för att särskilja dem från </w:t>
      </w:r>
      <w:r w:rsidR="00F728B7">
        <w:t>beroenden</w:t>
      </w:r>
      <w:r w:rsidR="000F6FA6">
        <w:t xml:space="preserve"> </w:t>
      </w:r>
      <w:r w:rsidR="00F728B7">
        <w:t xml:space="preserve">på </w:t>
      </w:r>
      <w:r w:rsidR="000F5B7A">
        <w:t>gränssnitt.</w:t>
      </w:r>
    </w:p>
    <w:p w:rsidR="00E93F21" w:rsidRDefault="00E93F21" w:rsidP="007E7AC2"/>
    <w:p w:rsidR="007E7AC2" w:rsidRPr="007E7AC2" w:rsidRDefault="007E7AC2" w:rsidP="007E7AC2"/>
    <w:p w:rsidR="000934C4" w:rsidRDefault="000934C4" w:rsidP="000934C4">
      <w:pPr>
        <w:pStyle w:val="Heading1"/>
      </w:pPr>
      <w:bookmarkStart w:id="14" w:name="_Toc404621560"/>
      <w:r>
        <w:t>Slutsats</w:t>
      </w:r>
      <w:bookmarkEnd w:id="14"/>
    </w:p>
    <w:p w:rsidR="00145949" w:rsidRDefault="00145949" w:rsidP="00145949">
      <w:r>
        <w:t>V</w:t>
      </w:r>
      <w:r w:rsidRPr="00D25D9B">
        <w:rPr>
          <w:highlight w:val="red"/>
        </w:rPr>
        <w:t>ad ska det stå här? Seriöst, har ingen aning</w:t>
      </w:r>
      <w:r>
        <w:t>…</w:t>
      </w:r>
    </w:p>
    <w:p w:rsidR="00D25D9B" w:rsidRPr="00145949" w:rsidRDefault="00D25D9B" w:rsidP="00145949">
      <w:r>
        <w:t>”</w:t>
      </w:r>
      <w:r w:rsidRPr="00D25D9B">
        <w:rPr>
          <w:highlight w:val="yellow"/>
        </w:rPr>
        <w:t>Kapitel 4: Slutsats. Sammanfatta dina resultat och dina erfarenheter</w:t>
      </w:r>
      <w:r w:rsidRPr="00D25D9B">
        <w:rPr>
          <w:highlight w:val="red"/>
        </w:rPr>
        <w:t>” Well fuck me</w:t>
      </w:r>
      <w:r>
        <w:t>.</w:t>
      </w:r>
    </w:p>
    <w:sectPr w:rsidR="00D25D9B" w:rsidRPr="00145949"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95B1E74"/>
    <w:multiLevelType w:val="multilevel"/>
    <w:tmpl w:val="BE80D7D0"/>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7B0BD3"/>
    <w:multiLevelType w:val="multilevel"/>
    <w:tmpl w:val="BE80D7D0"/>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7"/>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02ADB"/>
    <w:rsid w:val="00015F14"/>
    <w:rsid w:val="000174C5"/>
    <w:rsid w:val="00020036"/>
    <w:rsid w:val="000250C7"/>
    <w:rsid w:val="00025AE0"/>
    <w:rsid w:val="000279F8"/>
    <w:rsid w:val="000303FD"/>
    <w:rsid w:val="00032C8A"/>
    <w:rsid w:val="00036902"/>
    <w:rsid w:val="00043DE7"/>
    <w:rsid w:val="00043FB6"/>
    <w:rsid w:val="00046E55"/>
    <w:rsid w:val="00050234"/>
    <w:rsid w:val="0005535E"/>
    <w:rsid w:val="000676A7"/>
    <w:rsid w:val="00075CE9"/>
    <w:rsid w:val="00075F1A"/>
    <w:rsid w:val="00081977"/>
    <w:rsid w:val="00082DF8"/>
    <w:rsid w:val="00082F77"/>
    <w:rsid w:val="0008752D"/>
    <w:rsid w:val="000934C4"/>
    <w:rsid w:val="0009629A"/>
    <w:rsid w:val="000A5F4A"/>
    <w:rsid w:val="000A5FDC"/>
    <w:rsid w:val="000B0A71"/>
    <w:rsid w:val="000B0D55"/>
    <w:rsid w:val="000B0E9E"/>
    <w:rsid w:val="000B1C48"/>
    <w:rsid w:val="000B1FBA"/>
    <w:rsid w:val="000B28CE"/>
    <w:rsid w:val="000B2B01"/>
    <w:rsid w:val="000B3BB7"/>
    <w:rsid w:val="000B3F58"/>
    <w:rsid w:val="000B5040"/>
    <w:rsid w:val="000C08D0"/>
    <w:rsid w:val="000C50E6"/>
    <w:rsid w:val="000C538E"/>
    <w:rsid w:val="000D0A46"/>
    <w:rsid w:val="000E4599"/>
    <w:rsid w:val="000E4C85"/>
    <w:rsid w:val="000F5B7A"/>
    <w:rsid w:val="000F6FA6"/>
    <w:rsid w:val="00100341"/>
    <w:rsid w:val="00101FB6"/>
    <w:rsid w:val="001039B4"/>
    <w:rsid w:val="00105C8C"/>
    <w:rsid w:val="0010675D"/>
    <w:rsid w:val="00110561"/>
    <w:rsid w:val="00112797"/>
    <w:rsid w:val="00113D86"/>
    <w:rsid w:val="00120251"/>
    <w:rsid w:val="00121391"/>
    <w:rsid w:val="00124DDE"/>
    <w:rsid w:val="00125BD9"/>
    <w:rsid w:val="00127077"/>
    <w:rsid w:val="001300D8"/>
    <w:rsid w:val="00134523"/>
    <w:rsid w:val="00135D00"/>
    <w:rsid w:val="00143965"/>
    <w:rsid w:val="00145949"/>
    <w:rsid w:val="00151530"/>
    <w:rsid w:val="00152D75"/>
    <w:rsid w:val="001569BE"/>
    <w:rsid w:val="001601EC"/>
    <w:rsid w:val="00165441"/>
    <w:rsid w:val="00166E23"/>
    <w:rsid w:val="00173178"/>
    <w:rsid w:val="00176B03"/>
    <w:rsid w:val="00182817"/>
    <w:rsid w:val="00184F9A"/>
    <w:rsid w:val="00197DA4"/>
    <w:rsid w:val="001A11F0"/>
    <w:rsid w:val="001A15CF"/>
    <w:rsid w:val="001A2014"/>
    <w:rsid w:val="001B0E6E"/>
    <w:rsid w:val="001B4B7B"/>
    <w:rsid w:val="001C2705"/>
    <w:rsid w:val="001C3DC0"/>
    <w:rsid w:val="001E0673"/>
    <w:rsid w:val="001E5656"/>
    <w:rsid w:val="001E6E2C"/>
    <w:rsid w:val="001F3D75"/>
    <w:rsid w:val="00200866"/>
    <w:rsid w:val="0020100D"/>
    <w:rsid w:val="002055A1"/>
    <w:rsid w:val="00205FD4"/>
    <w:rsid w:val="00211065"/>
    <w:rsid w:val="0022102F"/>
    <w:rsid w:val="00222F1D"/>
    <w:rsid w:val="00222F58"/>
    <w:rsid w:val="00223AA2"/>
    <w:rsid w:val="00240BB0"/>
    <w:rsid w:val="00241DC8"/>
    <w:rsid w:val="00267BAE"/>
    <w:rsid w:val="00270C26"/>
    <w:rsid w:val="00270ECF"/>
    <w:rsid w:val="00271DBE"/>
    <w:rsid w:val="00271DD6"/>
    <w:rsid w:val="00274EF3"/>
    <w:rsid w:val="00280BC2"/>
    <w:rsid w:val="00284899"/>
    <w:rsid w:val="00284E51"/>
    <w:rsid w:val="00285D8D"/>
    <w:rsid w:val="0028723E"/>
    <w:rsid w:val="0029094E"/>
    <w:rsid w:val="00291C73"/>
    <w:rsid w:val="002925AA"/>
    <w:rsid w:val="002A2654"/>
    <w:rsid w:val="002B5683"/>
    <w:rsid w:val="002B7704"/>
    <w:rsid w:val="002B7F44"/>
    <w:rsid w:val="002C0658"/>
    <w:rsid w:val="002C6465"/>
    <w:rsid w:val="002D188A"/>
    <w:rsid w:val="002D3FF9"/>
    <w:rsid w:val="002D7022"/>
    <w:rsid w:val="002D7967"/>
    <w:rsid w:val="002E0024"/>
    <w:rsid w:val="002E6214"/>
    <w:rsid w:val="002F0254"/>
    <w:rsid w:val="002F1341"/>
    <w:rsid w:val="002F35EC"/>
    <w:rsid w:val="002F41EE"/>
    <w:rsid w:val="00303BB5"/>
    <w:rsid w:val="00306590"/>
    <w:rsid w:val="00307E7F"/>
    <w:rsid w:val="00310FEC"/>
    <w:rsid w:val="00314E07"/>
    <w:rsid w:val="00316805"/>
    <w:rsid w:val="00320E2E"/>
    <w:rsid w:val="00321BA6"/>
    <w:rsid w:val="00325460"/>
    <w:rsid w:val="00326EEC"/>
    <w:rsid w:val="003311F4"/>
    <w:rsid w:val="00337A76"/>
    <w:rsid w:val="00346634"/>
    <w:rsid w:val="00347FAD"/>
    <w:rsid w:val="003501E6"/>
    <w:rsid w:val="003526CD"/>
    <w:rsid w:val="00352A94"/>
    <w:rsid w:val="00352BE8"/>
    <w:rsid w:val="00353065"/>
    <w:rsid w:val="00355F95"/>
    <w:rsid w:val="00356DF6"/>
    <w:rsid w:val="00365CE1"/>
    <w:rsid w:val="00367441"/>
    <w:rsid w:val="00370C6D"/>
    <w:rsid w:val="00374A87"/>
    <w:rsid w:val="00386BDA"/>
    <w:rsid w:val="003B11E4"/>
    <w:rsid w:val="003C3C0B"/>
    <w:rsid w:val="003C7120"/>
    <w:rsid w:val="003C7E31"/>
    <w:rsid w:val="003D0631"/>
    <w:rsid w:val="003D32B6"/>
    <w:rsid w:val="003D3486"/>
    <w:rsid w:val="003D4DCF"/>
    <w:rsid w:val="003D5F77"/>
    <w:rsid w:val="003D6ADA"/>
    <w:rsid w:val="003E631C"/>
    <w:rsid w:val="003F2CF4"/>
    <w:rsid w:val="003F3CB1"/>
    <w:rsid w:val="003F4030"/>
    <w:rsid w:val="003F4294"/>
    <w:rsid w:val="003F6667"/>
    <w:rsid w:val="00400CB4"/>
    <w:rsid w:val="00407BF0"/>
    <w:rsid w:val="0041164B"/>
    <w:rsid w:val="004126FF"/>
    <w:rsid w:val="004149C5"/>
    <w:rsid w:val="004302BD"/>
    <w:rsid w:val="00434465"/>
    <w:rsid w:val="00440C79"/>
    <w:rsid w:val="00443790"/>
    <w:rsid w:val="00446D1B"/>
    <w:rsid w:val="00453F50"/>
    <w:rsid w:val="00455B6A"/>
    <w:rsid w:val="00456068"/>
    <w:rsid w:val="004572DD"/>
    <w:rsid w:val="004644E5"/>
    <w:rsid w:val="004674A4"/>
    <w:rsid w:val="0047135D"/>
    <w:rsid w:val="004767F3"/>
    <w:rsid w:val="00482750"/>
    <w:rsid w:val="00484DA7"/>
    <w:rsid w:val="00487514"/>
    <w:rsid w:val="00497ED9"/>
    <w:rsid w:val="004A1CB8"/>
    <w:rsid w:val="004B1109"/>
    <w:rsid w:val="004B42FA"/>
    <w:rsid w:val="004C470E"/>
    <w:rsid w:val="004C4915"/>
    <w:rsid w:val="004C6FBF"/>
    <w:rsid w:val="004D1BD3"/>
    <w:rsid w:val="004D6379"/>
    <w:rsid w:val="004E27C4"/>
    <w:rsid w:val="004E7F85"/>
    <w:rsid w:val="004F294F"/>
    <w:rsid w:val="004F4A11"/>
    <w:rsid w:val="00501976"/>
    <w:rsid w:val="005110AA"/>
    <w:rsid w:val="00511BAD"/>
    <w:rsid w:val="00512902"/>
    <w:rsid w:val="00521828"/>
    <w:rsid w:val="00525409"/>
    <w:rsid w:val="00527F50"/>
    <w:rsid w:val="00531878"/>
    <w:rsid w:val="005340A4"/>
    <w:rsid w:val="00536AA4"/>
    <w:rsid w:val="00540803"/>
    <w:rsid w:val="00544534"/>
    <w:rsid w:val="005446A8"/>
    <w:rsid w:val="005477B7"/>
    <w:rsid w:val="0055026F"/>
    <w:rsid w:val="00555091"/>
    <w:rsid w:val="00555C8E"/>
    <w:rsid w:val="005575EC"/>
    <w:rsid w:val="00557D12"/>
    <w:rsid w:val="0056385E"/>
    <w:rsid w:val="0057078E"/>
    <w:rsid w:val="00572ED2"/>
    <w:rsid w:val="0057543D"/>
    <w:rsid w:val="00593670"/>
    <w:rsid w:val="00593977"/>
    <w:rsid w:val="005953E4"/>
    <w:rsid w:val="00595EAC"/>
    <w:rsid w:val="005962B0"/>
    <w:rsid w:val="005B5BAE"/>
    <w:rsid w:val="005C4F97"/>
    <w:rsid w:val="005C5898"/>
    <w:rsid w:val="005E05DA"/>
    <w:rsid w:val="005E3390"/>
    <w:rsid w:val="005E6ABA"/>
    <w:rsid w:val="005E6C45"/>
    <w:rsid w:val="00603B39"/>
    <w:rsid w:val="00603CEE"/>
    <w:rsid w:val="00612540"/>
    <w:rsid w:val="00615349"/>
    <w:rsid w:val="006237D5"/>
    <w:rsid w:val="0063023F"/>
    <w:rsid w:val="0063524F"/>
    <w:rsid w:val="006369C8"/>
    <w:rsid w:val="00636B78"/>
    <w:rsid w:val="00637750"/>
    <w:rsid w:val="0064364B"/>
    <w:rsid w:val="00647DC6"/>
    <w:rsid w:val="00651175"/>
    <w:rsid w:val="00655E1B"/>
    <w:rsid w:val="00655E77"/>
    <w:rsid w:val="00663129"/>
    <w:rsid w:val="00666BE9"/>
    <w:rsid w:val="00671723"/>
    <w:rsid w:val="00673D76"/>
    <w:rsid w:val="00674B4D"/>
    <w:rsid w:val="0067728C"/>
    <w:rsid w:val="0068107C"/>
    <w:rsid w:val="0068350E"/>
    <w:rsid w:val="00685906"/>
    <w:rsid w:val="00693C12"/>
    <w:rsid w:val="006A2CE9"/>
    <w:rsid w:val="006A3EF6"/>
    <w:rsid w:val="006B2333"/>
    <w:rsid w:val="006B46D1"/>
    <w:rsid w:val="006B658B"/>
    <w:rsid w:val="006C04A8"/>
    <w:rsid w:val="006C6C7F"/>
    <w:rsid w:val="006D2805"/>
    <w:rsid w:val="006D7F0F"/>
    <w:rsid w:val="006E227A"/>
    <w:rsid w:val="006E3BC1"/>
    <w:rsid w:val="006F250A"/>
    <w:rsid w:val="006F3DF1"/>
    <w:rsid w:val="006F6D1E"/>
    <w:rsid w:val="00700836"/>
    <w:rsid w:val="0070225D"/>
    <w:rsid w:val="00715366"/>
    <w:rsid w:val="007170E2"/>
    <w:rsid w:val="0071726A"/>
    <w:rsid w:val="00721AE8"/>
    <w:rsid w:val="00722400"/>
    <w:rsid w:val="00727CF6"/>
    <w:rsid w:val="00730B65"/>
    <w:rsid w:val="0073139A"/>
    <w:rsid w:val="00732637"/>
    <w:rsid w:val="007436B6"/>
    <w:rsid w:val="00745858"/>
    <w:rsid w:val="00750A42"/>
    <w:rsid w:val="00754C52"/>
    <w:rsid w:val="007637EC"/>
    <w:rsid w:val="007653A3"/>
    <w:rsid w:val="00783BEF"/>
    <w:rsid w:val="007840D4"/>
    <w:rsid w:val="007855C6"/>
    <w:rsid w:val="0078756A"/>
    <w:rsid w:val="007900BF"/>
    <w:rsid w:val="00790D71"/>
    <w:rsid w:val="00793433"/>
    <w:rsid w:val="007A628B"/>
    <w:rsid w:val="007A727C"/>
    <w:rsid w:val="007B1EA9"/>
    <w:rsid w:val="007B45B7"/>
    <w:rsid w:val="007C2C57"/>
    <w:rsid w:val="007C3E9B"/>
    <w:rsid w:val="007C684B"/>
    <w:rsid w:val="007D1948"/>
    <w:rsid w:val="007D45DE"/>
    <w:rsid w:val="007E64B5"/>
    <w:rsid w:val="007E7AC2"/>
    <w:rsid w:val="007F2429"/>
    <w:rsid w:val="007F4173"/>
    <w:rsid w:val="007F5498"/>
    <w:rsid w:val="007F7651"/>
    <w:rsid w:val="007F785D"/>
    <w:rsid w:val="00801B38"/>
    <w:rsid w:val="008037CF"/>
    <w:rsid w:val="0080575A"/>
    <w:rsid w:val="00806F26"/>
    <w:rsid w:val="00807DF6"/>
    <w:rsid w:val="00810FB2"/>
    <w:rsid w:val="00825BAD"/>
    <w:rsid w:val="00826AF9"/>
    <w:rsid w:val="00826EA4"/>
    <w:rsid w:val="00837EE3"/>
    <w:rsid w:val="0084114D"/>
    <w:rsid w:val="00842EDE"/>
    <w:rsid w:val="00843F6C"/>
    <w:rsid w:val="00847734"/>
    <w:rsid w:val="008508F5"/>
    <w:rsid w:val="00852675"/>
    <w:rsid w:val="008564B2"/>
    <w:rsid w:val="00863EFE"/>
    <w:rsid w:val="008653C1"/>
    <w:rsid w:val="00867D57"/>
    <w:rsid w:val="00872227"/>
    <w:rsid w:val="00872549"/>
    <w:rsid w:val="008764B0"/>
    <w:rsid w:val="00876885"/>
    <w:rsid w:val="008778D2"/>
    <w:rsid w:val="00882191"/>
    <w:rsid w:val="0088379A"/>
    <w:rsid w:val="0088757E"/>
    <w:rsid w:val="008A3C32"/>
    <w:rsid w:val="008A6883"/>
    <w:rsid w:val="008B15C8"/>
    <w:rsid w:val="008B5B7B"/>
    <w:rsid w:val="008B77D8"/>
    <w:rsid w:val="008B7B9B"/>
    <w:rsid w:val="008D2783"/>
    <w:rsid w:val="008D36AA"/>
    <w:rsid w:val="008D3A0C"/>
    <w:rsid w:val="008D52DF"/>
    <w:rsid w:val="008F1602"/>
    <w:rsid w:val="008F1DE2"/>
    <w:rsid w:val="008F2651"/>
    <w:rsid w:val="008F5F28"/>
    <w:rsid w:val="00907E38"/>
    <w:rsid w:val="00917622"/>
    <w:rsid w:val="00927E5D"/>
    <w:rsid w:val="00934F25"/>
    <w:rsid w:val="009418F6"/>
    <w:rsid w:val="00942755"/>
    <w:rsid w:val="00950970"/>
    <w:rsid w:val="00954ADA"/>
    <w:rsid w:val="00957B05"/>
    <w:rsid w:val="00961616"/>
    <w:rsid w:val="009616F8"/>
    <w:rsid w:val="00970DC0"/>
    <w:rsid w:val="00992552"/>
    <w:rsid w:val="00996761"/>
    <w:rsid w:val="00997CB0"/>
    <w:rsid w:val="009A0EC2"/>
    <w:rsid w:val="009A7034"/>
    <w:rsid w:val="009B36D2"/>
    <w:rsid w:val="009B36EB"/>
    <w:rsid w:val="009B6EDE"/>
    <w:rsid w:val="009C60F2"/>
    <w:rsid w:val="009D29A2"/>
    <w:rsid w:val="009E3DB7"/>
    <w:rsid w:val="009E74D0"/>
    <w:rsid w:val="00A01B14"/>
    <w:rsid w:val="00A01BBD"/>
    <w:rsid w:val="00A0589E"/>
    <w:rsid w:val="00A05F10"/>
    <w:rsid w:val="00A06F9D"/>
    <w:rsid w:val="00A07509"/>
    <w:rsid w:val="00A112DC"/>
    <w:rsid w:val="00A15D11"/>
    <w:rsid w:val="00A21427"/>
    <w:rsid w:val="00A26546"/>
    <w:rsid w:val="00A30BA2"/>
    <w:rsid w:val="00A32018"/>
    <w:rsid w:val="00A368CD"/>
    <w:rsid w:val="00A41A86"/>
    <w:rsid w:val="00A43544"/>
    <w:rsid w:val="00A46306"/>
    <w:rsid w:val="00A463B3"/>
    <w:rsid w:val="00A62F2B"/>
    <w:rsid w:val="00A6314B"/>
    <w:rsid w:val="00A72F8D"/>
    <w:rsid w:val="00A8465B"/>
    <w:rsid w:val="00A87DB3"/>
    <w:rsid w:val="00A914DB"/>
    <w:rsid w:val="00A930AB"/>
    <w:rsid w:val="00AA3C62"/>
    <w:rsid w:val="00AB720A"/>
    <w:rsid w:val="00AB7F3D"/>
    <w:rsid w:val="00AD1297"/>
    <w:rsid w:val="00AD5D01"/>
    <w:rsid w:val="00AE22E5"/>
    <w:rsid w:val="00AE2C42"/>
    <w:rsid w:val="00AE5780"/>
    <w:rsid w:val="00AF308C"/>
    <w:rsid w:val="00AF3C5D"/>
    <w:rsid w:val="00B006E2"/>
    <w:rsid w:val="00B070DF"/>
    <w:rsid w:val="00B11955"/>
    <w:rsid w:val="00B17EDC"/>
    <w:rsid w:val="00B2640D"/>
    <w:rsid w:val="00B27133"/>
    <w:rsid w:val="00B343D3"/>
    <w:rsid w:val="00B353DF"/>
    <w:rsid w:val="00B3550C"/>
    <w:rsid w:val="00B40C5F"/>
    <w:rsid w:val="00B40D52"/>
    <w:rsid w:val="00B43469"/>
    <w:rsid w:val="00B53D8C"/>
    <w:rsid w:val="00B541EE"/>
    <w:rsid w:val="00B56977"/>
    <w:rsid w:val="00B57FAE"/>
    <w:rsid w:val="00B60675"/>
    <w:rsid w:val="00B62AB0"/>
    <w:rsid w:val="00B70985"/>
    <w:rsid w:val="00B84FDB"/>
    <w:rsid w:val="00B86C47"/>
    <w:rsid w:val="00B97739"/>
    <w:rsid w:val="00BA0A22"/>
    <w:rsid w:val="00BA25FD"/>
    <w:rsid w:val="00BA52B3"/>
    <w:rsid w:val="00BA6E93"/>
    <w:rsid w:val="00BB28DC"/>
    <w:rsid w:val="00BB2C35"/>
    <w:rsid w:val="00BB4249"/>
    <w:rsid w:val="00BC4FA3"/>
    <w:rsid w:val="00BD3168"/>
    <w:rsid w:val="00BD6B06"/>
    <w:rsid w:val="00BD6F5C"/>
    <w:rsid w:val="00BE10D5"/>
    <w:rsid w:val="00BE5CE5"/>
    <w:rsid w:val="00BE7DD1"/>
    <w:rsid w:val="00BF77C5"/>
    <w:rsid w:val="00C049F2"/>
    <w:rsid w:val="00C056D8"/>
    <w:rsid w:val="00C0588A"/>
    <w:rsid w:val="00C12E06"/>
    <w:rsid w:val="00C13007"/>
    <w:rsid w:val="00C201D3"/>
    <w:rsid w:val="00C20FDC"/>
    <w:rsid w:val="00C2254F"/>
    <w:rsid w:val="00C227A8"/>
    <w:rsid w:val="00C2300C"/>
    <w:rsid w:val="00C323A7"/>
    <w:rsid w:val="00C325E3"/>
    <w:rsid w:val="00C37E1A"/>
    <w:rsid w:val="00C435DE"/>
    <w:rsid w:val="00C470CE"/>
    <w:rsid w:val="00C51A16"/>
    <w:rsid w:val="00C52F98"/>
    <w:rsid w:val="00C53224"/>
    <w:rsid w:val="00C567A2"/>
    <w:rsid w:val="00C61976"/>
    <w:rsid w:val="00C70818"/>
    <w:rsid w:val="00C75A0D"/>
    <w:rsid w:val="00C76E0F"/>
    <w:rsid w:val="00C81F3E"/>
    <w:rsid w:val="00C91B40"/>
    <w:rsid w:val="00C92738"/>
    <w:rsid w:val="00C93087"/>
    <w:rsid w:val="00C93124"/>
    <w:rsid w:val="00C941F9"/>
    <w:rsid w:val="00CA5563"/>
    <w:rsid w:val="00CB20C0"/>
    <w:rsid w:val="00CB536A"/>
    <w:rsid w:val="00CB71D0"/>
    <w:rsid w:val="00CC1588"/>
    <w:rsid w:val="00CC3DBD"/>
    <w:rsid w:val="00CD3C8D"/>
    <w:rsid w:val="00CD5993"/>
    <w:rsid w:val="00CD5EEB"/>
    <w:rsid w:val="00CD6C88"/>
    <w:rsid w:val="00CE3D11"/>
    <w:rsid w:val="00CE6753"/>
    <w:rsid w:val="00CE6875"/>
    <w:rsid w:val="00CF5B67"/>
    <w:rsid w:val="00D00261"/>
    <w:rsid w:val="00D0349A"/>
    <w:rsid w:val="00D10CFE"/>
    <w:rsid w:val="00D120C8"/>
    <w:rsid w:val="00D16750"/>
    <w:rsid w:val="00D177B7"/>
    <w:rsid w:val="00D2068E"/>
    <w:rsid w:val="00D22A14"/>
    <w:rsid w:val="00D22A65"/>
    <w:rsid w:val="00D25D9B"/>
    <w:rsid w:val="00D27778"/>
    <w:rsid w:val="00D35DB7"/>
    <w:rsid w:val="00D42F74"/>
    <w:rsid w:val="00D44F02"/>
    <w:rsid w:val="00D45CAD"/>
    <w:rsid w:val="00D46B73"/>
    <w:rsid w:val="00D5326A"/>
    <w:rsid w:val="00D66A9D"/>
    <w:rsid w:val="00D66D7B"/>
    <w:rsid w:val="00D71221"/>
    <w:rsid w:val="00D71378"/>
    <w:rsid w:val="00D72B4B"/>
    <w:rsid w:val="00D733F1"/>
    <w:rsid w:val="00D74BFE"/>
    <w:rsid w:val="00D809FC"/>
    <w:rsid w:val="00D816F6"/>
    <w:rsid w:val="00D819FD"/>
    <w:rsid w:val="00D870BC"/>
    <w:rsid w:val="00D87A53"/>
    <w:rsid w:val="00D905F0"/>
    <w:rsid w:val="00D91B24"/>
    <w:rsid w:val="00D94201"/>
    <w:rsid w:val="00D94BEB"/>
    <w:rsid w:val="00DB7EC1"/>
    <w:rsid w:val="00DC2EAC"/>
    <w:rsid w:val="00DC5E81"/>
    <w:rsid w:val="00DD3556"/>
    <w:rsid w:val="00DD53D2"/>
    <w:rsid w:val="00DE1FE8"/>
    <w:rsid w:val="00DE2101"/>
    <w:rsid w:val="00DF2195"/>
    <w:rsid w:val="00DF3CE6"/>
    <w:rsid w:val="00E006E3"/>
    <w:rsid w:val="00E00AAB"/>
    <w:rsid w:val="00E0340D"/>
    <w:rsid w:val="00E1099F"/>
    <w:rsid w:val="00E13DA6"/>
    <w:rsid w:val="00E17A5C"/>
    <w:rsid w:val="00E20924"/>
    <w:rsid w:val="00E23202"/>
    <w:rsid w:val="00E25FC1"/>
    <w:rsid w:val="00E27277"/>
    <w:rsid w:val="00E273F8"/>
    <w:rsid w:val="00E32B82"/>
    <w:rsid w:val="00E44068"/>
    <w:rsid w:val="00E5131D"/>
    <w:rsid w:val="00E621D9"/>
    <w:rsid w:val="00E63D66"/>
    <w:rsid w:val="00E65076"/>
    <w:rsid w:val="00E6771C"/>
    <w:rsid w:val="00E7040F"/>
    <w:rsid w:val="00E72BAF"/>
    <w:rsid w:val="00E75875"/>
    <w:rsid w:val="00E77E93"/>
    <w:rsid w:val="00E823D1"/>
    <w:rsid w:val="00E83941"/>
    <w:rsid w:val="00E865F1"/>
    <w:rsid w:val="00E93D06"/>
    <w:rsid w:val="00E93F21"/>
    <w:rsid w:val="00E94F91"/>
    <w:rsid w:val="00EA4336"/>
    <w:rsid w:val="00EA4D41"/>
    <w:rsid w:val="00EB0042"/>
    <w:rsid w:val="00EB088A"/>
    <w:rsid w:val="00EB0F3C"/>
    <w:rsid w:val="00EB2DE4"/>
    <w:rsid w:val="00EB3C80"/>
    <w:rsid w:val="00EB5C16"/>
    <w:rsid w:val="00EC189F"/>
    <w:rsid w:val="00EC2CFC"/>
    <w:rsid w:val="00EC43A3"/>
    <w:rsid w:val="00EC6115"/>
    <w:rsid w:val="00ED3858"/>
    <w:rsid w:val="00ED4451"/>
    <w:rsid w:val="00ED578B"/>
    <w:rsid w:val="00ED5FC8"/>
    <w:rsid w:val="00EE09C8"/>
    <w:rsid w:val="00EE32F7"/>
    <w:rsid w:val="00EE4362"/>
    <w:rsid w:val="00EF3D3D"/>
    <w:rsid w:val="00EF75E7"/>
    <w:rsid w:val="00F003F7"/>
    <w:rsid w:val="00F015DF"/>
    <w:rsid w:val="00F023D0"/>
    <w:rsid w:val="00F040CA"/>
    <w:rsid w:val="00F04419"/>
    <w:rsid w:val="00F0597C"/>
    <w:rsid w:val="00F0604E"/>
    <w:rsid w:val="00F12E60"/>
    <w:rsid w:val="00F14FE0"/>
    <w:rsid w:val="00F242B1"/>
    <w:rsid w:val="00F27428"/>
    <w:rsid w:val="00F378C1"/>
    <w:rsid w:val="00F37A34"/>
    <w:rsid w:val="00F41A68"/>
    <w:rsid w:val="00F41A99"/>
    <w:rsid w:val="00F42A0A"/>
    <w:rsid w:val="00F43E49"/>
    <w:rsid w:val="00F4541C"/>
    <w:rsid w:val="00F46889"/>
    <w:rsid w:val="00F46E74"/>
    <w:rsid w:val="00F50F19"/>
    <w:rsid w:val="00F56DFD"/>
    <w:rsid w:val="00F66BAB"/>
    <w:rsid w:val="00F728B7"/>
    <w:rsid w:val="00F84F84"/>
    <w:rsid w:val="00F90B65"/>
    <w:rsid w:val="00F91F34"/>
    <w:rsid w:val="00F92391"/>
    <w:rsid w:val="00F92993"/>
    <w:rsid w:val="00F97706"/>
    <w:rsid w:val="00FA01FD"/>
    <w:rsid w:val="00FA029A"/>
    <w:rsid w:val="00FA3975"/>
    <w:rsid w:val="00FA62C1"/>
    <w:rsid w:val="00FB04A6"/>
    <w:rsid w:val="00FB254D"/>
    <w:rsid w:val="00FB76C6"/>
    <w:rsid w:val="00FB76D9"/>
    <w:rsid w:val="00FD46A6"/>
    <w:rsid w:val="00FD547D"/>
    <w:rsid w:val="00FE0592"/>
    <w:rsid w:val="00FE1351"/>
    <w:rsid w:val="00FE4F73"/>
    <w:rsid w:val="00FF5A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1C6EF5-1688-4892-BA81-747790CD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AB0"/>
    <w:pPr>
      <w:spacing w:before="120"/>
      <w:jc w:val="both"/>
    </w:pPr>
    <w:rPr>
      <w:sz w:val="24"/>
      <w:szCs w:val="24"/>
      <w:lang w:eastAsia="zh-CN"/>
    </w:rPr>
  </w:style>
  <w:style w:type="paragraph" w:styleId="Heading1">
    <w:name w:val="heading 1"/>
    <w:basedOn w:val="Normal"/>
    <w:next w:val="Normal"/>
    <w:qFormat/>
    <w:rsid w:val="00B62AB0"/>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B62AB0"/>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B62AB0"/>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1569BE"/>
    <w:pPr>
      <w:keepNext/>
      <w:spacing w:before="240" w:after="60"/>
      <w:outlineLvl w:val="3"/>
    </w:pPr>
    <w:rPr>
      <w:b/>
      <w:bCs/>
      <w:sz w:val="28"/>
      <w:szCs w:val="28"/>
    </w:rPr>
  </w:style>
  <w:style w:type="paragraph" w:styleId="Heading5">
    <w:name w:val="heading 5"/>
    <w:basedOn w:val="Normal"/>
    <w:next w:val="Normal"/>
    <w:qFormat/>
    <w:rsid w:val="001569BE"/>
    <w:p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B62AB0"/>
    <w:pPr>
      <w:spacing w:after="960"/>
      <w:jc w:val="center"/>
    </w:pPr>
    <w:rPr>
      <w:sz w:val="72"/>
    </w:rPr>
  </w:style>
  <w:style w:type="paragraph" w:customStyle="1" w:styleId="Programkod">
    <w:name w:val="Programkod"/>
    <w:link w:val="ProgramkodChar"/>
    <w:rsid w:val="00B62AB0"/>
    <w:pPr>
      <w:ind w:left="120"/>
    </w:pPr>
    <w:rPr>
      <w:rFonts w:ascii="Courier New" w:hAnsi="Courier New"/>
      <w:szCs w:val="24"/>
      <w:lang w:val="en-US" w:eastAsia="zh-CN"/>
    </w:rPr>
  </w:style>
  <w:style w:type="paragraph" w:customStyle="1" w:styleId="Punkter1">
    <w:name w:val="Punkter 1"/>
    <w:basedOn w:val="Normal"/>
    <w:rsid w:val="00B62AB0"/>
    <w:pPr>
      <w:numPr>
        <w:numId w:val="2"/>
      </w:numPr>
    </w:pPr>
  </w:style>
  <w:style w:type="paragraph" w:customStyle="1" w:styleId="Punkter2">
    <w:name w:val="Punkter 2"/>
    <w:basedOn w:val="Normal"/>
    <w:rsid w:val="00B62AB0"/>
    <w:pPr>
      <w:numPr>
        <w:numId w:val="4"/>
      </w:numPr>
    </w:pPr>
  </w:style>
  <w:style w:type="paragraph" w:customStyle="1" w:styleId="Punkter3">
    <w:name w:val="Punkter 3"/>
    <w:basedOn w:val="Normal"/>
    <w:rsid w:val="00B62AB0"/>
    <w:pPr>
      <w:numPr>
        <w:numId w:val="3"/>
      </w:numPr>
    </w:pPr>
  </w:style>
  <w:style w:type="paragraph" w:customStyle="1" w:styleId="Figur">
    <w:name w:val="Figur"/>
    <w:next w:val="Normal"/>
    <w:rsid w:val="00B62AB0"/>
    <w:pPr>
      <w:keepNext/>
      <w:spacing w:before="120"/>
      <w:jc w:val="center"/>
    </w:pPr>
    <w:rPr>
      <w:sz w:val="24"/>
      <w:szCs w:val="24"/>
      <w:lang w:eastAsia="zh-CN"/>
    </w:rPr>
  </w:style>
  <w:style w:type="paragraph" w:styleId="TOC2">
    <w:name w:val="toc 2"/>
    <w:basedOn w:val="Normal"/>
    <w:next w:val="Normal"/>
    <w:autoRedefine/>
    <w:uiPriority w:val="39"/>
    <w:rsid w:val="00173178"/>
    <w:pPr>
      <w:ind w:left="240"/>
    </w:pPr>
  </w:style>
  <w:style w:type="paragraph" w:styleId="TOC1">
    <w:name w:val="toc 1"/>
    <w:basedOn w:val="Normal"/>
    <w:next w:val="Normal"/>
    <w:autoRedefine/>
    <w:uiPriority w:val="39"/>
    <w:rsid w:val="00173178"/>
  </w:style>
  <w:style w:type="paragraph" w:styleId="TOC3">
    <w:name w:val="toc 3"/>
    <w:basedOn w:val="Normal"/>
    <w:next w:val="Normal"/>
    <w:autoRedefine/>
    <w:uiPriority w:val="39"/>
    <w:rsid w:val="00173178"/>
    <w:pPr>
      <w:ind w:left="480"/>
    </w:pPr>
  </w:style>
  <w:style w:type="character" w:styleId="Hyperlink">
    <w:name w:val="Hyperlink"/>
    <w:basedOn w:val="DefaultParagraphFont"/>
    <w:uiPriority w:val="99"/>
    <w:rsid w:val="00173178"/>
    <w:rPr>
      <w:color w:val="0000FF"/>
      <w:u w:val="single"/>
    </w:rPr>
  </w:style>
  <w:style w:type="character" w:customStyle="1" w:styleId="Begrepp">
    <w:name w:val="Begrepp"/>
    <w:basedOn w:val="DefaultParagraphFont"/>
    <w:rsid w:val="00B62AB0"/>
    <w:rPr>
      <w:b/>
      <w:i/>
      <w:lang w:val="sv-SE"/>
    </w:rPr>
  </w:style>
  <w:style w:type="paragraph" w:customStyle="1" w:styleId="ProgramkodFirst">
    <w:name w:val="ProgramkodFirst"/>
    <w:basedOn w:val="Programkod"/>
    <w:link w:val="ProgramkodFirstChar"/>
    <w:rsid w:val="00B62AB0"/>
    <w:pPr>
      <w:spacing w:before="120"/>
    </w:pPr>
  </w:style>
  <w:style w:type="paragraph" w:customStyle="1" w:styleId="ProgramkodLast">
    <w:name w:val="ProgramkodLast"/>
    <w:basedOn w:val="Programkod"/>
    <w:rsid w:val="00B62AB0"/>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B62AB0"/>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BalloonText">
    <w:name w:val="Balloon Text"/>
    <w:basedOn w:val="Normal"/>
    <w:link w:val="BalloonTextChar"/>
    <w:rsid w:val="00807DF6"/>
    <w:pPr>
      <w:spacing w:before="0"/>
    </w:pPr>
    <w:rPr>
      <w:rFonts w:ascii="Tahoma" w:hAnsi="Tahoma" w:cs="Tahoma"/>
      <w:sz w:val="16"/>
      <w:szCs w:val="16"/>
    </w:rPr>
  </w:style>
  <w:style w:type="character" w:customStyle="1" w:styleId="BalloonTextChar">
    <w:name w:val="Balloon Text Char"/>
    <w:basedOn w:val="DefaultParagraphFont"/>
    <w:link w:val="BalloonText"/>
    <w:rsid w:val="00807DF6"/>
    <w:rPr>
      <w:rFonts w:ascii="Tahoma" w:hAnsi="Tahoma" w:cs="Tahoma"/>
      <w:sz w:val="16"/>
      <w:szCs w:val="16"/>
      <w:lang w:eastAsia="zh-CN"/>
    </w:rPr>
  </w:style>
  <w:style w:type="paragraph" w:customStyle="1" w:styleId="Norm">
    <w:name w:val="Norm¨"/>
    <w:basedOn w:val="Figurtext"/>
    <w:qFormat/>
    <w:rsid w:val="00347FAD"/>
  </w:style>
  <w:style w:type="paragraph" w:styleId="TOCHeading">
    <w:name w:val="TOC Heading"/>
    <w:basedOn w:val="Heading1"/>
    <w:next w:val="Normal"/>
    <w:uiPriority w:val="39"/>
    <w:unhideWhenUsed/>
    <w:qFormat/>
    <w:rsid w:val="00D25D9B"/>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24A3-8768-418E-957F-5318D7D9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2605</TotalTime>
  <Pages>39</Pages>
  <Words>6808</Words>
  <Characters>36086</Characters>
  <Application>Microsoft Office Word</Application>
  <DocSecurity>0</DocSecurity>
  <Lines>300</Lines>
  <Paragraphs>85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42809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Adam Näslund</cp:lastModifiedBy>
  <cp:revision>384</cp:revision>
  <cp:lastPrinted>2013-11-29T19:56:00Z</cp:lastPrinted>
  <dcterms:created xsi:type="dcterms:W3CDTF">2013-10-30T17:45:00Z</dcterms:created>
  <dcterms:modified xsi:type="dcterms:W3CDTF">2014-11-24T18:49:00Z</dcterms:modified>
</cp:coreProperties>
</file>